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D9D36D" w14:textId="77777777" w:rsidR="00D955A3" w:rsidRDefault="00D955A3"/>
    <w:sectPr w:rsidR="00D955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122"/>
  <w:bordersDoNotSurroundHeader/>
  <w:bordersDoNotSurroundFooter/>
  <w:attachedTemplate r:id="rId1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381"/>
    <w:rsid w:val="007D3A5C"/>
    <w:rsid w:val="00853381"/>
    <w:rsid w:val="00D955A3"/>
    <w:rsid w:val="00F2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57766CB"/>
  <w15:chartTrackingRefBased/>
  <w15:docId w15:val="{58F9F998-F3CD-43C5-B52D-0177FEB7B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NotRelyOnCSS/>
  <w:doNotOrganizeInFolder/>
  <w:doNotUseLongFileNames/>
  <w:pixelsPerInch w:val="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skn5\AppData\Local\Olympic%20Limited\WordX2\WordX2%20Templates\Normal%20(Word%202016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 (Word 2016).dotx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masaki nakayama</dc:creator>
  <cp:keywords/>
  <dc:description/>
  <cp:lastModifiedBy>Masaki Nakayama</cp:lastModifiedBy>
  <cp:revision>1</cp:revision>
  <dcterms:created xsi:type="dcterms:W3CDTF">2022-05-21T02:16:00Z</dcterms:created>
  <dcterms:modified xsi:type="dcterms:W3CDTF">2022-05-21T02:17:00Z</dcterms:modified>
</cp:coreProperties>
</file>
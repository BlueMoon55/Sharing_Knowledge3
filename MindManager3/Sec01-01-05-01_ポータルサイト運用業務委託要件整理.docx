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6782F" w14:textId="77777777" w:rsidR="00850283" w:rsidRDefault="00FC558A" w:rsidP="00FC558A">
      <w:pPr>
        <w:pStyle w:val="ac"/>
        <w:spacing w:line="0" w:lineRule="atLeast"/>
      </w:pPr>
      <w:r>
        <w:t>Sec01-01-05-01_</w:t>
      </w:r>
      <w:r>
        <w:t>ポータルサイト運用業務委託要件整理</w:t>
      </w:r>
    </w:p>
    <w:p w14:paraId="1D467830" w14:textId="77777777" w:rsidR="00850283" w:rsidRDefault="00FC558A" w:rsidP="00FC558A">
      <w:pPr>
        <w:pStyle w:val="1"/>
        <w:spacing w:line="0" w:lineRule="atLeast"/>
      </w:pPr>
      <w:r>
        <w:rPr>
          <w:noProof/>
        </w:rPr>
        <w:lastRenderedPageBreak/>
        <w:drawing>
          <wp:inline distT="0" distB="0" distL="0" distR="0" wp14:anchorId="1D46792C" wp14:editId="1D46792D">
            <wp:extent cx="152400" cy="152400"/>
            <wp:effectExtent l="0" t="0" r="0" b="0"/>
            <wp:docPr id="100001" name="図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  <w:sz w:val="24"/>
        </w:rPr>
        <w:t xml:space="preserve"> </w:t>
      </w:r>
      <w:r>
        <w:t>概要</w:t>
      </w:r>
    </w:p>
    <w:p w14:paraId="1D467831" w14:textId="77777777" w:rsidR="00850283" w:rsidRDefault="00FC558A" w:rsidP="00FC558A">
      <w:pPr>
        <w:pStyle w:val="2"/>
        <w:spacing w:line="0" w:lineRule="atLeast"/>
        <w:ind w:left="667" w:right="100"/>
      </w:pPr>
      <w:r>
        <w:t>ポータルサイト運用業務委託要件整理</w:t>
      </w:r>
    </w:p>
    <w:p w14:paraId="1D467832" w14:textId="77777777" w:rsidR="00850283" w:rsidRDefault="00FC558A" w:rsidP="00FC558A">
      <w:pPr>
        <w:pStyle w:val="2"/>
        <w:spacing w:line="0" w:lineRule="atLeast"/>
        <w:ind w:left="667" w:right="100"/>
      </w:pPr>
      <w:r>
        <w:t>改版履歴</w:t>
      </w:r>
    </w:p>
    <w:p w14:paraId="1D467833" w14:textId="77777777" w:rsidR="00850283" w:rsidRDefault="00FC558A" w:rsidP="00FC558A">
      <w:pPr>
        <w:pStyle w:val="3"/>
        <w:spacing w:line="0" w:lineRule="atLeast"/>
      </w:pPr>
      <w:r>
        <w:t>2021</w:t>
      </w:r>
      <w:r>
        <w:t>年</w:t>
      </w:r>
      <w:r>
        <w:t>11</w:t>
      </w:r>
      <w:r>
        <w:t>月</w:t>
      </w:r>
      <w:r>
        <w:t>19</w:t>
      </w:r>
      <w:r>
        <w:t>日</w:t>
      </w:r>
      <w:r>
        <w:t>_</w:t>
      </w:r>
      <w:r>
        <w:t>改訂</w:t>
      </w:r>
    </w:p>
    <w:p w14:paraId="1D467834" w14:textId="77777777" w:rsidR="00850283" w:rsidRDefault="00FC558A" w:rsidP="00FC558A">
      <w:pPr>
        <w:pStyle w:val="3"/>
        <w:spacing w:line="0" w:lineRule="atLeast"/>
      </w:pPr>
      <w:r>
        <w:t>2021</w:t>
      </w:r>
      <w:r>
        <w:t>年</w:t>
      </w:r>
      <w:r>
        <w:t>11</w:t>
      </w:r>
      <w:r>
        <w:t>月</w:t>
      </w:r>
      <w:r>
        <w:t>15</w:t>
      </w:r>
      <w:r>
        <w:t>日</w:t>
      </w:r>
      <w:r>
        <w:t>_</w:t>
      </w:r>
      <w:r>
        <w:t>初版</w:t>
      </w:r>
    </w:p>
    <w:p w14:paraId="1D467835" w14:textId="77777777" w:rsidR="00850283" w:rsidRDefault="00FC558A" w:rsidP="00FC558A">
      <w:pPr>
        <w:pStyle w:val="1"/>
        <w:spacing w:line="0" w:lineRule="atLeast"/>
      </w:pPr>
      <w:r>
        <w:rPr>
          <w:noProof/>
        </w:rPr>
        <w:drawing>
          <wp:inline distT="0" distB="0" distL="0" distR="0" wp14:anchorId="1D46792E" wp14:editId="1D46792F">
            <wp:extent cx="152400" cy="152400"/>
            <wp:effectExtent l="0" t="0" r="0" b="0"/>
            <wp:docPr id="100003" name="図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  <w:sz w:val="24"/>
        </w:rPr>
        <w:t xml:space="preserve"> </w:t>
      </w:r>
      <w:r>
        <w:t>今年度契約での問題点</w:t>
      </w:r>
    </w:p>
    <w:p w14:paraId="1D467836" w14:textId="77777777" w:rsidR="00850283" w:rsidRDefault="00FC558A" w:rsidP="00FC558A">
      <w:pPr>
        <w:pStyle w:val="2"/>
        <w:spacing w:line="0" w:lineRule="atLeast"/>
        <w:ind w:left="667" w:right="100"/>
      </w:pPr>
      <w:r>
        <w:t>業者引継ぎのため、改訂作業が</w:t>
      </w:r>
      <w:r>
        <w:t>1</w:t>
      </w:r>
      <w:r>
        <w:t>か月ほど停止した</w:t>
      </w:r>
    </w:p>
    <w:p w14:paraId="1D467837" w14:textId="77777777" w:rsidR="00850283" w:rsidRDefault="00FC558A" w:rsidP="00FC558A">
      <w:pPr>
        <w:pStyle w:val="2"/>
        <w:spacing w:line="0" w:lineRule="atLeast"/>
        <w:ind w:left="667" w:right="100"/>
      </w:pPr>
      <w:r>
        <w:t>引き継いだ</w:t>
      </w:r>
      <w:r>
        <w:t>Web</w:t>
      </w:r>
      <w:r>
        <w:t>サーバ機能・設定の把握が十分でないため、不具</w:t>
      </w:r>
      <w:r>
        <w:lastRenderedPageBreak/>
        <w:t>合時の対応に時間を要している</w:t>
      </w:r>
    </w:p>
    <w:p w14:paraId="1D467838" w14:textId="77777777" w:rsidR="00850283" w:rsidRDefault="00FC558A" w:rsidP="00FC558A">
      <w:pPr>
        <w:pStyle w:val="2"/>
        <w:spacing w:line="0" w:lineRule="atLeast"/>
        <w:ind w:left="667" w:right="100"/>
      </w:pPr>
      <w:r>
        <w:t>仕様書にない事項は、作業しない。</w:t>
      </w:r>
      <w:r>
        <w:rPr>
          <w:rFonts w:ascii="ＭＳ 明朝" w:eastAsia="ＭＳ 明朝" w:hAnsi="ＭＳ 明朝" w:cs="ＭＳ 明朝" w:hint="eastAsia"/>
        </w:rPr>
        <w:t>⇒</w:t>
      </w:r>
      <w:r>
        <w:t>職員が作業している</w:t>
      </w:r>
    </w:p>
    <w:p w14:paraId="1D467839" w14:textId="77777777" w:rsidR="00850283" w:rsidRDefault="00FC558A" w:rsidP="00FC558A">
      <w:pPr>
        <w:pStyle w:val="1"/>
        <w:spacing w:line="0" w:lineRule="atLeast"/>
      </w:pPr>
      <w:r>
        <w:rPr>
          <w:noProof/>
        </w:rPr>
        <w:drawing>
          <wp:inline distT="0" distB="0" distL="0" distR="0" wp14:anchorId="1D467930" wp14:editId="1D467931">
            <wp:extent cx="152400" cy="152400"/>
            <wp:effectExtent l="0" t="0" r="0" b="0"/>
            <wp:docPr id="100005" name="図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  <w:sz w:val="24"/>
        </w:rPr>
        <w:t xml:space="preserve"> </w:t>
      </w:r>
      <w:r>
        <w:t>留意点</w:t>
      </w:r>
    </w:p>
    <w:p w14:paraId="1D46783A" w14:textId="77777777" w:rsidR="00850283" w:rsidRDefault="00FC558A" w:rsidP="00FC558A">
      <w:pPr>
        <w:pStyle w:val="2"/>
        <w:spacing w:line="0" w:lineRule="atLeast"/>
        <w:ind w:left="667" w:right="100"/>
      </w:pPr>
      <w:r>
        <w:rPr>
          <w:noProof/>
        </w:rPr>
        <w:drawing>
          <wp:inline distT="0" distB="0" distL="0" distR="0" wp14:anchorId="1D467932" wp14:editId="1D467933">
            <wp:extent cx="139700" cy="139700"/>
            <wp:effectExtent l="0" t="0" r="0" b="0"/>
            <wp:docPr id="100007" name="図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sz w:val="22"/>
        </w:rPr>
        <w:t xml:space="preserve"> </w:t>
      </w:r>
      <w:r>
        <w:t>東京都の調達基準、規則を遵守する</w:t>
      </w:r>
    </w:p>
    <w:p w14:paraId="1D46783B" w14:textId="77777777" w:rsidR="00850283" w:rsidRDefault="00FC558A" w:rsidP="00FC558A">
      <w:pPr>
        <w:pStyle w:val="3"/>
        <w:spacing w:line="0" w:lineRule="atLeast"/>
      </w:pPr>
      <w:r>
        <w:t>コンプライアンス違反でないことを認識する</w:t>
      </w:r>
    </w:p>
    <w:p w14:paraId="1D46783C" w14:textId="77777777" w:rsidR="00850283" w:rsidRDefault="00FC558A" w:rsidP="00FC558A">
      <w:pPr>
        <w:pStyle w:val="3"/>
        <w:spacing w:line="0" w:lineRule="atLeast"/>
      </w:pPr>
      <w:r>
        <w:t>東京都としての調達基準に沿った業務項目を委託する</w:t>
      </w:r>
    </w:p>
    <w:p w14:paraId="1D46783D" w14:textId="77777777" w:rsidR="00850283" w:rsidRDefault="00FC558A" w:rsidP="00FC558A">
      <w:pPr>
        <w:pStyle w:val="2"/>
        <w:spacing w:line="0" w:lineRule="atLeast"/>
        <w:ind w:left="667" w:right="100"/>
      </w:pPr>
      <w:r>
        <w:rPr>
          <w:noProof/>
        </w:rPr>
        <w:drawing>
          <wp:inline distT="0" distB="0" distL="0" distR="0" wp14:anchorId="1D467934" wp14:editId="1D467935">
            <wp:extent cx="139700" cy="139700"/>
            <wp:effectExtent l="0" t="0" r="0" b="0"/>
            <wp:docPr id="100009" name="図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sz w:val="22"/>
        </w:rPr>
        <w:t xml:space="preserve"> </w:t>
      </w:r>
      <w:r>
        <w:t>やるべきことを明確に（曖昧性の排除）</w:t>
      </w:r>
    </w:p>
    <w:p w14:paraId="1D46783E" w14:textId="77777777" w:rsidR="00850283" w:rsidRDefault="00FC558A" w:rsidP="00FC558A">
      <w:pPr>
        <w:pStyle w:val="3"/>
        <w:spacing w:line="0" w:lineRule="atLeast"/>
      </w:pPr>
      <w:r>
        <w:t>曖昧な場合は、安全を見込み、見積もり額が大幅に大きくなる</w:t>
      </w:r>
    </w:p>
    <w:p w14:paraId="1D46783F" w14:textId="77777777" w:rsidR="00850283" w:rsidRDefault="00FC558A" w:rsidP="00FC558A">
      <w:pPr>
        <w:pStyle w:val="3"/>
        <w:spacing w:line="0" w:lineRule="atLeast"/>
      </w:pPr>
      <w:r>
        <w:t>暗黙知でなく形式知化した形で合意できるようにする</w:t>
      </w:r>
    </w:p>
    <w:p w14:paraId="1D467840" w14:textId="77777777" w:rsidR="00850283" w:rsidRDefault="00FC558A" w:rsidP="00FC558A">
      <w:pPr>
        <w:spacing w:line="0" w:lineRule="atLeast"/>
      </w:pPr>
      <w:r>
        <w:t>業者は、明示されていないことはやらない</w:t>
      </w:r>
    </w:p>
    <w:p w14:paraId="1D467841" w14:textId="77777777" w:rsidR="00850283" w:rsidRDefault="00FC558A" w:rsidP="00FC558A">
      <w:pPr>
        <w:pStyle w:val="3"/>
        <w:spacing w:line="0" w:lineRule="atLeast"/>
      </w:pPr>
      <w:r>
        <w:lastRenderedPageBreak/>
        <w:t>仕様書は担当者のスキルレベルに依存しないように明確にする</w:t>
      </w:r>
    </w:p>
    <w:p w14:paraId="1D467842" w14:textId="77777777" w:rsidR="00850283" w:rsidRDefault="00FC558A" w:rsidP="00FC558A">
      <w:pPr>
        <w:pStyle w:val="3"/>
        <w:spacing w:line="0" w:lineRule="atLeast"/>
      </w:pPr>
      <w:r>
        <w:t>論理的な思考で、条件と内容を明確に。曖昧な文章表現ではなく、箇条書きで、判断要素は断定的な記述にする</w:t>
      </w:r>
    </w:p>
    <w:p w14:paraId="1D467843" w14:textId="77777777" w:rsidR="00850283" w:rsidRDefault="00FC558A" w:rsidP="00FC558A">
      <w:pPr>
        <w:pStyle w:val="2"/>
        <w:spacing w:line="0" w:lineRule="atLeast"/>
        <w:ind w:left="667" w:right="100"/>
      </w:pPr>
      <w:r>
        <w:rPr>
          <w:noProof/>
        </w:rPr>
        <w:drawing>
          <wp:inline distT="0" distB="0" distL="0" distR="0" wp14:anchorId="1D467936" wp14:editId="1D467937">
            <wp:extent cx="139700" cy="139700"/>
            <wp:effectExtent l="0" t="0" r="0" b="0"/>
            <wp:docPr id="100011" name="図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sz w:val="22"/>
        </w:rPr>
        <w:t xml:space="preserve"> </w:t>
      </w:r>
      <w:r>
        <w:t>職員の業務と業者の作業分担を明確にする</w:t>
      </w:r>
    </w:p>
    <w:p w14:paraId="1D467844" w14:textId="77777777" w:rsidR="00850283" w:rsidRDefault="00FC558A" w:rsidP="00FC558A">
      <w:pPr>
        <w:pStyle w:val="1"/>
        <w:spacing w:line="0" w:lineRule="atLeast"/>
      </w:pPr>
      <w:r>
        <w:rPr>
          <w:noProof/>
        </w:rPr>
        <w:drawing>
          <wp:inline distT="0" distB="0" distL="0" distR="0" wp14:anchorId="1D467938" wp14:editId="1D467939">
            <wp:extent cx="152400" cy="152400"/>
            <wp:effectExtent l="0" t="0" r="0" b="0"/>
            <wp:docPr id="100013" name="図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  <w:sz w:val="24"/>
        </w:rPr>
        <w:t xml:space="preserve"> </w:t>
      </w:r>
      <w:r>
        <w:t>検討に当たっての前提要</w:t>
      </w:r>
      <w:r>
        <w:t>件</w:t>
      </w:r>
    </w:p>
    <w:p w14:paraId="1D467845" w14:textId="77777777" w:rsidR="00850283" w:rsidRDefault="00FC558A" w:rsidP="00FC558A">
      <w:pPr>
        <w:pStyle w:val="2"/>
        <w:spacing w:line="0" w:lineRule="atLeast"/>
        <w:ind w:left="667" w:right="100"/>
      </w:pPr>
      <w:r>
        <w:rPr>
          <w:noProof/>
        </w:rPr>
        <w:drawing>
          <wp:inline distT="0" distB="0" distL="0" distR="0" wp14:anchorId="1D46793A" wp14:editId="1D46793B">
            <wp:extent cx="139700" cy="139700"/>
            <wp:effectExtent l="0" t="0" r="0" b="0"/>
            <wp:docPr id="100015" name="図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sz w:val="22"/>
        </w:rPr>
        <w:t xml:space="preserve"> </w:t>
      </w:r>
      <w:r>
        <w:rPr>
          <w:noProof/>
        </w:rPr>
        <w:drawing>
          <wp:inline distT="0" distB="0" distL="0" distR="0" wp14:anchorId="1D46793C" wp14:editId="1D46793D">
            <wp:extent cx="139700" cy="139700"/>
            <wp:effectExtent l="0" t="0" r="0" b="0"/>
            <wp:docPr id="100017" name="図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sz w:val="22"/>
        </w:rPr>
        <w:t xml:space="preserve"> </w:t>
      </w:r>
      <w:r>
        <w:t>サイト運営の改善ポイント</w:t>
      </w:r>
    </w:p>
    <w:p w14:paraId="1D467846" w14:textId="77777777" w:rsidR="00850283" w:rsidRDefault="00FC558A" w:rsidP="00FC558A">
      <w:pPr>
        <w:pStyle w:val="3"/>
        <w:spacing w:line="0" w:lineRule="atLeast"/>
      </w:pPr>
      <w:r>
        <w:t>情報の発信量の増加、迅速な発信により、サイトの有用性を高める</w:t>
      </w:r>
    </w:p>
    <w:p w14:paraId="1D467847" w14:textId="77777777" w:rsidR="00850283" w:rsidRDefault="00FC558A" w:rsidP="00FC558A">
      <w:pPr>
        <w:pStyle w:val="3"/>
        <w:spacing w:line="0" w:lineRule="atLeast"/>
      </w:pPr>
      <w:r>
        <w:t>アクセス数を増やす方策を講じ、有用性の認知度を高める</w:t>
      </w:r>
    </w:p>
    <w:p w14:paraId="1D467848" w14:textId="77777777" w:rsidR="00850283" w:rsidRDefault="00FC558A" w:rsidP="00FC558A">
      <w:pPr>
        <w:spacing w:line="0" w:lineRule="atLeast"/>
      </w:pPr>
      <w:r>
        <w:rPr>
          <w:rFonts w:ascii="ＭＳ 明朝" w:eastAsia="ＭＳ 明朝" w:hAnsi="ＭＳ 明朝" w:cs="ＭＳ 明朝" w:hint="eastAsia"/>
        </w:rPr>
        <w:t>※</w:t>
      </w:r>
      <w:r>
        <w:t>コンテンツの更新がなければ、アクセスは減る。多少の更新では、現状維持。</w:t>
      </w:r>
    </w:p>
    <w:p w14:paraId="1D467849" w14:textId="77777777" w:rsidR="00850283" w:rsidRDefault="00FC558A" w:rsidP="00FC558A">
      <w:pPr>
        <w:pStyle w:val="2"/>
        <w:spacing w:line="0" w:lineRule="atLeast"/>
        <w:ind w:left="667" w:right="100"/>
      </w:pPr>
      <w:r>
        <w:rPr>
          <w:noProof/>
        </w:rPr>
        <w:lastRenderedPageBreak/>
        <w:drawing>
          <wp:inline distT="0" distB="0" distL="0" distR="0" wp14:anchorId="1D46793E" wp14:editId="1D46793F">
            <wp:extent cx="139700" cy="139700"/>
            <wp:effectExtent l="0" t="0" r="0" b="0"/>
            <wp:docPr id="100019" name="図 1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sz w:val="22"/>
        </w:rPr>
        <w:t xml:space="preserve"> </w:t>
      </w:r>
      <w:r>
        <w:rPr>
          <w:noProof/>
        </w:rPr>
        <w:drawing>
          <wp:inline distT="0" distB="0" distL="0" distR="0" wp14:anchorId="1D467940" wp14:editId="1D467941">
            <wp:extent cx="139700" cy="139700"/>
            <wp:effectExtent l="0" t="0" r="0" b="0"/>
            <wp:docPr id="100021" name="図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sz w:val="22"/>
        </w:rPr>
        <w:t xml:space="preserve"> </w:t>
      </w:r>
      <w:r>
        <w:t>委託業務範囲の見直しポイント</w:t>
      </w:r>
    </w:p>
    <w:p w14:paraId="1D46784A" w14:textId="77777777" w:rsidR="00850283" w:rsidRDefault="00FC558A" w:rsidP="00FC558A">
      <w:pPr>
        <w:pStyle w:val="3"/>
        <w:spacing w:line="0" w:lineRule="atLeast"/>
      </w:pPr>
      <w:r>
        <w:t>サーバ監視及び脆弱性対応の強化</w:t>
      </w:r>
    </w:p>
    <w:p w14:paraId="1D46784B" w14:textId="77777777" w:rsidR="00850283" w:rsidRDefault="00FC558A" w:rsidP="00FC558A">
      <w:pPr>
        <w:spacing w:line="0" w:lineRule="atLeast"/>
      </w:pPr>
      <w:r>
        <w:rPr>
          <w:rFonts w:ascii="ＭＳ 明朝" w:eastAsia="ＭＳ 明朝" w:hAnsi="ＭＳ 明朝" w:cs="ＭＳ 明朝" w:hint="eastAsia"/>
        </w:rPr>
        <w:t>※</w:t>
      </w:r>
      <w:r>
        <w:t>迅速なセキュリティ対応</w:t>
      </w:r>
    </w:p>
    <w:p w14:paraId="1D46784C" w14:textId="77777777" w:rsidR="00850283" w:rsidRDefault="00FC558A" w:rsidP="00FC558A">
      <w:pPr>
        <w:pStyle w:val="3"/>
        <w:spacing w:line="0" w:lineRule="atLeast"/>
      </w:pPr>
      <w:r>
        <w:t>稼働履歴の集計作業の強化</w:t>
      </w:r>
    </w:p>
    <w:p w14:paraId="1D46784D" w14:textId="77777777" w:rsidR="00850283" w:rsidRDefault="00FC558A" w:rsidP="00FC558A">
      <w:pPr>
        <w:spacing w:line="0" w:lineRule="atLeast"/>
      </w:pPr>
      <w:r>
        <w:rPr>
          <w:rFonts w:ascii="ＭＳ 明朝" w:eastAsia="ＭＳ 明朝" w:hAnsi="ＭＳ 明朝" w:cs="ＭＳ 明朝" w:hint="eastAsia"/>
        </w:rPr>
        <w:t>※</w:t>
      </w:r>
      <w:r>
        <w:t>事業評価の資料作成に資する統計値</w:t>
      </w:r>
    </w:p>
    <w:p w14:paraId="1D46784E" w14:textId="77777777" w:rsidR="00850283" w:rsidRDefault="00FC558A" w:rsidP="00FC558A">
      <w:pPr>
        <w:pStyle w:val="3"/>
        <w:spacing w:line="0" w:lineRule="atLeast"/>
      </w:pPr>
      <w:r>
        <w:t>EPUB</w:t>
      </w:r>
      <w:r>
        <w:t>版文書の新規作成、改版の追加</w:t>
      </w:r>
    </w:p>
    <w:p w14:paraId="1D46784F" w14:textId="77777777" w:rsidR="00850283" w:rsidRDefault="00FC558A" w:rsidP="00FC558A">
      <w:pPr>
        <w:pStyle w:val="2"/>
        <w:spacing w:line="0" w:lineRule="atLeast"/>
        <w:ind w:left="667" w:right="100"/>
      </w:pPr>
      <w:r>
        <w:rPr>
          <w:noProof/>
        </w:rPr>
        <w:drawing>
          <wp:inline distT="0" distB="0" distL="0" distR="0" wp14:anchorId="1D467942" wp14:editId="1D467943">
            <wp:extent cx="139700" cy="139700"/>
            <wp:effectExtent l="0" t="0" r="0" b="0"/>
            <wp:docPr id="100023" name="図 10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4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sz w:val="22"/>
        </w:rPr>
        <w:t xml:space="preserve"> </w:t>
      </w:r>
      <w:r>
        <w:rPr>
          <w:noProof/>
        </w:rPr>
        <w:drawing>
          <wp:inline distT="0" distB="0" distL="0" distR="0" wp14:anchorId="1D467944" wp14:editId="1D467945">
            <wp:extent cx="139700" cy="139700"/>
            <wp:effectExtent l="0" t="0" r="0" b="0"/>
            <wp:docPr id="100025" name="図 100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6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sz w:val="22"/>
        </w:rPr>
        <w:t xml:space="preserve"> </w:t>
      </w:r>
      <w:r>
        <w:t>予算の執行要件</w:t>
      </w:r>
    </w:p>
    <w:p w14:paraId="1D467850" w14:textId="77777777" w:rsidR="00850283" w:rsidRDefault="00FC558A" w:rsidP="00FC558A">
      <w:pPr>
        <w:pStyle w:val="3"/>
        <w:spacing w:line="0" w:lineRule="atLeast"/>
      </w:pPr>
      <w:r>
        <w:rPr>
          <w:noProof/>
        </w:rPr>
        <w:drawing>
          <wp:inline distT="0" distB="0" distL="0" distR="0" wp14:anchorId="1D467946" wp14:editId="1D467947">
            <wp:extent cx="127000" cy="127000"/>
            <wp:effectExtent l="0" t="0" r="0" b="0"/>
            <wp:docPr id="100027" name="図 100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8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</w:rPr>
        <w:t xml:space="preserve"> </w:t>
      </w:r>
      <w:r>
        <w:t>予算額上限までの執行が可能であること</w:t>
      </w:r>
    </w:p>
    <w:p w14:paraId="1D467851" w14:textId="77777777" w:rsidR="00850283" w:rsidRDefault="00FC558A" w:rsidP="00FC558A">
      <w:pPr>
        <w:spacing w:line="0" w:lineRule="atLeast"/>
      </w:pPr>
      <w:r>
        <w:t>昨年度の契約金額レベルでは、改善が難しい。</w:t>
      </w:r>
    </w:p>
    <w:p w14:paraId="1D467852" w14:textId="77777777" w:rsidR="00850283" w:rsidRDefault="00FC558A" w:rsidP="00FC558A">
      <w:pPr>
        <w:pStyle w:val="3"/>
        <w:spacing w:line="0" w:lineRule="atLeast"/>
      </w:pPr>
      <w:r>
        <w:rPr>
          <w:noProof/>
        </w:rPr>
        <w:lastRenderedPageBreak/>
        <w:drawing>
          <wp:inline distT="0" distB="0" distL="0" distR="0" wp14:anchorId="1D467948" wp14:editId="1D467949">
            <wp:extent cx="127000" cy="127000"/>
            <wp:effectExtent l="0" t="0" r="0" b="0"/>
            <wp:docPr id="100029" name="図 100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0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</w:rPr>
        <w:t xml:space="preserve"> </w:t>
      </w:r>
      <w:r>
        <w:t>公募による最低価格落札方式の一般競争入札</w:t>
      </w:r>
    </w:p>
    <w:p w14:paraId="1D467853" w14:textId="77777777" w:rsidR="00850283" w:rsidRDefault="00FC558A" w:rsidP="00FC558A">
      <w:pPr>
        <w:spacing w:line="0" w:lineRule="atLeast"/>
      </w:pPr>
      <w:r>
        <w:t>理想は、総合評価落札方式であるが、委託業者が創意工夫できる余地が少ないので、スキルと作業工数が見積もれるレベルの仕様書を提示して、価格競争とすることが妥当か。</w:t>
      </w:r>
    </w:p>
    <w:p w14:paraId="1D467854" w14:textId="77777777" w:rsidR="00850283" w:rsidRDefault="00FC558A" w:rsidP="00FC558A">
      <w:pPr>
        <w:spacing w:line="0" w:lineRule="atLeast"/>
      </w:pPr>
      <w:r>
        <w:t>実施すべき事項を明確に提示し、実施内容が業者によってブレないようにして、要件を満たした上で価格が低廉な業者を落札。</w:t>
      </w:r>
    </w:p>
    <w:p w14:paraId="1D467855" w14:textId="77777777" w:rsidR="00850283" w:rsidRDefault="00FC558A" w:rsidP="00FC558A">
      <w:pPr>
        <w:pStyle w:val="2"/>
        <w:spacing w:line="0" w:lineRule="atLeast"/>
        <w:ind w:left="667" w:right="100"/>
      </w:pPr>
      <w:r>
        <w:rPr>
          <w:noProof/>
        </w:rPr>
        <w:lastRenderedPageBreak/>
        <w:drawing>
          <wp:inline distT="0" distB="0" distL="0" distR="0" wp14:anchorId="1D46794A" wp14:editId="1D46794B">
            <wp:extent cx="139700" cy="139700"/>
            <wp:effectExtent l="0" t="0" r="0" b="0"/>
            <wp:docPr id="100031" name="図 100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2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sz w:val="22"/>
        </w:rPr>
        <w:t xml:space="preserve"> </w:t>
      </w:r>
      <w:r>
        <w:t>仕様書の詳細度</w:t>
      </w:r>
    </w:p>
    <w:p w14:paraId="1D467856" w14:textId="77777777" w:rsidR="00850283" w:rsidRDefault="00FC558A" w:rsidP="00FC558A">
      <w:pPr>
        <w:pStyle w:val="3"/>
        <w:spacing w:line="0" w:lineRule="atLeast"/>
      </w:pPr>
      <w:r>
        <w:t>明確にしなければ、安かろう、悪かろうになり、職員の負荷が多くなる</w:t>
      </w:r>
    </w:p>
    <w:p w14:paraId="1D467857" w14:textId="77777777" w:rsidR="00850283" w:rsidRDefault="00FC558A" w:rsidP="00FC558A">
      <w:pPr>
        <w:pStyle w:val="3"/>
        <w:spacing w:line="0" w:lineRule="atLeast"/>
      </w:pPr>
      <w:r>
        <w:t>必要スキル、工数が算定</w:t>
      </w:r>
      <w:r>
        <w:t>できるレベルの仕様書の提示が必要</w:t>
      </w:r>
    </w:p>
    <w:p w14:paraId="1D467858" w14:textId="77777777" w:rsidR="00850283" w:rsidRDefault="00FC558A" w:rsidP="00FC558A">
      <w:pPr>
        <w:pStyle w:val="2"/>
        <w:spacing w:line="0" w:lineRule="atLeast"/>
        <w:ind w:left="667" w:right="100"/>
      </w:pPr>
      <w:r>
        <w:rPr>
          <w:noProof/>
        </w:rPr>
        <w:drawing>
          <wp:inline distT="0" distB="0" distL="0" distR="0" wp14:anchorId="1D46794C" wp14:editId="1D46794D">
            <wp:extent cx="139700" cy="139700"/>
            <wp:effectExtent l="0" t="0" r="0" b="0"/>
            <wp:docPr id="100033" name="図 100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4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sz w:val="22"/>
        </w:rPr>
        <w:t xml:space="preserve"> </w:t>
      </w:r>
      <w:r>
        <w:t>機能要件</w:t>
      </w:r>
    </w:p>
    <w:p w14:paraId="1D467859" w14:textId="77777777" w:rsidR="00850283" w:rsidRDefault="00FC558A" w:rsidP="00FC558A">
      <w:pPr>
        <w:pStyle w:val="3"/>
        <w:spacing w:line="0" w:lineRule="atLeast"/>
      </w:pPr>
      <w:r>
        <w:rPr>
          <w:noProof/>
        </w:rPr>
        <w:drawing>
          <wp:inline distT="0" distB="0" distL="0" distR="0" wp14:anchorId="1D46794E" wp14:editId="1D46794F">
            <wp:extent cx="127000" cy="127000"/>
            <wp:effectExtent l="0" t="0" r="0" b="0"/>
            <wp:docPr id="100035" name="図 100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6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</w:rPr>
        <w:t xml:space="preserve"> </w:t>
      </w:r>
      <w:r>
        <w:rPr>
          <w:noProof/>
        </w:rPr>
        <w:drawing>
          <wp:inline distT="0" distB="0" distL="0" distR="0" wp14:anchorId="1D467950" wp14:editId="1D467951">
            <wp:extent cx="127000" cy="127000"/>
            <wp:effectExtent l="0" t="0" r="0" b="0"/>
            <wp:docPr id="100037" name="図 100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8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</w:rPr>
        <w:t xml:space="preserve"> </w:t>
      </w:r>
      <w:r>
        <w:t>サーバ環境の準備</w:t>
      </w:r>
    </w:p>
    <w:p w14:paraId="1D46785A" w14:textId="77777777" w:rsidR="00850283" w:rsidRDefault="00FC558A" w:rsidP="00FC558A">
      <w:pPr>
        <w:spacing w:line="0" w:lineRule="atLeast"/>
      </w:pPr>
      <w:r>
        <w:t>選択肢１</w:t>
      </w:r>
    </w:p>
    <w:p w14:paraId="1D46785B" w14:textId="77777777" w:rsidR="00850283" w:rsidRDefault="00FC558A" w:rsidP="00FC558A">
      <w:pPr>
        <w:spacing w:line="0" w:lineRule="atLeast"/>
      </w:pPr>
      <w:r>
        <w:t>【</w:t>
      </w:r>
      <w:r>
        <w:t>×</w:t>
      </w:r>
      <w:r>
        <w:t>】デジタル局が用意する環境を利用。</w:t>
      </w:r>
    </w:p>
    <w:p w14:paraId="1D46785C" w14:textId="77777777" w:rsidR="00850283" w:rsidRDefault="00FC558A" w:rsidP="00FC558A">
      <w:pPr>
        <w:spacing w:line="0" w:lineRule="atLeast"/>
      </w:pPr>
      <w:r>
        <w:t>選択肢２</w:t>
      </w:r>
    </w:p>
    <w:p w14:paraId="1D46785D" w14:textId="77777777" w:rsidR="00850283" w:rsidRDefault="00FC558A" w:rsidP="00FC558A">
      <w:pPr>
        <w:spacing w:line="0" w:lineRule="atLeast"/>
      </w:pPr>
      <w:r>
        <w:t>【</w:t>
      </w:r>
      <w:r>
        <w:t>×</w:t>
      </w:r>
      <w:r>
        <w:t>】別調達で、サーバ環境を調達する</w:t>
      </w:r>
    </w:p>
    <w:p w14:paraId="1D46785E" w14:textId="77777777" w:rsidR="00850283" w:rsidRDefault="00FC558A" w:rsidP="00FC558A">
      <w:pPr>
        <w:spacing w:line="0" w:lineRule="atLeast"/>
      </w:pPr>
      <w:r>
        <w:t>（借料になるので、来年度は断念）</w:t>
      </w:r>
    </w:p>
    <w:p w14:paraId="1D46785F" w14:textId="77777777" w:rsidR="00850283" w:rsidRDefault="00FC558A" w:rsidP="00FC558A">
      <w:pPr>
        <w:spacing w:line="0" w:lineRule="atLeast"/>
      </w:pPr>
      <w:r>
        <w:rPr>
          <w:noProof/>
        </w:rPr>
        <w:lastRenderedPageBreak/>
        <w:drawing>
          <wp:inline distT="0" distB="0" distL="0" distR="0" wp14:anchorId="1D467952" wp14:editId="1D467953">
            <wp:extent cx="127000" cy="127000"/>
            <wp:effectExtent l="0" t="0" r="0" b="0"/>
            <wp:docPr id="100039" name="図 100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0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選択肢３</w:t>
      </w:r>
    </w:p>
    <w:p w14:paraId="1D467860" w14:textId="77777777" w:rsidR="00850283" w:rsidRDefault="00FC558A" w:rsidP="00FC558A">
      <w:pPr>
        <w:spacing w:line="0" w:lineRule="atLeast"/>
      </w:pPr>
      <w:r>
        <w:rPr>
          <w:noProof/>
        </w:rPr>
        <w:drawing>
          <wp:inline distT="0" distB="0" distL="0" distR="0" wp14:anchorId="1D467954" wp14:editId="1D467955">
            <wp:extent cx="127000" cy="127000"/>
            <wp:effectExtent l="0" t="0" r="0" b="0"/>
            <wp:docPr id="100041" name="図 100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2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【</w:t>
      </w:r>
      <w:r>
        <w:rPr>
          <w:rFonts w:ascii="ＭＳ 明朝" w:eastAsia="ＭＳ 明朝" w:hAnsi="ＭＳ 明朝" w:cs="ＭＳ 明朝" w:hint="eastAsia"/>
        </w:rPr>
        <w:t>◎</w:t>
      </w:r>
      <w:r>
        <w:t>】運用委託契約に含める。ただし、業者とは独立した環境を用意。</w:t>
      </w:r>
    </w:p>
    <w:p w14:paraId="1D467861" w14:textId="77777777" w:rsidR="00850283" w:rsidRDefault="00FC558A" w:rsidP="00FC558A">
      <w:pPr>
        <w:spacing w:line="0" w:lineRule="atLeast"/>
      </w:pPr>
      <w:r>
        <w:t>（次年度、環境の移行作業は不要）</w:t>
      </w:r>
    </w:p>
    <w:p w14:paraId="1D467862" w14:textId="77777777" w:rsidR="00850283" w:rsidRDefault="00FC558A" w:rsidP="00FC558A">
      <w:pPr>
        <w:spacing w:line="0" w:lineRule="atLeast"/>
      </w:pPr>
      <w:r>
        <w:rPr>
          <w:noProof/>
        </w:rPr>
        <w:drawing>
          <wp:inline distT="0" distB="0" distL="0" distR="0" wp14:anchorId="1D467956" wp14:editId="1D467957">
            <wp:extent cx="127000" cy="127000"/>
            <wp:effectExtent l="0" t="0" r="0" b="0"/>
            <wp:docPr id="100043" name="図 100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4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選択肢４</w:t>
      </w:r>
    </w:p>
    <w:p w14:paraId="1D467863" w14:textId="77777777" w:rsidR="00850283" w:rsidRDefault="00FC558A" w:rsidP="00FC558A">
      <w:pPr>
        <w:spacing w:line="0" w:lineRule="atLeast"/>
      </w:pPr>
      <w:r>
        <w:t>【</w:t>
      </w:r>
      <w:r>
        <w:rPr>
          <w:rFonts w:ascii="ＭＳ 明朝" w:eastAsia="ＭＳ 明朝" w:hAnsi="ＭＳ 明朝" w:cs="ＭＳ 明朝" w:hint="eastAsia"/>
        </w:rPr>
        <w:t>△</w:t>
      </w:r>
      <w:r>
        <w:t>】運用委託契約に含める。設置するサーバの所在は問わない。</w:t>
      </w:r>
    </w:p>
    <w:p w14:paraId="1D467864" w14:textId="77777777" w:rsidR="00850283" w:rsidRDefault="00FC558A" w:rsidP="00FC558A">
      <w:pPr>
        <w:spacing w:line="0" w:lineRule="atLeast"/>
      </w:pPr>
      <w:r>
        <w:t>（次年度、環境の移行作業が必要）</w:t>
      </w:r>
    </w:p>
    <w:p w14:paraId="1D467865" w14:textId="77777777" w:rsidR="00850283" w:rsidRDefault="00FC558A" w:rsidP="00FC558A">
      <w:pPr>
        <w:pStyle w:val="3"/>
        <w:spacing w:line="0" w:lineRule="atLeast"/>
      </w:pPr>
      <w:r>
        <w:rPr>
          <w:noProof/>
        </w:rPr>
        <w:drawing>
          <wp:inline distT="0" distB="0" distL="0" distR="0" wp14:anchorId="1D467958" wp14:editId="1D467959">
            <wp:extent cx="127000" cy="127000"/>
            <wp:effectExtent l="0" t="0" r="0" b="0"/>
            <wp:docPr id="100045" name="図 100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6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</w:rPr>
        <w:t xml:space="preserve"> </w:t>
      </w:r>
      <w:r>
        <w:rPr>
          <w:noProof/>
        </w:rPr>
        <w:drawing>
          <wp:inline distT="0" distB="0" distL="0" distR="0" wp14:anchorId="1D46795A" wp14:editId="1D46795B">
            <wp:extent cx="127000" cy="127000"/>
            <wp:effectExtent l="0" t="0" r="0" b="0"/>
            <wp:docPr id="100047" name="図 100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8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</w:rPr>
        <w:t xml:space="preserve"> </w:t>
      </w:r>
      <w:r>
        <w:t>使用する</w:t>
      </w:r>
      <w:r>
        <w:t>CMS</w:t>
      </w:r>
      <w:r>
        <w:t>サーバーに関しての前提要件</w:t>
      </w:r>
    </w:p>
    <w:p w14:paraId="1D467866" w14:textId="77777777" w:rsidR="00850283" w:rsidRDefault="00FC558A" w:rsidP="00FC558A">
      <w:pPr>
        <w:spacing w:line="0" w:lineRule="atLeast"/>
      </w:pPr>
      <w:r>
        <w:t>コンテンツが</w:t>
      </w:r>
      <w:proofErr w:type="spellStart"/>
      <w:r>
        <w:t>MovableType</w:t>
      </w:r>
      <w:proofErr w:type="spellEnd"/>
      <w:r>
        <w:t>の仕様に沿って作られているので、全面更改までは、</w:t>
      </w:r>
      <w:proofErr w:type="spellStart"/>
      <w:r>
        <w:t>MovableType</w:t>
      </w:r>
      <w:proofErr w:type="spellEnd"/>
      <w:r>
        <w:t>の継続利用を前提とする</w:t>
      </w:r>
    </w:p>
    <w:p w14:paraId="1D467867" w14:textId="77777777" w:rsidR="00850283" w:rsidRDefault="00FC558A" w:rsidP="00FC558A">
      <w:pPr>
        <w:spacing w:line="0" w:lineRule="atLeast"/>
      </w:pPr>
      <w:r>
        <w:t>次年度以降、サーバ環境の移行工数を削減できるように、委託業者内の環境を</w:t>
      </w:r>
      <w:r>
        <w:lastRenderedPageBreak/>
        <w:t>使わないようにすべき。</w:t>
      </w:r>
    </w:p>
    <w:p w14:paraId="1D467868" w14:textId="77777777" w:rsidR="00850283" w:rsidRDefault="00FC558A" w:rsidP="00FC558A">
      <w:pPr>
        <w:spacing w:line="0" w:lineRule="atLeast"/>
      </w:pPr>
      <w:r>
        <w:rPr>
          <w:noProof/>
        </w:rPr>
        <w:drawing>
          <wp:inline distT="0" distB="0" distL="0" distR="0" wp14:anchorId="1D46795C" wp14:editId="1D46795D">
            <wp:extent cx="127000" cy="127000"/>
            <wp:effectExtent l="0" t="0" r="0" b="0"/>
            <wp:docPr id="100049" name="図 100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0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選択肢１</w:t>
      </w:r>
    </w:p>
    <w:p w14:paraId="1D467869" w14:textId="77777777" w:rsidR="00850283" w:rsidRDefault="00FC558A" w:rsidP="00FC558A">
      <w:pPr>
        <w:spacing w:line="0" w:lineRule="atLeast"/>
      </w:pPr>
      <w:r>
        <w:rPr>
          <w:noProof/>
        </w:rPr>
        <w:drawing>
          <wp:inline distT="0" distB="0" distL="0" distR="0" wp14:anchorId="1D46795E" wp14:editId="1D46795F">
            <wp:extent cx="127000" cy="127000"/>
            <wp:effectExtent l="0" t="0" r="0" b="0"/>
            <wp:docPr id="100051" name="図 100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2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【</w:t>
      </w:r>
      <w:r>
        <w:rPr>
          <w:rFonts w:ascii="ＭＳ 明朝" w:eastAsia="ＭＳ 明朝" w:hAnsi="ＭＳ 明朝" w:cs="ＭＳ 明朝" w:hint="eastAsia"/>
        </w:rPr>
        <w:t>◎</w:t>
      </w:r>
      <w:r>
        <w:t>】</w:t>
      </w:r>
      <w:proofErr w:type="spellStart"/>
      <w:r>
        <w:t>MovableType</w:t>
      </w:r>
      <w:proofErr w:type="spellEnd"/>
      <w:r>
        <w:t>が提供するクラウド環境</w:t>
      </w:r>
    </w:p>
    <w:p w14:paraId="1D46786A" w14:textId="77777777" w:rsidR="00850283" w:rsidRDefault="00FC558A" w:rsidP="00FC558A">
      <w:pPr>
        <w:spacing w:line="0" w:lineRule="atLeast"/>
      </w:pPr>
      <w:r>
        <w:t>環境、</w:t>
      </w:r>
      <w:proofErr w:type="spellStart"/>
      <w:r>
        <w:t>MovableType</w:t>
      </w:r>
      <w:proofErr w:type="spellEnd"/>
      <w:r>
        <w:t>の脆弱性、不具合に対する迅速な対応が期待できる。</w:t>
      </w:r>
    </w:p>
    <w:p w14:paraId="1D46786B" w14:textId="77777777" w:rsidR="00850283" w:rsidRDefault="00FC558A" w:rsidP="00FC558A">
      <w:pPr>
        <w:spacing w:line="0" w:lineRule="atLeast"/>
      </w:pPr>
      <w:r>
        <w:t>サーバ機器を借料を含む</w:t>
      </w:r>
    </w:p>
    <w:p w14:paraId="1D46786C" w14:textId="77777777" w:rsidR="00850283" w:rsidRDefault="00FC558A" w:rsidP="00FC558A">
      <w:pPr>
        <w:spacing w:line="0" w:lineRule="atLeast"/>
      </w:pPr>
      <w:r>
        <w:rPr>
          <w:noProof/>
        </w:rPr>
        <w:drawing>
          <wp:inline distT="0" distB="0" distL="0" distR="0" wp14:anchorId="1D467960" wp14:editId="1D467961">
            <wp:extent cx="127000" cy="127000"/>
            <wp:effectExtent l="0" t="0" r="0" b="0"/>
            <wp:docPr id="100053" name="図 100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4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ＭＳ 明朝" w:eastAsia="ＭＳ 明朝" w:hAnsi="ＭＳ 明朝" w:cs="ＭＳ 明朝" w:hint="eastAsia"/>
        </w:rPr>
        <w:t>※</w:t>
      </w:r>
      <w:r>
        <w:t>【参考】</w:t>
      </w:r>
      <w:proofErr w:type="spellStart"/>
      <w:r>
        <w:t>MovableType</w:t>
      </w:r>
      <w:proofErr w:type="spellEnd"/>
      <w:r>
        <w:t>クラウド版</w:t>
      </w:r>
      <w:r>
        <w:t xml:space="preserve"> S4100i: 1CPU(2.4GHz</w:t>
      </w:r>
      <w:r>
        <w:t>相当</w:t>
      </w:r>
      <w:r>
        <w:t>),4GB,100GB,2TB/</w:t>
      </w:r>
      <w:r>
        <w:t>月</w:t>
      </w:r>
      <w:r>
        <w:t xml:space="preserve">,Apache </w:t>
      </w:r>
      <w:proofErr w:type="spellStart"/>
      <w:r>
        <w:t>Plemium</w:t>
      </w:r>
      <w:proofErr w:type="spellEnd"/>
      <w:r>
        <w:t xml:space="preserve"> \61,600/</w:t>
      </w:r>
      <w:r>
        <w:t>月</w:t>
      </w:r>
    </w:p>
    <w:p w14:paraId="1D46786D" w14:textId="77777777" w:rsidR="00850283" w:rsidRDefault="00FC558A" w:rsidP="00FC558A">
      <w:pPr>
        <w:spacing w:line="0" w:lineRule="atLeast"/>
      </w:pPr>
      <w:r>
        <w:rPr>
          <w:noProof/>
        </w:rPr>
        <w:drawing>
          <wp:inline distT="0" distB="0" distL="0" distR="0" wp14:anchorId="1D467962" wp14:editId="1D467963">
            <wp:extent cx="127000" cy="127000"/>
            <wp:effectExtent l="0" t="0" r="0" b="0"/>
            <wp:docPr id="100055" name="図 100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6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選択肢２</w:t>
      </w:r>
    </w:p>
    <w:p w14:paraId="1D46786E" w14:textId="77777777" w:rsidR="00850283" w:rsidRDefault="00FC558A" w:rsidP="00FC558A">
      <w:pPr>
        <w:spacing w:line="0" w:lineRule="atLeast"/>
      </w:pPr>
      <w:r>
        <w:rPr>
          <w:noProof/>
        </w:rPr>
        <w:drawing>
          <wp:inline distT="0" distB="0" distL="0" distR="0" wp14:anchorId="1D467964" wp14:editId="1D467965">
            <wp:extent cx="127000" cy="127000"/>
            <wp:effectExtent l="0" t="0" r="0" b="0"/>
            <wp:docPr id="100057" name="図 100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8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【〇】</w:t>
      </w:r>
      <w:proofErr w:type="spellStart"/>
      <w:r>
        <w:t>MovableType</w:t>
      </w:r>
      <w:proofErr w:type="spellEnd"/>
      <w:r>
        <w:t>が稼働している委託業者とは独立したサードベンダーが提供するクラウド環境</w:t>
      </w:r>
    </w:p>
    <w:p w14:paraId="1D46786F" w14:textId="77777777" w:rsidR="00850283" w:rsidRDefault="00FC558A" w:rsidP="00FC558A">
      <w:pPr>
        <w:spacing w:line="0" w:lineRule="atLeast"/>
      </w:pPr>
      <w:r>
        <w:rPr>
          <w:rFonts w:ascii="ＭＳ 明朝" w:eastAsia="ＭＳ 明朝" w:hAnsi="ＭＳ 明朝" w:cs="ＭＳ 明朝" w:hint="eastAsia"/>
        </w:rPr>
        <w:lastRenderedPageBreak/>
        <w:t>※</w:t>
      </w:r>
      <w:r>
        <w:t>来年度、契約延長で、次の業者に引継ぎ可能</w:t>
      </w:r>
    </w:p>
    <w:p w14:paraId="1D467870" w14:textId="77777777" w:rsidR="00850283" w:rsidRDefault="00FC558A" w:rsidP="00FC558A">
      <w:pPr>
        <w:spacing w:line="0" w:lineRule="atLeast"/>
      </w:pPr>
      <w:r>
        <w:t>選択肢３</w:t>
      </w:r>
    </w:p>
    <w:p w14:paraId="1D467871" w14:textId="77777777" w:rsidR="00850283" w:rsidRDefault="00FC558A" w:rsidP="00FC558A">
      <w:pPr>
        <w:spacing w:line="0" w:lineRule="atLeast"/>
      </w:pPr>
      <w:r>
        <w:rPr>
          <w:noProof/>
        </w:rPr>
        <w:drawing>
          <wp:inline distT="0" distB="0" distL="0" distR="0" wp14:anchorId="1D467966" wp14:editId="1D467967">
            <wp:extent cx="127000" cy="127000"/>
            <wp:effectExtent l="0" t="0" r="0" b="0"/>
            <wp:docPr id="100059" name="図 100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0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【</w:t>
      </w:r>
      <w:r>
        <w:rPr>
          <w:rFonts w:ascii="ＭＳ 明朝" w:eastAsia="ＭＳ 明朝" w:hAnsi="ＭＳ 明朝" w:cs="ＭＳ 明朝" w:hint="eastAsia"/>
        </w:rPr>
        <w:t>△</w:t>
      </w:r>
      <w:r>
        <w:t>】委託業者が、任意のサーバに</w:t>
      </w:r>
      <w:proofErr w:type="spellStart"/>
      <w:r>
        <w:t>MovableType</w:t>
      </w:r>
      <w:proofErr w:type="spellEnd"/>
      <w:r>
        <w:t>を稼働させる</w:t>
      </w:r>
    </w:p>
    <w:p w14:paraId="1D467872" w14:textId="77777777" w:rsidR="00850283" w:rsidRDefault="00FC558A" w:rsidP="00FC558A">
      <w:pPr>
        <w:spacing w:line="0" w:lineRule="atLeast"/>
      </w:pPr>
      <w:r>
        <w:rPr>
          <w:rFonts w:ascii="ＭＳ 明朝" w:eastAsia="ＭＳ 明朝" w:hAnsi="ＭＳ 明朝" w:cs="ＭＳ 明朝" w:hint="eastAsia"/>
        </w:rPr>
        <w:t>※</w:t>
      </w:r>
      <w:r>
        <w:t>来年度、移行作業が必要</w:t>
      </w:r>
    </w:p>
    <w:p w14:paraId="1D467873" w14:textId="77777777" w:rsidR="00850283" w:rsidRDefault="00FC558A" w:rsidP="00FC558A">
      <w:pPr>
        <w:pStyle w:val="2"/>
        <w:spacing w:line="0" w:lineRule="atLeast"/>
        <w:ind w:left="667" w:right="100"/>
      </w:pPr>
      <w:r>
        <w:rPr>
          <w:noProof/>
        </w:rPr>
        <w:drawing>
          <wp:inline distT="0" distB="0" distL="0" distR="0" wp14:anchorId="1D467968" wp14:editId="1D467969">
            <wp:extent cx="139700" cy="139700"/>
            <wp:effectExtent l="0" t="0" r="0" b="0"/>
            <wp:docPr id="100061" name="図 100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2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sz w:val="22"/>
        </w:rPr>
        <w:t xml:space="preserve"> </w:t>
      </w:r>
      <w:r>
        <w:rPr>
          <w:noProof/>
        </w:rPr>
        <w:drawing>
          <wp:inline distT="0" distB="0" distL="0" distR="0" wp14:anchorId="1D46796A" wp14:editId="1D46796B">
            <wp:extent cx="139700" cy="139700"/>
            <wp:effectExtent l="0" t="0" r="0" b="0"/>
            <wp:docPr id="100063" name="図 100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4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sz w:val="22"/>
        </w:rPr>
        <w:t xml:space="preserve"> </w:t>
      </w:r>
      <w:r>
        <w:t>非機能要件</w:t>
      </w:r>
    </w:p>
    <w:p w14:paraId="1D467874" w14:textId="77777777" w:rsidR="00850283" w:rsidRDefault="00FC558A" w:rsidP="00FC558A">
      <w:pPr>
        <w:pStyle w:val="3"/>
        <w:spacing w:line="0" w:lineRule="atLeast"/>
      </w:pPr>
      <w:r>
        <w:rPr>
          <w:noProof/>
        </w:rPr>
        <w:drawing>
          <wp:inline distT="0" distB="0" distL="0" distR="0" wp14:anchorId="1D46796C" wp14:editId="1D46796D">
            <wp:extent cx="127000" cy="127000"/>
            <wp:effectExtent l="0" t="0" r="0" b="0"/>
            <wp:docPr id="100065" name="図 100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6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</w:rPr>
        <w:t xml:space="preserve"> </w:t>
      </w:r>
      <w:r>
        <w:t>システム方式</w:t>
      </w:r>
    </w:p>
    <w:p w14:paraId="1D467875" w14:textId="77777777" w:rsidR="00850283" w:rsidRDefault="00FC558A" w:rsidP="00FC558A">
      <w:pPr>
        <w:spacing w:line="0" w:lineRule="atLeast"/>
      </w:pPr>
      <w:r>
        <w:rPr>
          <w:noProof/>
        </w:rPr>
        <w:drawing>
          <wp:inline distT="0" distB="0" distL="0" distR="0" wp14:anchorId="1D46796E" wp14:editId="1D46796F">
            <wp:extent cx="127000" cy="127000"/>
            <wp:effectExtent l="0" t="0" r="0" b="0"/>
            <wp:docPr id="100067" name="図 100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8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Movabletype</w:t>
      </w:r>
      <w:proofErr w:type="spellEnd"/>
      <w:r>
        <w:t>より下</w:t>
      </w:r>
      <w:r>
        <w:t>層の環境の方式は問わない</w:t>
      </w:r>
    </w:p>
    <w:p w14:paraId="1D467876" w14:textId="77777777" w:rsidR="00850283" w:rsidRDefault="00FC558A" w:rsidP="00FC558A">
      <w:pPr>
        <w:pStyle w:val="3"/>
        <w:spacing w:line="0" w:lineRule="atLeast"/>
      </w:pPr>
      <w:r>
        <w:rPr>
          <w:noProof/>
        </w:rPr>
        <w:drawing>
          <wp:inline distT="0" distB="0" distL="0" distR="0" wp14:anchorId="1D467970" wp14:editId="1D467971">
            <wp:extent cx="127000" cy="127000"/>
            <wp:effectExtent l="0" t="0" r="0" b="0"/>
            <wp:docPr id="100069" name="図 100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0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</w:rPr>
        <w:t xml:space="preserve"> </w:t>
      </w:r>
      <w:r>
        <w:t>性能要件</w:t>
      </w:r>
    </w:p>
    <w:p w14:paraId="1D467877" w14:textId="77777777" w:rsidR="00850283" w:rsidRDefault="00FC558A" w:rsidP="00FC558A">
      <w:pPr>
        <w:spacing w:line="0" w:lineRule="atLeast"/>
      </w:pPr>
      <w:r>
        <w:rPr>
          <w:noProof/>
        </w:rPr>
        <w:drawing>
          <wp:inline distT="0" distB="0" distL="0" distR="0" wp14:anchorId="1D467972" wp14:editId="1D467973">
            <wp:extent cx="127000" cy="127000"/>
            <wp:effectExtent l="0" t="0" r="0" b="0"/>
            <wp:docPr id="100071" name="図 100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2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同時</w:t>
      </w:r>
      <w:r>
        <w:t>10</w:t>
      </w:r>
      <w:r>
        <w:t>アクセスで、</w:t>
      </w:r>
      <w:r>
        <w:t>5</w:t>
      </w:r>
      <w:r>
        <w:t>秒以内の応答時間</w:t>
      </w:r>
    </w:p>
    <w:p w14:paraId="1D467878" w14:textId="77777777" w:rsidR="00850283" w:rsidRDefault="00FC558A" w:rsidP="00FC558A">
      <w:pPr>
        <w:pStyle w:val="3"/>
        <w:spacing w:line="0" w:lineRule="atLeast"/>
      </w:pPr>
      <w:r>
        <w:rPr>
          <w:noProof/>
        </w:rPr>
        <w:lastRenderedPageBreak/>
        <w:drawing>
          <wp:inline distT="0" distB="0" distL="0" distR="0" wp14:anchorId="1D467974" wp14:editId="1D467975">
            <wp:extent cx="127000" cy="127000"/>
            <wp:effectExtent l="0" t="0" r="0" b="0"/>
            <wp:docPr id="100073" name="図 100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4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</w:rPr>
        <w:t xml:space="preserve"> </w:t>
      </w:r>
      <w:r>
        <w:t>ストレージ容量</w:t>
      </w:r>
    </w:p>
    <w:p w14:paraId="1D467879" w14:textId="77777777" w:rsidR="00850283" w:rsidRDefault="00FC558A" w:rsidP="00FC558A">
      <w:pPr>
        <w:spacing w:line="0" w:lineRule="atLeast"/>
      </w:pPr>
      <w:r>
        <w:rPr>
          <w:noProof/>
        </w:rPr>
        <w:drawing>
          <wp:inline distT="0" distB="0" distL="0" distR="0" wp14:anchorId="1D467976" wp14:editId="1D467977">
            <wp:extent cx="127000" cy="127000"/>
            <wp:effectExtent l="0" t="0" r="0" b="0"/>
            <wp:docPr id="100075" name="図 100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6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50GB</w:t>
      </w:r>
    </w:p>
    <w:p w14:paraId="1D46787A" w14:textId="77777777" w:rsidR="00850283" w:rsidRDefault="00FC558A" w:rsidP="00FC558A">
      <w:pPr>
        <w:pStyle w:val="3"/>
        <w:spacing w:line="0" w:lineRule="atLeast"/>
      </w:pPr>
      <w:r>
        <w:rPr>
          <w:noProof/>
        </w:rPr>
        <w:drawing>
          <wp:inline distT="0" distB="0" distL="0" distR="0" wp14:anchorId="1D467978" wp14:editId="1D467979">
            <wp:extent cx="127000" cy="127000"/>
            <wp:effectExtent l="0" t="0" r="0" b="0"/>
            <wp:docPr id="100077" name="図 100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8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</w:rPr>
        <w:t xml:space="preserve"> </w:t>
      </w:r>
      <w:r>
        <w:t>信頼性要件</w:t>
      </w:r>
    </w:p>
    <w:p w14:paraId="1D46787B" w14:textId="77777777" w:rsidR="00850283" w:rsidRDefault="00FC558A" w:rsidP="00FC558A">
      <w:pPr>
        <w:spacing w:line="0" w:lineRule="atLeast"/>
      </w:pPr>
      <w:r>
        <w:rPr>
          <w:noProof/>
        </w:rPr>
        <w:drawing>
          <wp:inline distT="0" distB="0" distL="0" distR="0" wp14:anchorId="1D46797A" wp14:editId="1D46797B">
            <wp:extent cx="127000" cy="127000"/>
            <wp:effectExtent l="0" t="0" r="0" b="0"/>
            <wp:docPr id="100079" name="図 100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0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障害発生時、</w:t>
      </w:r>
      <w:r>
        <w:t>24</w:t>
      </w:r>
      <w:r>
        <w:t>時間以内に復旧すること。（休日は除く）</w:t>
      </w:r>
    </w:p>
    <w:p w14:paraId="1D46787C" w14:textId="77777777" w:rsidR="00850283" w:rsidRDefault="00FC558A" w:rsidP="00FC558A">
      <w:pPr>
        <w:spacing w:line="0" w:lineRule="atLeast"/>
      </w:pPr>
      <w:r>
        <w:rPr>
          <w:noProof/>
        </w:rPr>
        <w:drawing>
          <wp:inline distT="0" distB="0" distL="0" distR="0" wp14:anchorId="1D46797C" wp14:editId="1D46797D">
            <wp:extent cx="127000" cy="127000"/>
            <wp:effectExtent l="0" t="0" r="0" b="0"/>
            <wp:docPr id="100081" name="図 100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2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日々のバックアップ。障害発生時、前日のデータで復元。</w:t>
      </w:r>
    </w:p>
    <w:p w14:paraId="1D46787D" w14:textId="77777777" w:rsidR="00850283" w:rsidRDefault="00FC558A" w:rsidP="00FC558A">
      <w:pPr>
        <w:pStyle w:val="3"/>
        <w:spacing w:line="0" w:lineRule="atLeast"/>
      </w:pPr>
      <w:r>
        <w:rPr>
          <w:noProof/>
        </w:rPr>
        <w:drawing>
          <wp:inline distT="0" distB="0" distL="0" distR="0" wp14:anchorId="1D46797E" wp14:editId="1D46797F">
            <wp:extent cx="127000" cy="127000"/>
            <wp:effectExtent l="0" t="0" r="0" b="0"/>
            <wp:docPr id="100083" name="図 100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4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</w:rPr>
        <w:t xml:space="preserve"> </w:t>
      </w:r>
      <w:r>
        <w:t>セキュリティ要件</w:t>
      </w:r>
    </w:p>
    <w:p w14:paraId="1D46787E" w14:textId="77777777" w:rsidR="00850283" w:rsidRDefault="00FC558A" w:rsidP="00FC558A">
      <w:pPr>
        <w:spacing w:line="0" w:lineRule="atLeast"/>
      </w:pPr>
      <w:r>
        <w:rPr>
          <w:noProof/>
        </w:rPr>
        <w:drawing>
          <wp:inline distT="0" distB="0" distL="0" distR="0" wp14:anchorId="1D467980" wp14:editId="1D467981">
            <wp:extent cx="127000" cy="127000"/>
            <wp:effectExtent l="0" t="0" r="0" b="0"/>
            <wp:docPr id="100085" name="図 100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6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UTM</w:t>
      </w:r>
      <w:r>
        <w:t>等によるアクセス監視、改ざん検知、不正アクセスの遮断等</w:t>
      </w:r>
    </w:p>
    <w:p w14:paraId="1D46787F" w14:textId="77777777" w:rsidR="00850283" w:rsidRDefault="00FC558A" w:rsidP="00FC558A">
      <w:pPr>
        <w:spacing w:line="0" w:lineRule="atLeast"/>
      </w:pPr>
      <w:r>
        <w:rPr>
          <w:noProof/>
        </w:rPr>
        <w:drawing>
          <wp:inline distT="0" distB="0" distL="0" distR="0" wp14:anchorId="1D467982" wp14:editId="1D467983">
            <wp:extent cx="127000" cy="127000"/>
            <wp:effectExtent l="0" t="0" r="0" b="0"/>
            <wp:docPr id="100087" name="図 100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8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Apache</w:t>
      </w:r>
      <w:r>
        <w:t>、</w:t>
      </w:r>
      <w:proofErr w:type="spellStart"/>
      <w:r>
        <w:t>Movabletype</w:t>
      </w:r>
      <w:proofErr w:type="spellEnd"/>
      <w:r>
        <w:t>等のサーバプロセスログの取得</w:t>
      </w:r>
    </w:p>
    <w:p w14:paraId="1D467880" w14:textId="77777777" w:rsidR="00850283" w:rsidRDefault="00FC558A" w:rsidP="00FC558A">
      <w:pPr>
        <w:pStyle w:val="2"/>
        <w:spacing w:line="0" w:lineRule="atLeast"/>
        <w:ind w:left="667" w:right="100"/>
      </w:pPr>
      <w:r>
        <w:rPr>
          <w:noProof/>
        </w:rPr>
        <w:lastRenderedPageBreak/>
        <w:drawing>
          <wp:inline distT="0" distB="0" distL="0" distR="0" wp14:anchorId="1D467984" wp14:editId="1D467985">
            <wp:extent cx="139700" cy="139700"/>
            <wp:effectExtent l="0" t="0" r="0" b="0"/>
            <wp:docPr id="100089" name="図 100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0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sz w:val="22"/>
        </w:rPr>
        <w:t xml:space="preserve"> </w:t>
      </w:r>
      <w:r>
        <w:t>業務要件</w:t>
      </w:r>
    </w:p>
    <w:p w14:paraId="1D467881" w14:textId="77777777" w:rsidR="00850283" w:rsidRDefault="00FC558A" w:rsidP="00FC558A">
      <w:pPr>
        <w:pStyle w:val="3"/>
        <w:spacing w:line="0" w:lineRule="atLeast"/>
      </w:pPr>
      <w:r>
        <w:rPr>
          <w:noProof/>
        </w:rPr>
        <w:drawing>
          <wp:inline distT="0" distB="0" distL="0" distR="0" wp14:anchorId="1D467986" wp14:editId="1D467987">
            <wp:extent cx="127000" cy="127000"/>
            <wp:effectExtent l="0" t="0" r="0" b="0"/>
            <wp:docPr id="100091" name="図 100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2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</w:rPr>
        <w:t xml:space="preserve"> </w:t>
      </w:r>
      <w:r>
        <w:rPr>
          <w:noProof/>
        </w:rPr>
        <w:drawing>
          <wp:inline distT="0" distB="0" distL="0" distR="0" wp14:anchorId="1D467988" wp14:editId="1D467989">
            <wp:extent cx="127000" cy="127000"/>
            <wp:effectExtent l="0" t="0" r="0" b="0"/>
            <wp:docPr id="100093" name="図 100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4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</w:rPr>
        <w:t xml:space="preserve"> </w:t>
      </w:r>
      <w:r>
        <w:t>EPUB</w:t>
      </w:r>
      <w:r>
        <w:t>文書のページの追加・更新</w:t>
      </w:r>
    </w:p>
    <w:p w14:paraId="1D467882" w14:textId="77777777" w:rsidR="00850283" w:rsidRDefault="00FC558A" w:rsidP="00FC558A">
      <w:pPr>
        <w:spacing w:line="0" w:lineRule="atLeast"/>
      </w:pPr>
      <w:r>
        <w:t>選択肢１</w:t>
      </w:r>
    </w:p>
    <w:p w14:paraId="1D467883" w14:textId="77777777" w:rsidR="00850283" w:rsidRDefault="00FC558A" w:rsidP="00FC558A">
      <w:pPr>
        <w:spacing w:line="0" w:lineRule="atLeast"/>
      </w:pPr>
      <w:r>
        <w:rPr>
          <w:noProof/>
        </w:rPr>
        <w:drawing>
          <wp:inline distT="0" distB="0" distL="0" distR="0" wp14:anchorId="1D46798A" wp14:editId="1D46798B">
            <wp:extent cx="127000" cy="127000"/>
            <wp:effectExtent l="0" t="0" r="0" b="0"/>
            <wp:docPr id="100095" name="図 100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6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【〇】職員が、コンテンツ原稿を作成し、</w:t>
      </w:r>
      <w:r>
        <w:t>EPUB</w:t>
      </w:r>
      <w:r>
        <w:t>ページ化</w:t>
      </w:r>
      <w:r>
        <w:t xml:space="preserve"> </w:t>
      </w:r>
      <w:r>
        <w:t>（</w:t>
      </w:r>
      <w:r>
        <w:t>XHTML</w:t>
      </w:r>
      <w:r>
        <w:t>）は、委託業者が行う</w:t>
      </w:r>
    </w:p>
    <w:p w14:paraId="1D467884" w14:textId="77777777" w:rsidR="00850283" w:rsidRDefault="00FC558A" w:rsidP="00FC558A">
      <w:pPr>
        <w:spacing w:line="0" w:lineRule="atLeast"/>
      </w:pPr>
      <w:r>
        <w:t>選択肢２</w:t>
      </w:r>
    </w:p>
    <w:p w14:paraId="1D467885" w14:textId="77777777" w:rsidR="00850283" w:rsidRDefault="00FC558A" w:rsidP="00FC558A">
      <w:pPr>
        <w:spacing w:line="0" w:lineRule="atLeast"/>
      </w:pPr>
      <w:r>
        <w:t>【</w:t>
      </w:r>
      <w:r>
        <w:rPr>
          <w:rFonts w:ascii="ＭＳ 明朝" w:eastAsia="ＭＳ 明朝" w:hAnsi="ＭＳ 明朝" w:cs="ＭＳ 明朝" w:hint="eastAsia"/>
        </w:rPr>
        <w:t>△</w:t>
      </w:r>
      <w:r>
        <w:t>】職員が、コンテンツ原稿（</w:t>
      </w:r>
      <w:r>
        <w:t>WORD</w:t>
      </w:r>
      <w:r>
        <w:t>等）を作成し、</w:t>
      </w:r>
      <w:r>
        <w:t>EPUB</w:t>
      </w:r>
      <w:r>
        <w:t>ページ化</w:t>
      </w:r>
      <w:r>
        <w:t xml:space="preserve"> </w:t>
      </w:r>
      <w:r>
        <w:t>（</w:t>
      </w:r>
      <w:r>
        <w:t>XHTML</w:t>
      </w:r>
      <w:r>
        <w:t>）も、職員が行う</w:t>
      </w:r>
    </w:p>
    <w:p w14:paraId="1D467886" w14:textId="77777777" w:rsidR="00850283" w:rsidRDefault="00FC558A" w:rsidP="00FC558A">
      <w:pPr>
        <w:pStyle w:val="3"/>
        <w:spacing w:line="0" w:lineRule="atLeast"/>
      </w:pPr>
      <w:r>
        <w:rPr>
          <w:noProof/>
        </w:rPr>
        <w:drawing>
          <wp:inline distT="0" distB="0" distL="0" distR="0" wp14:anchorId="1D46798C" wp14:editId="1D46798D">
            <wp:extent cx="127000" cy="127000"/>
            <wp:effectExtent l="0" t="0" r="0" b="0"/>
            <wp:docPr id="100097" name="図 100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8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</w:rPr>
        <w:t xml:space="preserve"> </w:t>
      </w:r>
      <w:r>
        <w:rPr>
          <w:noProof/>
        </w:rPr>
        <w:drawing>
          <wp:inline distT="0" distB="0" distL="0" distR="0" wp14:anchorId="1D46798E" wp14:editId="1D46798F">
            <wp:extent cx="127000" cy="127000"/>
            <wp:effectExtent l="0" t="0" r="0" b="0"/>
            <wp:docPr id="100099" name="図 100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0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</w:rPr>
        <w:t xml:space="preserve"> </w:t>
      </w:r>
      <w:r>
        <w:t>Web</w:t>
      </w:r>
      <w:r>
        <w:t>ページの追加・更新</w:t>
      </w:r>
    </w:p>
    <w:p w14:paraId="1D467887" w14:textId="77777777" w:rsidR="00850283" w:rsidRDefault="00FC558A" w:rsidP="00FC558A">
      <w:pPr>
        <w:spacing w:line="0" w:lineRule="atLeast"/>
      </w:pPr>
      <w:r>
        <w:t>EPUB</w:t>
      </w:r>
      <w:r>
        <w:t>ページから、</w:t>
      </w:r>
      <w:proofErr w:type="spellStart"/>
      <w:r>
        <w:t>MovableType</w:t>
      </w:r>
      <w:proofErr w:type="spellEnd"/>
      <w:r>
        <w:t>仕様の</w:t>
      </w:r>
      <w:r>
        <w:t>Web</w:t>
      </w:r>
      <w:r>
        <w:t>ページへ変換してアップロード</w:t>
      </w:r>
      <w:r>
        <w:lastRenderedPageBreak/>
        <w:t>する</w:t>
      </w:r>
    </w:p>
    <w:p w14:paraId="1D467888" w14:textId="77777777" w:rsidR="00850283" w:rsidRDefault="00FC558A" w:rsidP="00FC558A">
      <w:pPr>
        <w:spacing w:line="0" w:lineRule="atLeast"/>
      </w:pPr>
      <w:proofErr w:type="spellStart"/>
      <w:r>
        <w:t>MovableType</w:t>
      </w:r>
      <w:proofErr w:type="spellEnd"/>
      <w:r>
        <w:t>のページは、シリアル番号で管理されており、また画像等の</w:t>
      </w:r>
      <w:r>
        <w:t>URL</w:t>
      </w:r>
      <w:r>
        <w:t>も異なるために、一定の修正作業が必要となる</w:t>
      </w:r>
    </w:p>
    <w:p w14:paraId="1D467889" w14:textId="77777777" w:rsidR="00850283" w:rsidRDefault="00FC558A" w:rsidP="00FC558A">
      <w:pPr>
        <w:spacing w:line="0" w:lineRule="atLeast"/>
      </w:pPr>
      <w:r>
        <w:t>選択肢１</w:t>
      </w:r>
    </w:p>
    <w:p w14:paraId="1D46788A" w14:textId="77777777" w:rsidR="00850283" w:rsidRDefault="00FC558A" w:rsidP="00FC558A">
      <w:pPr>
        <w:spacing w:line="0" w:lineRule="atLeast"/>
      </w:pPr>
      <w:r>
        <w:rPr>
          <w:noProof/>
        </w:rPr>
        <w:drawing>
          <wp:inline distT="0" distB="0" distL="0" distR="0" wp14:anchorId="1D467990" wp14:editId="1D467991">
            <wp:extent cx="127000" cy="127000"/>
            <wp:effectExtent l="0" t="0" r="0" b="0"/>
            <wp:docPr id="100101" name="図 100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2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【〇】委託業者が、修正作業を行い、ステージングサーバにアップロードし、本番反映させる</w:t>
      </w:r>
    </w:p>
    <w:p w14:paraId="1D46788B" w14:textId="77777777" w:rsidR="00850283" w:rsidRDefault="00FC558A" w:rsidP="00FC558A">
      <w:pPr>
        <w:spacing w:line="0" w:lineRule="atLeast"/>
      </w:pPr>
      <w:r>
        <w:t>従来ページ、ガイドブックページ</w:t>
      </w:r>
    </w:p>
    <w:p w14:paraId="1D46788C" w14:textId="77777777" w:rsidR="00850283" w:rsidRDefault="00FC558A" w:rsidP="00FC558A">
      <w:pPr>
        <w:spacing w:line="0" w:lineRule="atLeast"/>
      </w:pPr>
      <w:r>
        <w:rPr>
          <w:noProof/>
        </w:rPr>
        <w:drawing>
          <wp:inline distT="0" distB="0" distL="0" distR="0" wp14:anchorId="1D467992" wp14:editId="1D467993">
            <wp:extent cx="127000" cy="127000"/>
            <wp:effectExtent l="0" t="0" r="0" b="0"/>
            <wp:docPr id="100103" name="図 100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4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新規</w:t>
      </w:r>
      <w:r>
        <w:t>:30</w:t>
      </w:r>
      <w:r>
        <w:t>文書</w:t>
      </w:r>
    </w:p>
    <w:p w14:paraId="1D46788D" w14:textId="77777777" w:rsidR="00850283" w:rsidRDefault="00FC558A" w:rsidP="00FC558A">
      <w:pPr>
        <w:spacing w:line="0" w:lineRule="atLeast"/>
      </w:pPr>
      <w:r>
        <w:rPr>
          <w:rFonts w:ascii="ＭＳ 明朝" w:eastAsia="ＭＳ 明朝" w:hAnsi="ＭＳ 明朝" w:cs="ＭＳ 明朝" w:hint="eastAsia"/>
        </w:rPr>
        <w:t>※</w:t>
      </w:r>
      <w:r>
        <w:t>5</w:t>
      </w:r>
      <w:r>
        <w:t>時間</w:t>
      </w:r>
      <w:r>
        <w:t>/</w:t>
      </w:r>
      <w:r>
        <w:t>文書程度の作業</w:t>
      </w:r>
    </w:p>
    <w:p w14:paraId="1D46788E" w14:textId="77777777" w:rsidR="00850283" w:rsidRDefault="00FC558A" w:rsidP="00FC558A">
      <w:pPr>
        <w:spacing w:line="0" w:lineRule="atLeast"/>
      </w:pPr>
      <w:r>
        <w:rPr>
          <w:noProof/>
        </w:rPr>
        <w:drawing>
          <wp:inline distT="0" distB="0" distL="0" distR="0" wp14:anchorId="1D467994" wp14:editId="1D467995">
            <wp:extent cx="127000" cy="127000"/>
            <wp:effectExtent l="0" t="0" r="0" b="0"/>
            <wp:docPr id="100105" name="図 100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6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改訂</w:t>
      </w:r>
      <w:r>
        <w:t>:150</w:t>
      </w:r>
      <w:r>
        <w:t>文書</w:t>
      </w:r>
    </w:p>
    <w:p w14:paraId="1D46788F" w14:textId="77777777" w:rsidR="00850283" w:rsidRDefault="00FC558A" w:rsidP="00FC558A">
      <w:pPr>
        <w:spacing w:line="0" w:lineRule="atLeast"/>
      </w:pPr>
      <w:r>
        <w:rPr>
          <w:rFonts w:ascii="ＭＳ 明朝" w:eastAsia="ＭＳ 明朝" w:hAnsi="ＭＳ 明朝" w:cs="ＭＳ 明朝" w:hint="eastAsia"/>
        </w:rPr>
        <w:lastRenderedPageBreak/>
        <w:t>※</w:t>
      </w:r>
      <w:r>
        <w:t>2</w:t>
      </w:r>
      <w:r>
        <w:t>時間</w:t>
      </w:r>
      <w:r>
        <w:t>/</w:t>
      </w:r>
      <w:r>
        <w:t>文書程度の作業</w:t>
      </w:r>
    </w:p>
    <w:p w14:paraId="1D467890" w14:textId="77777777" w:rsidR="00850283" w:rsidRDefault="00FC558A" w:rsidP="00FC558A">
      <w:pPr>
        <w:spacing w:line="0" w:lineRule="atLeast"/>
      </w:pPr>
      <w:r>
        <w:t>ナレッジベースページ</w:t>
      </w:r>
    </w:p>
    <w:p w14:paraId="1D467891" w14:textId="77777777" w:rsidR="00850283" w:rsidRDefault="00FC558A" w:rsidP="00FC558A">
      <w:pPr>
        <w:spacing w:line="0" w:lineRule="atLeast"/>
      </w:pPr>
      <w:r>
        <w:rPr>
          <w:noProof/>
        </w:rPr>
        <w:drawing>
          <wp:inline distT="0" distB="0" distL="0" distR="0" wp14:anchorId="1D467996" wp14:editId="1D467997">
            <wp:extent cx="127000" cy="127000"/>
            <wp:effectExtent l="0" t="0" r="0" b="0"/>
            <wp:docPr id="100107" name="図 100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8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新規</w:t>
      </w:r>
      <w:r>
        <w:t>:20</w:t>
      </w:r>
      <w:r>
        <w:t>文書</w:t>
      </w:r>
    </w:p>
    <w:p w14:paraId="1D467892" w14:textId="77777777" w:rsidR="00850283" w:rsidRDefault="00FC558A" w:rsidP="00FC558A">
      <w:pPr>
        <w:spacing w:line="0" w:lineRule="atLeast"/>
      </w:pPr>
      <w:r>
        <w:rPr>
          <w:rFonts w:ascii="ＭＳ 明朝" w:eastAsia="ＭＳ 明朝" w:hAnsi="ＭＳ 明朝" w:cs="ＭＳ 明朝" w:hint="eastAsia"/>
        </w:rPr>
        <w:t>※</w:t>
      </w:r>
      <w:r>
        <w:t>5</w:t>
      </w:r>
      <w:r>
        <w:t>時間</w:t>
      </w:r>
      <w:r>
        <w:t>/</w:t>
      </w:r>
      <w:r>
        <w:t>文書程度の作業</w:t>
      </w:r>
    </w:p>
    <w:p w14:paraId="1D467893" w14:textId="77777777" w:rsidR="00850283" w:rsidRDefault="00FC558A" w:rsidP="00FC558A">
      <w:pPr>
        <w:spacing w:line="0" w:lineRule="atLeast"/>
      </w:pPr>
      <w:r>
        <w:rPr>
          <w:noProof/>
        </w:rPr>
        <w:drawing>
          <wp:inline distT="0" distB="0" distL="0" distR="0" wp14:anchorId="1D467998" wp14:editId="1D467999">
            <wp:extent cx="127000" cy="127000"/>
            <wp:effectExtent l="0" t="0" r="0" b="0"/>
            <wp:docPr id="100109" name="図 100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0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改訂</w:t>
      </w:r>
      <w:r>
        <w:t>:50</w:t>
      </w:r>
      <w:r>
        <w:t>文書</w:t>
      </w:r>
    </w:p>
    <w:p w14:paraId="1D467894" w14:textId="77777777" w:rsidR="00850283" w:rsidRDefault="00FC558A" w:rsidP="00FC558A">
      <w:pPr>
        <w:spacing w:line="0" w:lineRule="atLeast"/>
      </w:pPr>
      <w:r>
        <w:rPr>
          <w:rFonts w:ascii="ＭＳ 明朝" w:eastAsia="ＭＳ 明朝" w:hAnsi="ＭＳ 明朝" w:cs="ＭＳ 明朝" w:hint="eastAsia"/>
        </w:rPr>
        <w:t>※</w:t>
      </w:r>
      <w:r>
        <w:t>2</w:t>
      </w:r>
      <w:r>
        <w:t>時間</w:t>
      </w:r>
      <w:r>
        <w:t>/</w:t>
      </w:r>
      <w:r>
        <w:t>文書程度の作業</w:t>
      </w:r>
    </w:p>
    <w:p w14:paraId="1D467895" w14:textId="77777777" w:rsidR="00850283" w:rsidRDefault="00FC558A" w:rsidP="00FC558A">
      <w:pPr>
        <w:spacing w:line="0" w:lineRule="atLeast"/>
      </w:pPr>
      <w:r>
        <w:t>選択肢２</w:t>
      </w:r>
    </w:p>
    <w:p w14:paraId="1D467896" w14:textId="77777777" w:rsidR="00850283" w:rsidRDefault="00FC558A" w:rsidP="00FC558A">
      <w:pPr>
        <w:spacing w:line="0" w:lineRule="atLeast"/>
      </w:pPr>
      <w:r>
        <w:t>【</w:t>
      </w:r>
      <w:r>
        <w:rPr>
          <w:rFonts w:ascii="ＭＳ 明朝" w:eastAsia="ＭＳ 明朝" w:hAnsi="ＭＳ 明朝" w:cs="ＭＳ 明朝" w:hint="eastAsia"/>
        </w:rPr>
        <w:t>△</w:t>
      </w:r>
      <w:r>
        <w:t>】職員が、修正作業を行い、ステージングサーバにアップロードし、本番反映させる</w:t>
      </w:r>
    </w:p>
    <w:p w14:paraId="1D467897" w14:textId="77777777" w:rsidR="00850283" w:rsidRDefault="00FC558A" w:rsidP="00FC558A">
      <w:pPr>
        <w:pStyle w:val="3"/>
        <w:spacing w:line="0" w:lineRule="atLeast"/>
      </w:pPr>
      <w:r>
        <w:rPr>
          <w:noProof/>
        </w:rPr>
        <w:lastRenderedPageBreak/>
        <w:drawing>
          <wp:inline distT="0" distB="0" distL="0" distR="0" wp14:anchorId="1D46799A" wp14:editId="1D46799B">
            <wp:extent cx="127000" cy="127000"/>
            <wp:effectExtent l="0" t="0" r="0" b="0"/>
            <wp:docPr id="100111" name="図 100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2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</w:rPr>
        <w:t xml:space="preserve"> </w:t>
      </w:r>
      <w:r>
        <w:t>EPUB</w:t>
      </w:r>
      <w:r>
        <w:t>文書の公開</w:t>
      </w:r>
    </w:p>
    <w:p w14:paraId="1D467898" w14:textId="77777777" w:rsidR="00850283" w:rsidRDefault="00FC558A" w:rsidP="00FC558A">
      <w:pPr>
        <w:spacing w:line="0" w:lineRule="atLeast"/>
      </w:pPr>
      <w:r>
        <w:rPr>
          <w:noProof/>
        </w:rPr>
        <w:drawing>
          <wp:inline distT="0" distB="0" distL="0" distR="0" wp14:anchorId="1D46799C" wp14:editId="1D46799D">
            <wp:extent cx="127000" cy="127000"/>
            <wp:effectExtent l="0" t="0" r="0" b="0"/>
            <wp:docPr id="100113" name="図 100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4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現在は、</w:t>
      </w:r>
      <w:proofErr w:type="spellStart"/>
      <w:r>
        <w:t>MovableType</w:t>
      </w:r>
      <w:proofErr w:type="spellEnd"/>
      <w:r>
        <w:t>内にアップロードし公開している</w:t>
      </w:r>
    </w:p>
    <w:p w14:paraId="1D467899" w14:textId="77777777" w:rsidR="00850283" w:rsidRDefault="00FC558A" w:rsidP="00FC558A">
      <w:pPr>
        <w:spacing w:line="0" w:lineRule="atLeast"/>
      </w:pPr>
      <w:r>
        <w:t>選択肢１</w:t>
      </w:r>
    </w:p>
    <w:p w14:paraId="1D46789A" w14:textId="77777777" w:rsidR="00850283" w:rsidRDefault="00FC558A" w:rsidP="00FC558A">
      <w:pPr>
        <w:spacing w:line="0" w:lineRule="atLeast"/>
      </w:pPr>
      <w:r>
        <w:t>【</w:t>
      </w:r>
      <w:r>
        <w:t>×</w:t>
      </w:r>
      <w:r>
        <w:t>】各種電子書籍サイトから公開する</w:t>
      </w:r>
    </w:p>
    <w:p w14:paraId="1D46789B" w14:textId="77777777" w:rsidR="00850283" w:rsidRDefault="00FC558A" w:rsidP="00FC558A">
      <w:pPr>
        <w:spacing w:line="0" w:lineRule="atLeast"/>
      </w:pPr>
      <w:r>
        <w:rPr>
          <w:rFonts w:ascii="ＭＳ 明朝" w:eastAsia="ＭＳ 明朝" w:hAnsi="ＭＳ 明朝" w:cs="ＭＳ 明朝" w:hint="eastAsia"/>
        </w:rPr>
        <w:t>※</w:t>
      </w:r>
      <w:r>
        <w:t>ガイドブックの改訂版（</w:t>
      </w:r>
      <w:r>
        <w:t>Ver.3.0</w:t>
      </w:r>
      <w:r>
        <w:t>）制作時に実施</w:t>
      </w:r>
    </w:p>
    <w:p w14:paraId="1D46789C" w14:textId="77777777" w:rsidR="00850283" w:rsidRDefault="00FC558A" w:rsidP="00FC558A">
      <w:pPr>
        <w:spacing w:line="0" w:lineRule="atLeast"/>
      </w:pPr>
      <w:r>
        <w:t>選択肢２</w:t>
      </w:r>
    </w:p>
    <w:p w14:paraId="1D46789D" w14:textId="77777777" w:rsidR="00850283" w:rsidRDefault="00FC558A" w:rsidP="00FC558A">
      <w:pPr>
        <w:spacing w:line="0" w:lineRule="atLeast"/>
      </w:pPr>
      <w:r>
        <w:rPr>
          <w:noProof/>
        </w:rPr>
        <w:drawing>
          <wp:inline distT="0" distB="0" distL="0" distR="0" wp14:anchorId="1D46799E" wp14:editId="1D46799F">
            <wp:extent cx="127000" cy="127000"/>
            <wp:effectExtent l="0" t="0" r="0" b="0"/>
            <wp:docPr id="100115" name="図 100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6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今後も、ポータルサイトからのみ公開する</w:t>
      </w:r>
    </w:p>
    <w:p w14:paraId="1D46789E" w14:textId="77777777" w:rsidR="00850283" w:rsidRDefault="00FC558A" w:rsidP="00FC558A">
      <w:pPr>
        <w:spacing w:line="0" w:lineRule="atLeast"/>
      </w:pPr>
      <w:r>
        <w:rPr>
          <w:rFonts w:ascii="ＭＳ 明朝" w:eastAsia="ＭＳ 明朝" w:hAnsi="ＭＳ 明朝" w:cs="ＭＳ 明朝" w:hint="eastAsia"/>
        </w:rPr>
        <w:t>※</w:t>
      </w:r>
      <w:r>
        <w:t>サイズが大きいので、</w:t>
      </w:r>
      <w:r>
        <w:t>CMS</w:t>
      </w:r>
      <w:r>
        <w:t>サーバのストレージ容量の考慮が必要。</w:t>
      </w:r>
    </w:p>
    <w:p w14:paraId="1D46789F" w14:textId="77777777" w:rsidR="00850283" w:rsidRDefault="00FC558A" w:rsidP="00FC558A">
      <w:pPr>
        <w:pStyle w:val="3"/>
        <w:spacing w:line="0" w:lineRule="atLeast"/>
      </w:pPr>
      <w:r>
        <w:rPr>
          <w:noProof/>
        </w:rPr>
        <w:drawing>
          <wp:inline distT="0" distB="0" distL="0" distR="0" wp14:anchorId="1D4679A0" wp14:editId="1D4679A1">
            <wp:extent cx="127000" cy="127000"/>
            <wp:effectExtent l="0" t="0" r="0" b="0"/>
            <wp:docPr id="100117" name="図 100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8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</w:rPr>
        <w:t xml:space="preserve"> </w:t>
      </w:r>
      <w:r>
        <w:rPr>
          <w:noProof/>
        </w:rPr>
        <w:drawing>
          <wp:inline distT="0" distB="0" distL="0" distR="0" wp14:anchorId="1D4679A2" wp14:editId="1D4679A3">
            <wp:extent cx="127000" cy="127000"/>
            <wp:effectExtent l="0" t="0" r="0" b="0"/>
            <wp:docPr id="100119" name="図 100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0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</w:rPr>
        <w:t xml:space="preserve"> </w:t>
      </w:r>
      <w:r>
        <w:t>サーバ監視及び脆弱性対応</w:t>
      </w:r>
    </w:p>
    <w:p w14:paraId="1D4678A0" w14:textId="77777777" w:rsidR="00850283" w:rsidRDefault="00FC558A" w:rsidP="00FC558A">
      <w:pPr>
        <w:spacing w:line="0" w:lineRule="atLeast"/>
      </w:pPr>
      <w:r>
        <w:t>アクセスログの分析及び報告</w:t>
      </w:r>
    </w:p>
    <w:p w14:paraId="1D4678A1" w14:textId="77777777" w:rsidR="00850283" w:rsidRDefault="00FC558A" w:rsidP="00FC558A">
      <w:pPr>
        <w:spacing w:line="0" w:lineRule="atLeast"/>
      </w:pPr>
      <w:r>
        <w:lastRenderedPageBreak/>
        <w:t>更新機能に依らないページ更新（改ざん？）の即時検知及び報</w:t>
      </w:r>
      <w:r>
        <w:t>告</w:t>
      </w:r>
    </w:p>
    <w:p w14:paraId="1D4678A2" w14:textId="77777777" w:rsidR="00850283" w:rsidRDefault="00FC558A" w:rsidP="00FC558A">
      <w:pPr>
        <w:spacing w:line="0" w:lineRule="atLeast"/>
      </w:pPr>
      <w:r>
        <w:t>管理者権限の通常</w:t>
      </w:r>
      <w:r>
        <w:t>IP</w:t>
      </w:r>
      <w:r>
        <w:t>アドレス以外からのアクセスの即時検知及び報告</w:t>
      </w:r>
    </w:p>
    <w:p w14:paraId="1D4678A3" w14:textId="77777777" w:rsidR="00850283" w:rsidRDefault="00FC558A" w:rsidP="00FC558A">
      <w:pPr>
        <w:spacing w:line="0" w:lineRule="atLeast"/>
      </w:pPr>
      <w:r>
        <w:t>使用するソフトウェアのアップデートの迅速な適用</w:t>
      </w:r>
    </w:p>
    <w:p w14:paraId="1D4678A4" w14:textId="77777777" w:rsidR="00850283" w:rsidRDefault="00FC558A" w:rsidP="00FC558A">
      <w:pPr>
        <w:pStyle w:val="3"/>
        <w:spacing w:line="0" w:lineRule="atLeast"/>
      </w:pPr>
      <w:r>
        <w:rPr>
          <w:noProof/>
        </w:rPr>
        <w:drawing>
          <wp:inline distT="0" distB="0" distL="0" distR="0" wp14:anchorId="1D4679A4" wp14:editId="1D4679A5">
            <wp:extent cx="127000" cy="127000"/>
            <wp:effectExtent l="0" t="0" r="0" b="0"/>
            <wp:docPr id="100121" name="図 100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2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</w:rPr>
        <w:t xml:space="preserve"> </w:t>
      </w:r>
      <w:r>
        <w:t>稼働履歴の集計レポートの作成</w:t>
      </w:r>
    </w:p>
    <w:p w14:paraId="1D4678A5" w14:textId="77777777" w:rsidR="00850283" w:rsidRDefault="00FC558A" w:rsidP="00FC558A">
      <w:pPr>
        <w:spacing w:line="0" w:lineRule="atLeast"/>
      </w:pPr>
      <w:r>
        <w:rPr>
          <w:noProof/>
        </w:rPr>
        <w:drawing>
          <wp:inline distT="0" distB="0" distL="0" distR="0" wp14:anchorId="1D4679A6" wp14:editId="1D4679A7">
            <wp:extent cx="127000" cy="127000"/>
            <wp:effectExtent l="0" t="0" r="0" b="0"/>
            <wp:docPr id="100123" name="図 100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4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セキュリティ侵害に対する予防措置のためのアクセス履歴の取得</w:t>
      </w:r>
    </w:p>
    <w:p w14:paraId="1D4678A6" w14:textId="77777777" w:rsidR="00850283" w:rsidRDefault="00FC558A" w:rsidP="00FC558A">
      <w:pPr>
        <w:spacing w:line="0" w:lineRule="atLeast"/>
      </w:pPr>
      <w:r>
        <w:t>Apache</w:t>
      </w:r>
      <w:r>
        <w:t>等のサーバプロセスのアクセスログの生データの取得、保存</w:t>
      </w:r>
    </w:p>
    <w:p w14:paraId="1D4678A7" w14:textId="77777777" w:rsidR="00850283" w:rsidRDefault="00FC558A" w:rsidP="00FC558A">
      <w:pPr>
        <w:spacing w:line="0" w:lineRule="atLeast"/>
      </w:pPr>
      <w:r>
        <w:t>ページの更新（改ざん）履歴の保存</w:t>
      </w:r>
    </w:p>
    <w:p w14:paraId="1D4678A8" w14:textId="77777777" w:rsidR="00850283" w:rsidRDefault="00FC558A" w:rsidP="00FC558A">
      <w:pPr>
        <w:spacing w:line="0" w:lineRule="atLeast"/>
      </w:pPr>
      <w:r>
        <w:t>管理者権限でのアクセス履歴の保存</w:t>
      </w:r>
    </w:p>
    <w:p w14:paraId="1D4678A9" w14:textId="77777777" w:rsidR="00850283" w:rsidRDefault="00FC558A" w:rsidP="00FC558A">
      <w:pPr>
        <w:spacing w:line="0" w:lineRule="atLeast"/>
      </w:pPr>
      <w:r>
        <w:t>ソフトウェアのアップデート履歴の保存</w:t>
      </w:r>
    </w:p>
    <w:p w14:paraId="1D4678AA" w14:textId="77777777" w:rsidR="00850283" w:rsidRDefault="00FC558A" w:rsidP="00FC558A">
      <w:pPr>
        <w:spacing w:line="0" w:lineRule="atLeast"/>
      </w:pPr>
      <w:r>
        <w:rPr>
          <w:noProof/>
        </w:rPr>
        <w:drawing>
          <wp:inline distT="0" distB="0" distL="0" distR="0" wp14:anchorId="1D4679A8" wp14:editId="1D4679A9">
            <wp:extent cx="127000" cy="127000"/>
            <wp:effectExtent l="0" t="0" r="0" b="0"/>
            <wp:docPr id="100125" name="図 100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6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事業評価、運用改善に資する統計情報の取得</w:t>
      </w:r>
    </w:p>
    <w:p w14:paraId="1D4678AB" w14:textId="77777777" w:rsidR="00850283" w:rsidRDefault="00FC558A" w:rsidP="00FC558A">
      <w:pPr>
        <w:spacing w:line="0" w:lineRule="atLeast"/>
      </w:pPr>
      <w:r>
        <w:lastRenderedPageBreak/>
        <w:t>Google Analytics</w:t>
      </w:r>
      <w:r>
        <w:t>レポート</w:t>
      </w:r>
    </w:p>
    <w:p w14:paraId="1D4678AC" w14:textId="77777777" w:rsidR="00850283" w:rsidRDefault="00FC558A" w:rsidP="00FC558A">
      <w:pPr>
        <w:spacing w:line="0" w:lineRule="atLeast"/>
      </w:pPr>
      <w:r>
        <w:rPr>
          <w:rFonts w:ascii="ＭＳ 明朝" w:eastAsia="ＭＳ 明朝" w:hAnsi="ＭＳ 明朝" w:cs="ＭＳ 明朝" w:hint="eastAsia"/>
        </w:rPr>
        <w:t>※</w:t>
      </w:r>
      <w:r>
        <w:t>通常版で得られる情報</w:t>
      </w:r>
    </w:p>
    <w:p w14:paraId="1D4678AD" w14:textId="77777777" w:rsidR="00850283" w:rsidRDefault="00FC558A" w:rsidP="00FC558A">
      <w:pPr>
        <w:spacing w:line="0" w:lineRule="atLeast"/>
      </w:pPr>
      <w:r>
        <w:rPr>
          <w:rFonts w:ascii="ＭＳ 明朝" w:eastAsia="ＭＳ 明朝" w:hAnsi="ＭＳ 明朝" w:cs="ＭＳ 明朝" w:hint="eastAsia"/>
        </w:rPr>
        <w:t>※</w:t>
      </w:r>
      <w:r>
        <w:t>有償版の導入も別途検討</w:t>
      </w:r>
    </w:p>
    <w:p w14:paraId="1D4678AE" w14:textId="77777777" w:rsidR="00850283" w:rsidRDefault="00FC558A" w:rsidP="00FC558A">
      <w:pPr>
        <w:spacing w:line="0" w:lineRule="atLeast"/>
      </w:pPr>
      <w:r>
        <w:t>Google Search Console Insights</w:t>
      </w:r>
      <w:r>
        <w:t>レポート</w:t>
      </w:r>
    </w:p>
    <w:p w14:paraId="1D4678AF" w14:textId="77777777" w:rsidR="00850283" w:rsidRDefault="00FC558A" w:rsidP="00FC558A">
      <w:pPr>
        <w:pStyle w:val="3"/>
        <w:spacing w:line="0" w:lineRule="atLeast"/>
      </w:pPr>
      <w:r>
        <w:rPr>
          <w:noProof/>
        </w:rPr>
        <w:drawing>
          <wp:inline distT="0" distB="0" distL="0" distR="0" wp14:anchorId="1D4679AA" wp14:editId="1D4679AB">
            <wp:extent cx="127000" cy="127000"/>
            <wp:effectExtent l="0" t="0" r="0" b="0"/>
            <wp:docPr id="100127" name="図 100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8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</w:rPr>
        <w:t xml:space="preserve"> </w:t>
      </w:r>
      <w:r>
        <w:rPr>
          <w:noProof/>
        </w:rPr>
        <w:drawing>
          <wp:inline distT="0" distB="0" distL="0" distR="0" wp14:anchorId="1D4679AC" wp14:editId="1D4679AD">
            <wp:extent cx="127000" cy="127000"/>
            <wp:effectExtent l="0" t="0" r="0" b="0"/>
            <wp:docPr id="100129" name="図 100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0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</w:rPr>
        <w:t xml:space="preserve"> </w:t>
      </w:r>
      <w:r>
        <w:t>引継ぎ要件</w:t>
      </w:r>
    </w:p>
    <w:p w14:paraId="1D4678B0" w14:textId="77777777" w:rsidR="00850283" w:rsidRDefault="00FC558A" w:rsidP="00FC558A">
      <w:pPr>
        <w:spacing w:line="0" w:lineRule="atLeast"/>
      </w:pPr>
      <w:r>
        <w:rPr>
          <w:noProof/>
        </w:rPr>
        <w:drawing>
          <wp:inline distT="0" distB="0" distL="0" distR="0" wp14:anchorId="1D4679AE" wp14:editId="1D4679AF">
            <wp:extent cx="127000" cy="127000"/>
            <wp:effectExtent l="0" t="0" r="0" b="0"/>
            <wp:docPr id="100131" name="図 100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2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委託業務開始時</w:t>
      </w:r>
    </w:p>
    <w:p w14:paraId="1D4678B1" w14:textId="77777777" w:rsidR="00850283" w:rsidRDefault="00FC558A" w:rsidP="00FC558A">
      <w:pPr>
        <w:spacing w:line="0" w:lineRule="atLeast"/>
      </w:pPr>
      <w:r>
        <w:t>旧サーバの全ての環境設定情報、コンテンツ、スクリプト等を移行し、稼働を確認する</w:t>
      </w:r>
    </w:p>
    <w:p w14:paraId="1D4678B2" w14:textId="77777777" w:rsidR="00850283" w:rsidRDefault="00FC558A" w:rsidP="00FC558A">
      <w:pPr>
        <w:spacing w:line="0" w:lineRule="atLeast"/>
      </w:pPr>
      <w:r>
        <w:rPr>
          <w:noProof/>
        </w:rPr>
        <w:drawing>
          <wp:inline distT="0" distB="0" distL="0" distR="0" wp14:anchorId="1D4679B0" wp14:editId="1D4679B1">
            <wp:extent cx="127000" cy="127000"/>
            <wp:effectExtent l="0" t="0" r="0" b="0"/>
            <wp:docPr id="100133" name="図 100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4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サーバ証明書の取得（</w:t>
      </w:r>
      <w:r>
        <w:t>cybersecurity-tokyo.jp</w:t>
      </w:r>
      <w:r>
        <w:t>もしくは</w:t>
      </w:r>
      <w:r>
        <w:t>cybersecurity.tokyo.lg.jp</w:t>
      </w:r>
      <w:r>
        <w:t>）</w:t>
      </w:r>
    </w:p>
    <w:p w14:paraId="1D4678B3" w14:textId="77777777" w:rsidR="00850283" w:rsidRDefault="00FC558A" w:rsidP="00FC558A">
      <w:pPr>
        <w:spacing w:line="0" w:lineRule="atLeast"/>
      </w:pPr>
      <w:r>
        <w:lastRenderedPageBreak/>
        <w:t>移行後の新しい</w:t>
      </w:r>
      <w:r>
        <w:t>IP</w:t>
      </w:r>
      <w:r>
        <w:t>アドレスで、</w:t>
      </w:r>
      <w:r>
        <w:t>DNS</w:t>
      </w:r>
      <w:r>
        <w:t>を更新</w:t>
      </w:r>
    </w:p>
    <w:p w14:paraId="1D4678B4" w14:textId="77777777" w:rsidR="00850283" w:rsidRDefault="00FC558A" w:rsidP="00FC558A">
      <w:pPr>
        <w:spacing w:line="0" w:lineRule="atLeast"/>
      </w:pPr>
      <w:r>
        <w:rPr>
          <w:noProof/>
        </w:rPr>
        <w:drawing>
          <wp:inline distT="0" distB="0" distL="0" distR="0" wp14:anchorId="1D4679B2" wp14:editId="1D4679B3">
            <wp:extent cx="127000" cy="127000"/>
            <wp:effectExtent l="0" t="0" r="0" b="0"/>
            <wp:docPr id="100135" name="図 100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6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委託業務終了時</w:t>
      </w:r>
    </w:p>
    <w:p w14:paraId="1D4678B5" w14:textId="77777777" w:rsidR="00850283" w:rsidRDefault="00FC558A" w:rsidP="00FC558A">
      <w:pPr>
        <w:spacing w:line="0" w:lineRule="atLeast"/>
      </w:pPr>
      <w:r>
        <w:t>サーバの全ての環境設定情報、コンテンツ、スクリプト等をバックアップし、再構築のための移行手順書を作成する</w:t>
      </w:r>
    </w:p>
    <w:sectPr w:rsidR="00850283" w:rsidSect="00451EAD">
      <w:footerReference w:type="even" r:id="rId14"/>
      <w:footerReference w:type="default" r:id="rId15"/>
      <w:pgSz w:w="11906" w:h="16838" w:code="9"/>
      <w:pgMar w:top="1418" w:right="1701" w:bottom="1134" w:left="1701" w:header="851" w:footer="992" w:gutter="0"/>
      <w:cols w:space="104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679D8" w14:textId="77777777" w:rsidR="00000000" w:rsidRDefault="00FC558A">
      <w:pPr>
        <w:spacing w:before="0" w:after="0" w:line="240" w:lineRule="auto"/>
      </w:pPr>
      <w:r>
        <w:separator/>
      </w:r>
    </w:p>
  </w:endnote>
  <w:endnote w:type="continuationSeparator" w:id="0">
    <w:p w14:paraId="1D4679DA" w14:textId="77777777" w:rsidR="00000000" w:rsidRDefault="00FC558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679D0" w14:textId="77777777" w:rsidR="00E04205" w:rsidRDefault="00FC558A" w:rsidP="00580CE6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11</w:t>
    </w:r>
    <w:r>
      <w:rPr>
        <w:rStyle w:val="a6"/>
      </w:rPr>
      <w:fldChar w:fldCharType="end"/>
    </w:r>
  </w:p>
  <w:p w14:paraId="1D4679D1" w14:textId="77777777" w:rsidR="00E04205" w:rsidRDefault="00E0420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679D2" w14:textId="77777777" w:rsidR="00E04205" w:rsidRDefault="00E04205" w:rsidP="00F11915">
    <w:pPr>
      <w:pStyle w:val="a5"/>
      <w:jc w:val="center"/>
      <w:rPr>
        <w:rStyle w:val="a6"/>
      </w:rPr>
    </w:pPr>
  </w:p>
  <w:p w14:paraId="1D4679D3" w14:textId="77777777" w:rsidR="00E04205" w:rsidRDefault="00FC558A" w:rsidP="00F11915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176970">
      <w:rPr>
        <w:rStyle w:val="a6"/>
        <w:noProof/>
      </w:rPr>
      <w:t>25</w:t>
    </w:r>
    <w:r>
      <w:rPr>
        <w:rStyle w:val="a6"/>
      </w:rPr>
      <w:fldChar w:fldCharType="end"/>
    </w:r>
    <w:r>
      <w:rPr>
        <w:rStyle w:val="a6"/>
        <w:rFonts w:hint="eastAsia"/>
      </w:rPr>
      <w:t>/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76970">
      <w:rPr>
        <w:rStyle w:val="a6"/>
        <w:noProof/>
      </w:rPr>
      <w:t>103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679D4" w14:textId="77777777" w:rsidR="00000000" w:rsidRDefault="00FC558A">
      <w:pPr>
        <w:spacing w:before="0" w:after="0" w:line="240" w:lineRule="auto"/>
      </w:pPr>
      <w:r>
        <w:separator/>
      </w:r>
    </w:p>
  </w:footnote>
  <w:footnote w:type="continuationSeparator" w:id="0">
    <w:p w14:paraId="1D4679D6" w14:textId="77777777" w:rsidR="00000000" w:rsidRDefault="00FC558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</w:lvl>
    <w:lvl w:ilvl="1">
      <w:start w:val="1"/>
      <w:numFmt w:val="decimal"/>
      <w:lvlText w:val="(%2)"/>
      <w:lvlJc w:val="left"/>
      <w:pPr>
        <w:tabs>
          <w:tab w:val="num" w:pos="425"/>
        </w:tabs>
        <w:ind w:left="425" w:hanging="283"/>
      </w:pPr>
      <w:rPr>
        <w:b w:val="0"/>
      </w:rPr>
    </w:lvl>
    <w:lvl w:ilvl="2">
      <w:start w:val="1"/>
      <w:numFmt w:val="lowerLetter"/>
      <w:lvlText w:val="%3)"/>
      <w:lvlJc w:val="left"/>
      <w:pPr>
        <w:tabs>
          <w:tab w:val="num" w:pos="624"/>
        </w:tabs>
        <w:ind w:left="624" w:hanging="284"/>
      </w:pPr>
    </w:lvl>
    <w:lvl w:ilvl="3">
      <w:start w:val="1"/>
      <w:numFmt w:val="decimal"/>
      <w:lvlText w:val="(%4)"/>
      <w:lvlJc w:val="left"/>
      <w:pPr>
        <w:tabs>
          <w:tab w:val="num" w:pos="1077"/>
        </w:tabs>
        <w:ind w:left="1077" w:hanging="283"/>
      </w:pPr>
    </w:lvl>
    <w:lvl w:ilvl="4">
      <w:start w:val="1"/>
      <w:numFmt w:val="lowerLetter"/>
      <w:lvlText w:val="(%5）"/>
      <w:lvlJc w:val="left"/>
      <w:pPr>
        <w:tabs>
          <w:tab w:val="num" w:pos="1361"/>
        </w:tabs>
        <w:ind w:left="1361" w:hanging="284"/>
      </w:pPr>
      <w:rPr>
        <w:rFonts w:ascii="Times New Roman" w:eastAsia="Times New Roman" w:hAnsi="Times New Roman" w:cs="Times New Roman"/>
        <w:lang w:val="en-US"/>
      </w:rPr>
    </w:lvl>
    <w:lvl w:ilvl="5">
      <w:start w:val="1"/>
      <w:numFmt w:val="lowerRoman"/>
      <w:lvlText w:val="%6）"/>
      <w:lvlJc w:val="left"/>
      <w:pPr>
        <w:tabs>
          <w:tab w:val="num" w:pos="1588"/>
        </w:tabs>
        <w:ind w:left="1588" w:hanging="284"/>
      </w:pPr>
    </w:lvl>
    <w:lvl w:ilvl="6">
      <w:start w:val="1"/>
      <w:numFmt w:val="decimal"/>
      <w:lvlText w:val="%7)"/>
      <w:lvlJc w:val="left"/>
      <w:pPr>
        <w:tabs>
          <w:tab w:val="num" w:pos="1871"/>
        </w:tabs>
        <w:ind w:left="1871" w:hanging="283"/>
      </w:pPr>
    </w:lvl>
    <w:lvl w:ilvl="7">
      <w:start w:val="1"/>
      <w:numFmt w:val="decimal"/>
      <w:lvlText w:val="%8"/>
      <w:lvlJc w:val="left"/>
      <w:pPr>
        <w:tabs>
          <w:tab w:val="num" w:pos="2155"/>
        </w:tabs>
        <w:ind w:left="2155" w:hanging="284"/>
      </w:pPr>
    </w:lvl>
    <w:lvl w:ilvl="8">
      <w:start w:val="1"/>
      <w:numFmt w:val="none"/>
      <w:suff w:val="nothing"/>
      <w:lvlText w:val=""/>
      <w:lvlJc w:val="right"/>
      <w:pPr>
        <w:tabs>
          <w:tab w:val="num" w:pos="3827"/>
        </w:tabs>
        <w:ind w:left="3827" w:hanging="425"/>
      </w:pPr>
    </w:lvl>
  </w:abstractNum>
  <w:abstractNum w:abstractNumId="1" w15:restartNumberingAfterBreak="0">
    <w:nsid w:val="001C6B60"/>
    <w:multiLevelType w:val="hybridMultilevel"/>
    <w:tmpl w:val="457C37F6"/>
    <w:lvl w:ilvl="0" w:tplc="4182719C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 w:tplc="E068A12C">
      <w:start w:val="1"/>
      <w:numFmt w:val="aiueoFullWidth"/>
      <w:lvlText w:val="(%2)"/>
      <w:lvlJc w:val="left"/>
      <w:pPr>
        <w:ind w:left="840" w:hanging="420"/>
      </w:pPr>
    </w:lvl>
    <w:lvl w:ilvl="2" w:tplc="C00C218E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plc="CEE6D28C" w:tentative="1">
      <w:start w:val="1"/>
      <w:numFmt w:val="decimal"/>
      <w:lvlText w:val="%4."/>
      <w:lvlJc w:val="left"/>
      <w:pPr>
        <w:ind w:left="1680" w:hanging="420"/>
      </w:pPr>
    </w:lvl>
    <w:lvl w:ilvl="4" w:tplc="F48420D6" w:tentative="1">
      <w:start w:val="1"/>
      <w:numFmt w:val="aiueoFullWidth"/>
      <w:lvlText w:val="(%5)"/>
      <w:lvlJc w:val="left"/>
      <w:pPr>
        <w:ind w:left="2100" w:hanging="420"/>
      </w:pPr>
    </w:lvl>
    <w:lvl w:ilvl="5" w:tplc="3488CCEC" w:tentative="1">
      <w:start w:val="1"/>
      <w:numFmt w:val="decimalEnclosedCircle"/>
      <w:lvlText w:val="%6"/>
      <w:lvlJc w:val="left"/>
      <w:pPr>
        <w:ind w:left="2520" w:hanging="420"/>
      </w:pPr>
    </w:lvl>
    <w:lvl w:ilvl="6" w:tplc="F5BE286A" w:tentative="1">
      <w:start w:val="1"/>
      <w:numFmt w:val="decimal"/>
      <w:lvlText w:val="%7."/>
      <w:lvlJc w:val="left"/>
      <w:pPr>
        <w:ind w:left="2940" w:hanging="420"/>
      </w:pPr>
    </w:lvl>
    <w:lvl w:ilvl="7" w:tplc="E98A0B72" w:tentative="1">
      <w:start w:val="1"/>
      <w:numFmt w:val="aiueoFullWidth"/>
      <w:lvlText w:val="(%8)"/>
      <w:lvlJc w:val="left"/>
      <w:pPr>
        <w:ind w:left="3360" w:hanging="420"/>
      </w:pPr>
    </w:lvl>
    <w:lvl w:ilvl="8" w:tplc="7234C5A4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0AD09D4"/>
    <w:multiLevelType w:val="hybridMultilevel"/>
    <w:tmpl w:val="FF9803EC"/>
    <w:lvl w:ilvl="0" w:tplc="6046C4BE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 w:tplc="547C807E">
      <w:start w:val="1"/>
      <w:numFmt w:val="aiueoFullWidth"/>
      <w:lvlText w:val="(%2)"/>
      <w:lvlJc w:val="left"/>
      <w:pPr>
        <w:ind w:left="840" w:hanging="420"/>
      </w:pPr>
    </w:lvl>
    <w:lvl w:ilvl="2" w:tplc="E93EAD7C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plc="E2B25E68" w:tentative="1">
      <w:start w:val="1"/>
      <w:numFmt w:val="decimal"/>
      <w:lvlText w:val="%4."/>
      <w:lvlJc w:val="left"/>
      <w:pPr>
        <w:ind w:left="1680" w:hanging="420"/>
      </w:pPr>
    </w:lvl>
    <w:lvl w:ilvl="4" w:tplc="461ACB16" w:tentative="1">
      <w:start w:val="1"/>
      <w:numFmt w:val="aiueoFullWidth"/>
      <w:lvlText w:val="(%5)"/>
      <w:lvlJc w:val="left"/>
      <w:pPr>
        <w:ind w:left="2100" w:hanging="420"/>
      </w:pPr>
    </w:lvl>
    <w:lvl w:ilvl="5" w:tplc="AD2E3B48" w:tentative="1">
      <w:start w:val="1"/>
      <w:numFmt w:val="decimalEnclosedCircle"/>
      <w:lvlText w:val="%6"/>
      <w:lvlJc w:val="left"/>
      <w:pPr>
        <w:ind w:left="2520" w:hanging="420"/>
      </w:pPr>
    </w:lvl>
    <w:lvl w:ilvl="6" w:tplc="C4660CB6" w:tentative="1">
      <w:start w:val="1"/>
      <w:numFmt w:val="decimal"/>
      <w:lvlText w:val="%7."/>
      <w:lvlJc w:val="left"/>
      <w:pPr>
        <w:ind w:left="2940" w:hanging="420"/>
      </w:pPr>
    </w:lvl>
    <w:lvl w:ilvl="7" w:tplc="0E042DEC" w:tentative="1">
      <w:start w:val="1"/>
      <w:numFmt w:val="aiueoFullWidth"/>
      <w:lvlText w:val="(%8)"/>
      <w:lvlJc w:val="left"/>
      <w:pPr>
        <w:ind w:left="3360" w:hanging="420"/>
      </w:pPr>
    </w:lvl>
    <w:lvl w:ilvl="8" w:tplc="15965F22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17642DB"/>
    <w:multiLevelType w:val="hybridMultilevel"/>
    <w:tmpl w:val="1D9C4EA4"/>
    <w:lvl w:ilvl="0" w:tplc="ACA0224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516632E0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4214530A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3A1233A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25BE7288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4E3E0D54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A4C80550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33C0C8E8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23C0E3C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1F24F40"/>
    <w:multiLevelType w:val="hybridMultilevel"/>
    <w:tmpl w:val="D806DBE0"/>
    <w:lvl w:ilvl="0" w:tplc="D9FADBF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CF2C6ACA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2" w:tplc="57AA8D6A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7DDA795C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23E8E35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B30EA81C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C0A6247E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4DBCBD6E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C03C4446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2024570"/>
    <w:multiLevelType w:val="hybridMultilevel"/>
    <w:tmpl w:val="D826C954"/>
    <w:lvl w:ilvl="0" w:tplc="4802E74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E2290AE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2" w:tplc="DE62E7B8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3202E6B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298E808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2146FDBE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AAE39E0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D8AA9590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606C8312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4502705"/>
    <w:multiLevelType w:val="hybridMultilevel"/>
    <w:tmpl w:val="281405D2"/>
    <w:lvl w:ilvl="0" w:tplc="4192F534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 w:tplc="6B2CFC4E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plc="F926CF34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plc="73AAB98C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plc="9F8EA7F4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plc="E4FC4F3E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plc="5D1A0A86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plc="359C2746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plc="F9140388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7" w15:restartNumberingAfterBreak="0">
    <w:nsid w:val="04DC25ED"/>
    <w:multiLevelType w:val="hybridMultilevel"/>
    <w:tmpl w:val="76F06B54"/>
    <w:lvl w:ilvl="0" w:tplc="D4A42AF4">
      <w:start w:val="1"/>
      <w:numFmt w:val="bullet"/>
      <w:lvlText w:val="●"/>
      <w:lvlJc w:val="left"/>
      <w:pPr>
        <w:ind w:left="520" w:hanging="420"/>
      </w:pPr>
      <w:rPr>
        <w:rFonts w:ascii="Century" w:hAnsi="Century" w:hint="default"/>
      </w:rPr>
    </w:lvl>
    <w:lvl w:ilvl="1" w:tplc="3186376A" w:tentative="1">
      <w:start w:val="1"/>
      <w:numFmt w:val="bullet"/>
      <w:lvlText w:val=""/>
      <w:lvlJc w:val="left"/>
      <w:pPr>
        <w:ind w:left="940" w:hanging="420"/>
      </w:pPr>
      <w:rPr>
        <w:rFonts w:ascii="Wingdings" w:hAnsi="Wingdings" w:hint="default"/>
      </w:rPr>
    </w:lvl>
    <w:lvl w:ilvl="2" w:tplc="49BE7E28" w:tentative="1">
      <w:start w:val="1"/>
      <w:numFmt w:val="bullet"/>
      <w:lvlText w:val=""/>
      <w:lvlJc w:val="left"/>
      <w:pPr>
        <w:ind w:left="1360" w:hanging="420"/>
      </w:pPr>
      <w:rPr>
        <w:rFonts w:ascii="Wingdings" w:hAnsi="Wingdings" w:hint="default"/>
      </w:rPr>
    </w:lvl>
    <w:lvl w:ilvl="3" w:tplc="362801FC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652CB136" w:tentative="1">
      <w:start w:val="1"/>
      <w:numFmt w:val="bullet"/>
      <w:lvlText w:val=""/>
      <w:lvlJc w:val="left"/>
      <w:pPr>
        <w:ind w:left="2200" w:hanging="420"/>
      </w:pPr>
      <w:rPr>
        <w:rFonts w:ascii="Wingdings" w:hAnsi="Wingdings" w:hint="default"/>
      </w:rPr>
    </w:lvl>
    <w:lvl w:ilvl="5" w:tplc="163AF9C2" w:tentative="1">
      <w:start w:val="1"/>
      <w:numFmt w:val="bullet"/>
      <w:lvlText w:val=""/>
      <w:lvlJc w:val="left"/>
      <w:pPr>
        <w:ind w:left="2620" w:hanging="420"/>
      </w:pPr>
      <w:rPr>
        <w:rFonts w:ascii="Wingdings" w:hAnsi="Wingdings" w:hint="default"/>
      </w:rPr>
    </w:lvl>
    <w:lvl w:ilvl="6" w:tplc="402E71FE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BD144E20" w:tentative="1">
      <w:start w:val="1"/>
      <w:numFmt w:val="bullet"/>
      <w:lvlText w:val=""/>
      <w:lvlJc w:val="left"/>
      <w:pPr>
        <w:ind w:left="3460" w:hanging="420"/>
      </w:pPr>
      <w:rPr>
        <w:rFonts w:ascii="Wingdings" w:hAnsi="Wingdings" w:hint="default"/>
      </w:rPr>
    </w:lvl>
    <w:lvl w:ilvl="8" w:tplc="B82AAC3E" w:tentative="1">
      <w:start w:val="1"/>
      <w:numFmt w:val="bullet"/>
      <w:lvlText w:val="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8" w15:restartNumberingAfterBreak="0">
    <w:nsid w:val="05232E66"/>
    <w:multiLevelType w:val="hybridMultilevel"/>
    <w:tmpl w:val="9B2C8FDA"/>
    <w:lvl w:ilvl="0" w:tplc="1E5AD4D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C21A16FE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725A47EC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9B12ABC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B0983A2E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6E8690C4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4C409414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39886F1C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EA0ECE02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5AF2A97"/>
    <w:multiLevelType w:val="hybridMultilevel"/>
    <w:tmpl w:val="279C0F74"/>
    <w:lvl w:ilvl="0" w:tplc="ACC490F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879AB710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5B32E8D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3ECECAD4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C952C45E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BBAE9D1C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C3A8AABE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EAA2FC38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87787BBA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064D7A1A"/>
    <w:multiLevelType w:val="hybridMultilevel"/>
    <w:tmpl w:val="1CA2DDD4"/>
    <w:lvl w:ilvl="0" w:tplc="6CCADEA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8B0A8F8C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7B004008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C60A0B5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9A6EF26A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698A590A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671E6C22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E12E2B3E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397A89EC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79E55F8"/>
    <w:multiLevelType w:val="hybridMultilevel"/>
    <w:tmpl w:val="B38C9006"/>
    <w:lvl w:ilvl="0" w:tplc="93CC66C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9E7687E2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7454160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C03EC2DC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6F8274A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C9C2B210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87D6C62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3B36CF70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8EA6DF5A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84D1E68"/>
    <w:multiLevelType w:val="hybridMultilevel"/>
    <w:tmpl w:val="610ED0E8"/>
    <w:lvl w:ilvl="0" w:tplc="FE1AEEA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2042DFA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2EEEC91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389C0150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B9F222EE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916C8458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97FE82D0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ECCFCA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15FCD412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A691099"/>
    <w:multiLevelType w:val="hybridMultilevel"/>
    <w:tmpl w:val="DDE663A8"/>
    <w:lvl w:ilvl="0" w:tplc="1E86788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9BEC4358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E7A0A61A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DC064B0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E2AC76EE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DBEB388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E7B0E398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A622DEE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5640303A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0E0F7E21"/>
    <w:multiLevelType w:val="hybridMultilevel"/>
    <w:tmpl w:val="36BE7BFC"/>
    <w:lvl w:ilvl="0" w:tplc="19A639C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22BCF5D2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E508588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2E7A495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AFCCF16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39725B38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D84C5EA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6C6E47FA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C3484F1E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0E92287A"/>
    <w:multiLevelType w:val="hybridMultilevel"/>
    <w:tmpl w:val="64047B36"/>
    <w:lvl w:ilvl="0" w:tplc="4026793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86447D9A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08EAD1A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33944180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4F76E87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729C3010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6450E144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9C8C15F0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0B04504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0EA05214"/>
    <w:multiLevelType w:val="hybridMultilevel"/>
    <w:tmpl w:val="44CA45A0"/>
    <w:lvl w:ilvl="0" w:tplc="0B507886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 w:tplc="482A0112">
      <w:start w:val="1"/>
      <w:numFmt w:val="aiueoFullWidth"/>
      <w:lvlText w:val="(%2)"/>
      <w:lvlJc w:val="left"/>
      <w:pPr>
        <w:ind w:left="840" w:hanging="420"/>
      </w:pPr>
    </w:lvl>
    <w:lvl w:ilvl="2" w:tplc="77649CEE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plc="F86C07CA" w:tentative="1">
      <w:start w:val="1"/>
      <w:numFmt w:val="decimal"/>
      <w:lvlText w:val="%4."/>
      <w:lvlJc w:val="left"/>
      <w:pPr>
        <w:ind w:left="1680" w:hanging="420"/>
      </w:pPr>
    </w:lvl>
    <w:lvl w:ilvl="4" w:tplc="08F02616" w:tentative="1">
      <w:start w:val="1"/>
      <w:numFmt w:val="aiueoFullWidth"/>
      <w:lvlText w:val="(%5)"/>
      <w:lvlJc w:val="left"/>
      <w:pPr>
        <w:ind w:left="2100" w:hanging="420"/>
      </w:pPr>
    </w:lvl>
    <w:lvl w:ilvl="5" w:tplc="782C9B80" w:tentative="1">
      <w:start w:val="1"/>
      <w:numFmt w:val="decimalEnclosedCircle"/>
      <w:lvlText w:val="%6"/>
      <w:lvlJc w:val="left"/>
      <w:pPr>
        <w:ind w:left="2520" w:hanging="420"/>
      </w:pPr>
    </w:lvl>
    <w:lvl w:ilvl="6" w:tplc="048E2E0C" w:tentative="1">
      <w:start w:val="1"/>
      <w:numFmt w:val="decimal"/>
      <w:lvlText w:val="%7."/>
      <w:lvlJc w:val="left"/>
      <w:pPr>
        <w:ind w:left="2940" w:hanging="420"/>
      </w:pPr>
    </w:lvl>
    <w:lvl w:ilvl="7" w:tplc="CAFCD11E" w:tentative="1">
      <w:start w:val="1"/>
      <w:numFmt w:val="aiueoFullWidth"/>
      <w:lvlText w:val="(%8)"/>
      <w:lvlJc w:val="left"/>
      <w:pPr>
        <w:ind w:left="3360" w:hanging="420"/>
      </w:pPr>
    </w:lvl>
    <w:lvl w:ilvl="8" w:tplc="0000441E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11F463DB"/>
    <w:multiLevelType w:val="hybridMultilevel"/>
    <w:tmpl w:val="122C8A7E"/>
    <w:lvl w:ilvl="0" w:tplc="01CAE60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413AC38C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6CF094CE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3A52D54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E99831B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4F8AFB2E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AC54C46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1FED6BC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985A5BA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12CA0D29"/>
    <w:multiLevelType w:val="hybridMultilevel"/>
    <w:tmpl w:val="5F7CA3DC"/>
    <w:lvl w:ilvl="0" w:tplc="EAA4525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DA4C1C74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44F868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plc="76D0707A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7FCAFF6C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6D4A07E4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BAAB4F0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E64A57C0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B1DCE360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146403AF"/>
    <w:multiLevelType w:val="hybridMultilevel"/>
    <w:tmpl w:val="55CCF81E"/>
    <w:lvl w:ilvl="0" w:tplc="19DA010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D8B8C162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7CA8D2FE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8CB664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8820D91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561CC6B2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4C361FD4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568E20EA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111A57A6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173D392A"/>
    <w:multiLevelType w:val="hybridMultilevel"/>
    <w:tmpl w:val="84924A3A"/>
    <w:lvl w:ilvl="0" w:tplc="98F217C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8AD46162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7EDA1410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1D64D24A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1C94B3F0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A9C68DF4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72CC83D8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6870FBFC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AA08A002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17F24147"/>
    <w:multiLevelType w:val="hybridMultilevel"/>
    <w:tmpl w:val="006A5EB2"/>
    <w:lvl w:ilvl="0" w:tplc="A538F71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ACAB2FE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4874FBA8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244827E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50A2EE6A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E2FA341E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ACD60B38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A92EB4CA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53D21A2C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18AE78FA"/>
    <w:multiLevelType w:val="hybridMultilevel"/>
    <w:tmpl w:val="CA222026"/>
    <w:lvl w:ilvl="0" w:tplc="94A2849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662E4AB0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AAE243C8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A22A97D8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D2022292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A2784B56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7E7491D8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91E0D300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61DCC5DA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1926753A"/>
    <w:multiLevelType w:val="hybridMultilevel"/>
    <w:tmpl w:val="D9AC4712"/>
    <w:lvl w:ilvl="0" w:tplc="360E109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BF941ADE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32D44C38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8764A1F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6F022CBA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65BEB490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7D42B57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B03CEC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99721CB0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1A1958DD"/>
    <w:multiLevelType w:val="hybridMultilevel"/>
    <w:tmpl w:val="BDFAA5B6"/>
    <w:lvl w:ilvl="0" w:tplc="DCCC3A8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B82C0FE6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4378DB18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A88C7148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6962718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3082680E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3BA6A0CA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70473E4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66B4A10E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1BCE7071"/>
    <w:multiLevelType w:val="hybridMultilevel"/>
    <w:tmpl w:val="A7DC49F2"/>
    <w:lvl w:ilvl="0" w:tplc="38E4F86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1ECA8CFA">
      <w:start w:val="1"/>
      <w:numFmt w:val="bullet"/>
      <w:lvlText w:val="・"/>
      <w:lvlJc w:val="left"/>
      <w:pPr>
        <w:ind w:left="780" w:hanging="360"/>
      </w:pPr>
      <w:rPr>
        <w:rFonts w:ascii="ＭＳ 明朝" w:eastAsia="ＭＳ 明朝" w:hAnsi="ＭＳ 明朝" w:cs="Times New Roman" w:hint="eastAsia"/>
      </w:rPr>
    </w:lvl>
    <w:lvl w:ilvl="2" w:tplc="B63243AE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05E056A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372E64A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370E8FEC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CEEA6A60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51F82F8C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7D102D0E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1F621D4D"/>
    <w:multiLevelType w:val="hybridMultilevel"/>
    <w:tmpl w:val="B5D2F14E"/>
    <w:lvl w:ilvl="0" w:tplc="DAA8FF1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CAF24064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A82C14B0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1056222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C4BACC0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6644A290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50BE40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29BA4F56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7FC0C7A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1F9B23D6"/>
    <w:multiLevelType w:val="hybridMultilevel"/>
    <w:tmpl w:val="65BC39F4"/>
    <w:lvl w:ilvl="0" w:tplc="6EA090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59B2819C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B980D7DA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7F0A0428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EA321A7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3E849FE2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521C6A18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9D7069CE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9F56456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22BD61A1"/>
    <w:multiLevelType w:val="hybridMultilevel"/>
    <w:tmpl w:val="C21E8D3E"/>
    <w:lvl w:ilvl="0" w:tplc="159430F0">
      <w:start w:val="1"/>
      <w:numFmt w:val="decimalEnclosedCircle"/>
      <w:lvlText w:val="%1"/>
      <w:lvlJc w:val="left"/>
      <w:pPr>
        <w:ind w:left="620" w:hanging="420"/>
      </w:pPr>
      <w:rPr>
        <w:rFonts w:hint="eastAsia"/>
      </w:rPr>
    </w:lvl>
    <w:lvl w:ilvl="1" w:tplc="F0B6FA96" w:tentative="1">
      <w:start w:val="1"/>
      <w:numFmt w:val="aiueoFullWidth"/>
      <w:lvlText w:val="(%2)"/>
      <w:lvlJc w:val="left"/>
      <w:pPr>
        <w:ind w:left="1040" w:hanging="420"/>
      </w:pPr>
    </w:lvl>
    <w:lvl w:ilvl="2" w:tplc="EFAC220E" w:tentative="1">
      <w:start w:val="1"/>
      <w:numFmt w:val="decimalEnclosedCircle"/>
      <w:lvlText w:val="%3"/>
      <w:lvlJc w:val="left"/>
      <w:pPr>
        <w:ind w:left="1460" w:hanging="420"/>
      </w:pPr>
    </w:lvl>
    <w:lvl w:ilvl="3" w:tplc="EF180FD4" w:tentative="1">
      <w:start w:val="1"/>
      <w:numFmt w:val="decimal"/>
      <w:lvlText w:val="%4."/>
      <w:lvlJc w:val="left"/>
      <w:pPr>
        <w:ind w:left="1880" w:hanging="420"/>
      </w:pPr>
    </w:lvl>
    <w:lvl w:ilvl="4" w:tplc="8F426D30" w:tentative="1">
      <w:start w:val="1"/>
      <w:numFmt w:val="aiueoFullWidth"/>
      <w:lvlText w:val="(%5)"/>
      <w:lvlJc w:val="left"/>
      <w:pPr>
        <w:ind w:left="2300" w:hanging="420"/>
      </w:pPr>
    </w:lvl>
    <w:lvl w:ilvl="5" w:tplc="3C46B534" w:tentative="1">
      <w:start w:val="1"/>
      <w:numFmt w:val="decimalEnclosedCircle"/>
      <w:lvlText w:val="%6"/>
      <w:lvlJc w:val="left"/>
      <w:pPr>
        <w:ind w:left="2720" w:hanging="420"/>
      </w:pPr>
    </w:lvl>
    <w:lvl w:ilvl="6" w:tplc="1DB038EA" w:tentative="1">
      <w:start w:val="1"/>
      <w:numFmt w:val="decimal"/>
      <w:lvlText w:val="%7."/>
      <w:lvlJc w:val="left"/>
      <w:pPr>
        <w:ind w:left="3140" w:hanging="420"/>
      </w:pPr>
    </w:lvl>
    <w:lvl w:ilvl="7" w:tplc="C748B1DE" w:tentative="1">
      <w:start w:val="1"/>
      <w:numFmt w:val="aiueoFullWidth"/>
      <w:lvlText w:val="(%8)"/>
      <w:lvlJc w:val="left"/>
      <w:pPr>
        <w:ind w:left="3560" w:hanging="420"/>
      </w:pPr>
    </w:lvl>
    <w:lvl w:ilvl="8" w:tplc="39CCB2E4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29" w15:restartNumberingAfterBreak="0">
    <w:nsid w:val="237275F9"/>
    <w:multiLevelType w:val="hybridMultilevel"/>
    <w:tmpl w:val="228E19D0"/>
    <w:lvl w:ilvl="0" w:tplc="2E34CBC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494C6EF8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AEDA7E5E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47E6C36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EA8EE2EA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BC06A7B4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1640D5FA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764CD0CA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6682FA22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24F50C4A"/>
    <w:multiLevelType w:val="hybridMultilevel"/>
    <w:tmpl w:val="CA7A3E82"/>
    <w:lvl w:ilvl="0" w:tplc="72DCD06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3418D878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2DAEF49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2850ED3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448297AE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836077AA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4800AD7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28547F90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19425B9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26DC6FF7"/>
    <w:multiLevelType w:val="hybridMultilevel"/>
    <w:tmpl w:val="5088D10C"/>
    <w:lvl w:ilvl="0" w:tplc="D03E8AA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DD8C0572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4A4801F6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851C07DC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D6F866DA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14C2D0C0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D352A13E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5A16881C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223A6AA4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27C43D9A"/>
    <w:multiLevelType w:val="hybridMultilevel"/>
    <w:tmpl w:val="EC34306A"/>
    <w:lvl w:ilvl="0" w:tplc="3F540CE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7316951A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B070358C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B3AA36FC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ECCCD0DC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BF05244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7666B23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19F092B2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62246752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28712016"/>
    <w:multiLevelType w:val="hybridMultilevel"/>
    <w:tmpl w:val="44CA45A0"/>
    <w:lvl w:ilvl="0" w:tplc="3E14D358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 w:tplc="8998F0E0">
      <w:start w:val="1"/>
      <w:numFmt w:val="aiueoFullWidth"/>
      <w:lvlText w:val="(%2)"/>
      <w:lvlJc w:val="left"/>
      <w:pPr>
        <w:ind w:left="840" w:hanging="420"/>
      </w:pPr>
    </w:lvl>
    <w:lvl w:ilvl="2" w:tplc="8B3E35EA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plc="BB3C5E10" w:tentative="1">
      <w:start w:val="1"/>
      <w:numFmt w:val="decimal"/>
      <w:lvlText w:val="%4."/>
      <w:lvlJc w:val="left"/>
      <w:pPr>
        <w:ind w:left="1680" w:hanging="420"/>
      </w:pPr>
    </w:lvl>
    <w:lvl w:ilvl="4" w:tplc="215056D8" w:tentative="1">
      <w:start w:val="1"/>
      <w:numFmt w:val="aiueoFullWidth"/>
      <w:lvlText w:val="(%5)"/>
      <w:lvlJc w:val="left"/>
      <w:pPr>
        <w:ind w:left="2100" w:hanging="420"/>
      </w:pPr>
    </w:lvl>
    <w:lvl w:ilvl="5" w:tplc="319CA2D6" w:tentative="1">
      <w:start w:val="1"/>
      <w:numFmt w:val="decimalEnclosedCircle"/>
      <w:lvlText w:val="%6"/>
      <w:lvlJc w:val="left"/>
      <w:pPr>
        <w:ind w:left="2520" w:hanging="420"/>
      </w:pPr>
    </w:lvl>
    <w:lvl w:ilvl="6" w:tplc="61FEA4CA" w:tentative="1">
      <w:start w:val="1"/>
      <w:numFmt w:val="decimal"/>
      <w:lvlText w:val="%7."/>
      <w:lvlJc w:val="left"/>
      <w:pPr>
        <w:ind w:left="2940" w:hanging="420"/>
      </w:pPr>
    </w:lvl>
    <w:lvl w:ilvl="7" w:tplc="4FD27AFA" w:tentative="1">
      <w:start w:val="1"/>
      <w:numFmt w:val="aiueoFullWidth"/>
      <w:lvlText w:val="(%8)"/>
      <w:lvlJc w:val="left"/>
      <w:pPr>
        <w:ind w:left="3360" w:hanging="420"/>
      </w:pPr>
    </w:lvl>
    <w:lvl w:ilvl="8" w:tplc="65C812B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 w15:restartNumberingAfterBreak="0">
    <w:nsid w:val="29F963A0"/>
    <w:multiLevelType w:val="hybridMultilevel"/>
    <w:tmpl w:val="65C24EC4"/>
    <w:lvl w:ilvl="0" w:tplc="397468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E820AD6C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BA98FA1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4158395A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B6DE01BE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4B988BA4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92E6144E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64C69D5E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A45AB770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2A0543C2"/>
    <w:multiLevelType w:val="hybridMultilevel"/>
    <w:tmpl w:val="5484D122"/>
    <w:lvl w:ilvl="0" w:tplc="6F6ABBA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4F68CB00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707CBB94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A1129AF8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C16E35FA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1A244366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239C8E0E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3D5AF020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A882F4DA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2D9E4B37"/>
    <w:multiLevelType w:val="hybridMultilevel"/>
    <w:tmpl w:val="8F66DBBA"/>
    <w:lvl w:ilvl="0" w:tplc="69D483A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A2473D8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8DC2AD46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CCA8E320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D07A5B1E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115C6818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EA9886A4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CBC01B48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1C9605E0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2E832099"/>
    <w:multiLevelType w:val="hybridMultilevel"/>
    <w:tmpl w:val="E960A1FA"/>
    <w:lvl w:ilvl="0" w:tplc="AA36452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4C84F5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20942AAA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2954FA48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3E8A82C0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5D7A84A6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4C8E4002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DF78B7FC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EA72A2D0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30FC6698"/>
    <w:multiLevelType w:val="hybridMultilevel"/>
    <w:tmpl w:val="30FEDDC8"/>
    <w:lvl w:ilvl="0" w:tplc="C5142CD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5072AC0C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B9964D0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B1D4836C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31F8539E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5A54DE48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570E594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E71A6386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74649BCE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3255271A"/>
    <w:multiLevelType w:val="hybridMultilevel"/>
    <w:tmpl w:val="99FE1788"/>
    <w:lvl w:ilvl="0" w:tplc="92B0FA06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 w:tplc="6B7E32E0" w:tentative="1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plc="0D3AE0F4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plc="9D461BE8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plc="F2E868F0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plc="229E5AB8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plc="C62C34C4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plc="8F7C210C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plc="4F0AA7DE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40" w15:restartNumberingAfterBreak="0">
    <w:nsid w:val="338708FE"/>
    <w:multiLevelType w:val="hybridMultilevel"/>
    <w:tmpl w:val="62941D3C"/>
    <w:lvl w:ilvl="0" w:tplc="4AD07EB4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 w:tplc="63E810A4" w:tentative="1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plc="A68E17B4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plc="D4542842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plc="C92AF13A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plc="C50ABC02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plc="178470FC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plc="0C8A7336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plc="835E1D1E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41" w15:restartNumberingAfterBreak="0">
    <w:nsid w:val="34624CBC"/>
    <w:multiLevelType w:val="hybridMultilevel"/>
    <w:tmpl w:val="59940C6C"/>
    <w:lvl w:ilvl="0" w:tplc="B9E4EB0A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 w:tplc="804EC27E">
      <w:start w:val="1"/>
      <w:numFmt w:val="aiueoFullWidth"/>
      <w:lvlText w:val="(%2)"/>
      <w:lvlJc w:val="left"/>
      <w:pPr>
        <w:ind w:left="840" w:hanging="420"/>
      </w:pPr>
    </w:lvl>
    <w:lvl w:ilvl="2" w:tplc="D9D6708E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plc="644C1B58" w:tentative="1">
      <w:start w:val="1"/>
      <w:numFmt w:val="decimal"/>
      <w:lvlText w:val="%4."/>
      <w:lvlJc w:val="left"/>
      <w:pPr>
        <w:ind w:left="1680" w:hanging="420"/>
      </w:pPr>
    </w:lvl>
    <w:lvl w:ilvl="4" w:tplc="65529982" w:tentative="1">
      <w:start w:val="1"/>
      <w:numFmt w:val="aiueoFullWidth"/>
      <w:lvlText w:val="(%5)"/>
      <w:lvlJc w:val="left"/>
      <w:pPr>
        <w:ind w:left="2100" w:hanging="420"/>
      </w:pPr>
    </w:lvl>
    <w:lvl w:ilvl="5" w:tplc="93FCBBC0" w:tentative="1">
      <w:start w:val="1"/>
      <w:numFmt w:val="decimalEnclosedCircle"/>
      <w:lvlText w:val="%6"/>
      <w:lvlJc w:val="left"/>
      <w:pPr>
        <w:ind w:left="2520" w:hanging="420"/>
      </w:pPr>
    </w:lvl>
    <w:lvl w:ilvl="6" w:tplc="57C82646" w:tentative="1">
      <w:start w:val="1"/>
      <w:numFmt w:val="decimal"/>
      <w:lvlText w:val="%7."/>
      <w:lvlJc w:val="left"/>
      <w:pPr>
        <w:ind w:left="2940" w:hanging="420"/>
      </w:pPr>
    </w:lvl>
    <w:lvl w:ilvl="7" w:tplc="CCA0B0E0" w:tentative="1">
      <w:start w:val="1"/>
      <w:numFmt w:val="aiueoFullWidth"/>
      <w:lvlText w:val="(%8)"/>
      <w:lvlJc w:val="left"/>
      <w:pPr>
        <w:ind w:left="3360" w:hanging="420"/>
      </w:pPr>
    </w:lvl>
    <w:lvl w:ilvl="8" w:tplc="F746E5D2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 w15:restartNumberingAfterBreak="0">
    <w:nsid w:val="349E5828"/>
    <w:multiLevelType w:val="hybridMultilevel"/>
    <w:tmpl w:val="EE165360"/>
    <w:lvl w:ilvl="0" w:tplc="ED08EB6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4F2A6518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D2AC928C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plc="A26C9A14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A162AA3A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1EDAFF2C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E904EF04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273A6A8C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EE3AC27A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353A2372"/>
    <w:multiLevelType w:val="hybridMultilevel"/>
    <w:tmpl w:val="44CA45A0"/>
    <w:lvl w:ilvl="0" w:tplc="2EDAE632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 w:tplc="C8B41B88">
      <w:start w:val="1"/>
      <w:numFmt w:val="aiueoFullWidth"/>
      <w:lvlText w:val="(%2)"/>
      <w:lvlJc w:val="left"/>
      <w:pPr>
        <w:ind w:left="840" w:hanging="420"/>
      </w:pPr>
    </w:lvl>
    <w:lvl w:ilvl="2" w:tplc="85964C0C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plc="B5C0FE54" w:tentative="1">
      <w:start w:val="1"/>
      <w:numFmt w:val="decimal"/>
      <w:lvlText w:val="%4."/>
      <w:lvlJc w:val="left"/>
      <w:pPr>
        <w:ind w:left="1680" w:hanging="420"/>
      </w:pPr>
    </w:lvl>
    <w:lvl w:ilvl="4" w:tplc="64EC09F2" w:tentative="1">
      <w:start w:val="1"/>
      <w:numFmt w:val="aiueoFullWidth"/>
      <w:lvlText w:val="(%5)"/>
      <w:lvlJc w:val="left"/>
      <w:pPr>
        <w:ind w:left="2100" w:hanging="420"/>
      </w:pPr>
    </w:lvl>
    <w:lvl w:ilvl="5" w:tplc="DA9E78F2" w:tentative="1">
      <w:start w:val="1"/>
      <w:numFmt w:val="decimalEnclosedCircle"/>
      <w:lvlText w:val="%6"/>
      <w:lvlJc w:val="left"/>
      <w:pPr>
        <w:ind w:left="2520" w:hanging="420"/>
      </w:pPr>
    </w:lvl>
    <w:lvl w:ilvl="6" w:tplc="63461164" w:tentative="1">
      <w:start w:val="1"/>
      <w:numFmt w:val="decimal"/>
      <w:lvlText w:val="%7."/>
      <w:lvlJc w:val="left"/>
      <w:pPr>
        <w:ind w:left="2940" w:hanging="420"/>
      </w:pPr>
    </w:lvl>
    <w:lvl w:ilvl="7" w:tplc="839C8B54" w:tentative="1">
      <w:start w:val="1"/>
      <w:numFmt w:val="aiueoFullWidth"/>
      <w:lvlText w:val="(%8)"/>
      <w:lvlJc w:val="left"/>
      <w:pPr>
        <w:ind w:left="3360" w:hanging="420"/>
      </w:pPr>
    </w:lvl>
    <w:lvl w:ilvl="8" w:tplc="B8DA04FC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 w15:restartNumberingAfterBreak="0">
    <w:nsid w:val="363A07B6"/>
    <w:multiLevelType w:val="hybridMultilevel"/>
    <w:tmpl w:val="02CCBBA4"/>
    <w:lvl w:ilvl="0" w:tplc="08A6110E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 w:tplc="8C3440DA">
      <w:start w:val="1"/>
      <w:numFmt w:val="aiueoFullWidth"/>
      <w:lvlText w:val="(%2)"/>
      <w:lvlJc w:val="left"/>
      <w:pPr>
        <w:ind w:left="840" w:hanging="420"/>
      </w:pPr>
    </w:lvl>
    <w:lvl w:ilvl="2" w:tplc="5714F540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plc="3A3EA6B6" w:tentative="1">
      <w:start w:val="1"/>
      <w:numFmt w:val="decimal"/>
      <w:lvlText w:val="%4."/>
      <w:lvlJc w:val="left"/>
      <w:pPr>
        <w:ind w:left="1680" w:hanging="420"/>
      </w:pPr>
    </w:lvl>
    <w:lvl w:ilvl="4" w:tplc="2D464DC8" w:tentative="1">
      <w:start w:val="1"/>
      <w:numFmt w:val="aiueoFullWidth"/>
      <w:lvlText w:val="(%5)"/>
      <w:lvlJc w:val="left"/>
      <w:pPr>
        <w:ind w:left="2100" w:hanging="420"/>
      </w:pPr>
    </w:lvl>
    <w:lvl w:ilvl="5" w:tplc="6AE8E320" w:tentative="1">
      <w:start w:val="1"/>
      <w:numFmt w:val="decimalEnclosedCircle"/>
      <w:lvlText w:val="%6"/>
      <w:lvlJc w:val="left"/>
      <w:pPr>
        <w:ind w:left="2520" w:hanging="420"/>
      </w:pPr>
    </w:lvl>
    <w:lvl w:ilvl="6" w:tplc="FEBAD15A" w:tentative="1">
      <w:start w:val="1"/>
      <w:numFmt w:val="decimal"/>
      <w:lvlText w:val="%7."/>
      <w:lvlJc w:val="left"/>
      <w:pPr>
        <w:ind w:left="2940" w:hanging="420"/>
      </w:pPr>
    </w:lvl>
    <w:lvl w:ilvl="7" w:tplc="DEA87EA0" w:tentative="1">
      <w:start w:val="1"/>
      <w:numFmt w:val="aiueoFullWidth"/>
      <w:lvlText w:val="(%8)"/>
      <w:lvlJc w:val="left"/>
      <w:pPr>
        <w:ind w:left="3360" w:hanging="420"/>
      </w:pPr>
    </w:lvl>
    <w:lvl w:ilvl="8" w:tplc="4B7E831E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 w15:restartNumberingAfterBreak="0">
    <w:nsid w:val="37FB605F"/>
    <w:multiLevelType w:val="hybridMultilevel"/>
    <w:tmpl w:val="CD9098C2"/>
    <w:lvl w:ilvl="0" w:tplc="5A14401A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 w:tplc="94A60852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plc="90905F56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plc="C50E5A44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plc="3BB62892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plc="EABE3AE6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plc="D7321E5A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plc="B83C6E24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plc="B75A9FF2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46" w15:restartNumberingAfterBreak="0">
    <w:nsid w:val="3E504B19"/>
    <w:multiLevelType w:val="hybridMultilevel"/>
    <w:tmpl w:val="02CCBBA4"/>
    <w:lvl w:ilvl="0" w:tplc="8006E9BE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 w:tplc="D432FA7C">
      <w:start w:val="1"/>
      <w:numFmt w:val="aiueoFullWidth"/>
      <w:lvlText w:val="(%2)"/>
      <w:lvlJc w:val="left"/>
      <w:pPr>
        <w:ind w:left="840" w:hanging="420"/>
      </w:pPr>
    </w:lvl>
    <w:lvl w:ilvl="2" w:tplc="0730278E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plc="FDF09054" w:tentative="1">
      <w:start w:val="1"/>
      <w:numFmt w:val="decimal"/>
      <w:lvlText w:val="%4."/>
      <w:lvlJc w:val="left"/>
      <w:pPr>
        <w:ind w:left="1680" w:hanging="420"/>
      </w:pPr>
    </w:lvl>
    <w:lvl w:ilvl="4" w:tplc="6416FB1C" w:tentative="1">
      <w:start w:val="1"/>
      <w:numFmt w:val="aiueoFullWidth"/>
      <w:lvlText w:val="(%5)"/>
      <w:lvlJc w:val="left"/>
      <w:pPr>
        <w:ind w:left="2100" w:hanging="420"/>
      </w:pPr>
    </w:lvl>
    <w:lvl w:ilvl="5" w:tplc="ED929262" w:tentative="1">
      <w:start w:val="1"/>
      <w:numFmt w:val="decimalEnclosedCircle"/>
      <w:lvlText w:val="%6"/>
      <w:lvlJc w:val="left"/>
      <w:pPr>
        <w:ind w:left="2520" w:hanging="420"/>
      </w:pPr>
    </w:lvl>
    <w:lvl w:ilvl="6" w:tplc="674AE0C8" w:tentative="1">
      <w:start w:val="1"/>
      <w:numFmt w:val="decimal"/>
      <w:lvlText w:val="%7."/>
      <w:lvlJc w:val="left"/>
      <w:pPr>
        <w:ind w:left="2940" w:hanging="420"/>
      </w:pPr>
    </w:lvl>
    <w:lvl w:ilvl="7" w:tplc="F8FC6DC2" w:tentative="1">
      <w:start w:val="1"/>
      <w:numFmt w:val="aiueoFullWidth"/>
      <w:lvlText w:val="(%8)"/>
      <w:lvlJc w:val="left"/>
      <w:pPr>
        <w:ind w:left="3360" w:hanging="420"/>
      </w:pPr>
    </w:lvl>
    <w:lvl w:ilvl="8" w:tplc="02C8F2D6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 w15:restartNumberingAfterBreak="0">
    <w:nsid w:val="3FA319C1"/>
    <w:multiLevelType w:val="hybridMultilevel"/>
    <w:tmpl w:val="638C83A8"/>
    <w:lvl w:ilvl="0" w:tplc="E276869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C2388D82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30442E58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582E2E4A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11508D6C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E1041668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B1C060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7A385BB6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D074A66E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 w15:restartNumberingAfterBreak="0">
    <w:nsid w:val="3FCB1CA2"/>
    <w:multiLevelType w:val="hybridMultilevel"/>
    <w:tmpl w:val="3696776E"/>
    <w:lvl w:ilvl="0" w:tplc="2980614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772E80B6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3BD01CC4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CEA65736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28CA43E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E9E4966C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1CAC3ED4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BD2AAEF2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6B83D96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 w15:restartNumberingAfterBreak="0">
    <w:nsid w:val="406E0DF6"/>
    <w:multiLevelType w:val="hybridMultilevel"/>
    <w:tmpl w:val="0F0C965A"/>
    <w:lvl w:ilvl="0" w:tplc="191485E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F5B0EF44" w:tentative="1">
      <w:start w:val="1"/>
      <w:numFmt w:val="aiueoFullWidth"/>
      <w:lvlText w:val="(%2)"/>
      <w:lvlJc w:val="left"/>
      <w:pPr>
        <w:ind w:left="840" w:hanging="420"/>
      </w:pPr>
    </w:lvl>
    <w:lvl w:ilvl="2" w:tplc="CA48C7C4" w:tentative="1">
      <w:start w:val="1"/>
      <w:numFmt w:val="decimalEnclosedCircle"/>
      <w:lvlText w:val="%3"/>
      <w:lvlJc w:val="left"/>
      <w:pPr>
        <w:ind w:left="1260" w:hanging="420"/>
      </w:pPr>
    </w:lvl>
    <w:lvl w:ilvl="3" w:tplc="2CE25F72" w:tentative="1">
      <w:start w:val="1"/>
      <w:numFmt w:val="decimal"/>
      <w:lvlText w:val="%4."/>
      <w:lvlJc w:val="left"/>
      <w:pPr>
        <w:ind w:left="1680" w:hanging="420"/>
      </w:pPr>
    </w:lvl>
    <w:lvl w:ilvl="4" w:tplc="2E583D90" w:tentative="1">
      <w:start w:val="1"/>
      <w:numFmt w:val="aiueoFullWidth"/>
      <w:lvlText w:val="(%5)"/>
      <w:lvlJc w:val="left"/>
      <w:pPr>
        <w:ind w:left="2100" w:hanging="420"/>
      </w:pPr>
    </w:lvl>
    <w:lvl w:ilvl="5" w:tplc="4D9E1568" w:tentative="1">
      <w:start w:val="1"/>
      <w:numFmt w:val="decimalEnclosedCircle"/>
      <w:lvlText w:val="%6"/>
      <w:lvlJc w:val="left"/>
      <w:pPr>
        <w:ind w:left="2520" w:hanging="420"/>
      </w:pPr>
    </w:lvl>
    <w:lvl w:ilvl="6" w:tplc="75C43DAA" w:tentative="1">
      <w:start w:val="1"/>
      <w:numFmt w:val="decimal"/>
      <w:lvlText w:val="%7."/>
      <w:lvlJc w:val="left"/>
      <w:pPr>
        <w:ind w:left="2940" w:hanging="420"/>
      </w:pPr>
    </w:lvl>
    <w:lvl w:ilvl="7" w:tplc="30C0BE08" w:tentative="1">
      <w:start w:val="1"/>
      <w:numFmt w:val="aiueoFullWidth"/>
      <w:lvlText w:val="(%8)"/>
      <w:lvlJc w:val="left"/>
      <w:pPr>
        <w:ind w:left="3360" w:hanging="420"/>
      </w:pPr>
    </w:lvl>
    <w:lvl w:ilvl="8" w:tplc="B742E13C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0" w15:restartNumberingAfterBreak="0">
    <w:nsid w:val="417F65D6"/>
    <w:multiLevelType w:val="hybridMultilevel"/>
    <w:tmpl w:val="0BA288F0"/>
    <w:lvl w:ilvl="0" w:tplc="81BA525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B7420B5E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5456CC64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B5C0373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D19870DE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85DCDCC2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99FAA8B8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928AF7A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83BEA496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 w15:restartNumberingAfterBreak="0">
    <w:nsid w:val="433F0C68"/>
    <w:multiLevelType w:val="hybridMultilevel"/>
    <w:tmpl w:val="2EA4C0DC"/>
    <w:lvl w:ilvl="0" w:tplc="E3C0FA2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 w:tplc="0944AEF2">
      <w:start w:val="1"/>
      <w:numFmt w:val="aiueoFullWidth"/>
      <w:lvlText w:val="(%2)"/>
      <w:lvlJc w:val="left"/>
      <w:pPr>
        <w:ind w:left="840" w:hanging="420"/>
      </w:pPr>
    </w:lvl>
    <w:lvl w:ilvl="2" w:tplc="1A0A44B4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plc="382AFD36" w:tentative="1">
      <w:start w:val="1"/>
      <w:numFmt w:val="decimal"/>
      <w:lvlText w:val="%4."/>
      <w:lvlJc w:val="left"/>
      <w:pPr>
        <w:ind w:left="1680" w:hanging="420"/>
      </w:pPr>
    </w:lvl>
    <w:lvl w:ilvl="4" w:tplc="C42EB576" w:tentative="1">
      <w:start w:val="1"/>
      <w:numFmt w:val="aiueoFullWidth"/>
      <w:lvlText w:val="(%5)"/>
      <w:lvlJc w:val="left"/>
      <w:pPr>
        <w:ind w:left="2100" w:hanging="420"/>
      </w:pPr>
    </w:lvl>
    <w:lvl w:ilvl="5" w:tplc="E5CC5ED2" w:tentative="1">
      <w:start w:val="1"/>
      <w:numFmt w:val="decimalEnclosedCircle"/>
      <w:lvlText w:val="%6"/>
      <w:lvlJc w:val="left"/>
      <w:pPr>
        <w:ind w:left="2520" w:hanging="420"/>
      </w:pPr>
    </w:lvl>
    <w:lvl w:ilvl="6" w:tplc="0026EE52" w:tentative="1">
      <w:start w:val="1"/>
      <w:numFmt w:val="decimal"/>
      <w:lvlText w:val="%7."/>
      <w:lvlJc w:val="left"/>
      <w:pPr>
        <w:ind w:left="2940" w:hanging="420"/>
      </w:pPr>
    </w:lvl>
    <w:lvl w:ilvl="7" w:tplc="62BAFC2E" w:tentative="1">
      <w:start w:val="1"/>
      <w:numFmt w:val="aiueoFullWidth"/>
      <w:lvlText w:val="(%8)"/>
      <w:lvlJc w:val="left"/>
      <w:pPr>
        <w:ind w:left="3360" w:hanging="420"/>
      </w:pPr>
    </w:lvl>
    <w:lvl w:ilvl="8" w:tplc="FB8A9C24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2" w15:restartNumberingAfterBreak="0">
    <w:nsid w:val="46240E83"/>
    <w:multiLevelType w:val="hybridMultilevel"/>
    <w:tmpl w:val="02CCBBA4"/>
    <w:lvl w:ilvl="0" w:tplc="B104654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 w:tplc="B1D85046">
      <w:start w:val="1"/>
      <w:numFmt w:val="aiueoFullWidth"/>
      <w:lvlText w:val="(%2)"/>
      <w:lvlJc w:val="left"/>
      <w:pPr>
        <w:ind w:left="840" w:hanging="420"/>
      </w:pPr>
    </w:lvl>
    <w:lvl w:ilvl="2" w:tplc="F09649BE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plc="687A9DD0" w:tentative="1">
      <w:start w:val="1"/>
      <w:numFmt w:val="decimal"/>
      <w:lvlText w:val="%4."/>
      <w:lvlJc w:val="left"/>
      <w:pPr>
        <w:ind w:left="1680" w:hanging="420"/>
      </w:pPr>
    </w:lvl>
    <w:lvl w:ilvl="4" w:tplc="A4607650" w:tentative="1">
      <w:start w:val="1"/>
      <w:numFmt w:val="aiueoFullWidth"/>
      <w:lvlText w:val="(%5)"/>
      <w:lvlJc w:val="left"/>
      <w:pPr>
        <w:ind w:left="2100" w:hanging="420"/>
      </w:pPr>
    </w:lvl>
    <w:lvl w:ilvl="5" w:tplc="4D702E8E" w:tentative="1">
      <w:start w:val="1"/>
      <w:numFmt w:val="decimalEnclosedCircle"/>
      <w:lvlText w:val="%6"/>
      <w:lvlJc w:val="left"/>
      <w:pPr>
        <w:ind w:left="2520" w:hanging="420"/>
      </w:pPr>
    </w:lvl>
    <w:lvl w:ilvl="6" w:tplc="73201BDA" w:tentative="1">
      <w:start w:val="1"/>
      <w:numFmt w:val="decimal"/>
      <w:lvlText w:val="%7."/>
      <w:lvlJc w:val="left"/>
      <w:pPr>
        <w:ind w:left="2940" w:hanging="420"/>
      </w:pPr>
    </w:lvl>
    <w:lvl w:ilvl="7" w:tplc="F62C91CA" w:tentative="1">
      <w:start w:val="1"/>
      <w:numFmt w:val="aiueoFullWidth"/>
      <w:lvlText w:val="(%8)"/>
      <w:lvlJc w:val="left"/>
      <w:pPr>
        <w:ind w:left="3360" w:hanging="420"/>
      </w:pPr>
    </w:lvl>
    <w:lvl w:ilvl="8" w:tplc="76F4C880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3" w15:restartNumberingAfterBreak="0">
    <w:nsid w:val="4703059D"/>
    <w:multiLevelType w:val="hybridMultilevel"/>
    <w:tmpl w:val="44CA45A0"/>
    <w:lvl w:ilvl="0" w:tplc="F3FA834A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 w:tplc="5516AC48">
      <w:start w:val="1"/>
      <w:numFmt w:val="aiueoFullWidth"/>
      <w:lvlText w:val="(%2)"/>
      <w:lvlJc w:val="left"/>
      <w:pPr>
        <w:ind w:left="840" w:hanging="420"/>
      </w:pPr>
    </w:lvl>
    <w:lvl w:ilvl="2" w:tplc="DAC8D2DA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plc="9CBECE36" w:tentative="1">
      <w:start w:val="1"/>
      <w:numFmt w:val="decimal"/>
      <w:lvlText w:val="%4."/>
      <w:lvlJc w:val="left"/>
      <w:pPr>
        <w:ind w:left="1680" w:hanging="420"/>
      </w:pPr>
    </w:lvl>
    <w:lvl w:ilvl="4" w:tplc="649C4250" w:tentative="1">
      <w:start w:val="1"/>
      <w:numFmt w:val="aiueoFullWidth"/>
      <w:lvlText w:val="(%5)"/>
      <w:lvlJc w:val="left"/>
      <w:pPr>
        <w:ind w:left="2100" w:hanging="420"/>
      </w:pPr>
    </w:lvl>
    <w:lvl w:ilvl="5" w:tplc="4260CB36" w:tentative="1">
      <w:start w:val="1"/>
      <w:numFmt w:val="decimalEnclosedCircle"/>
      <w:lvlText w:val="%6"/>
      <w:lvlJc w:val="left"/>
      <w:pPr>
        <w:ind w:left="2520" w:hanging="420"/>
      </w:pPr>
    </w:lvl>
    <w:lvl w:ilvl="6" w:tplc="948AF280" w:tentative="1">
      <w:start w:val="1"/>
      <w:numFmt w:val="decimal"/>
      <w:lvlText w:val="%7."/>
      <w:lvlJc w:val="left"/>
      <w:pPr>
        <w:ind w:left="2940" w:hanging="420"/>
      </w:pPr>
    </w:lvl>
    <w:lvl w:ilvl="7" w:tplc="D5E418D8" w:tentative="1">
      <w:start w:val="1"/>
      <w:numFmt w:val="aiueoFullWidth"/>
      <w:lvlText w:val="(%8)"/>
      <w:lvlJc w:val="left"/>
      <w:pPr>
        <w:ind w:left="3360" w:hanging="420"/>
      </w:pPr>
    </w:lvl>
    <w:lvl w:ilvl="8" w:tplc="7A5E0880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4" w15:restartNumberingAfterBreak="0">
    <w:nsid w:val="47997439"/>
    <w:multiLevelType w:val="hybridMultilevel"/>
    <w:tmpl w:val="1DAA7466"/>
    <w:lvl w:ilvl="0" w:tplc="CFA8E1B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ADDC599A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C3EE3EC8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DCCE823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57FCD91A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6F74350C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60FE4A7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6625176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B42A2B3E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5" w15:restartNumberingAfterBreak="0">
    <w:nsid w:val="4ED46189"/>
    <w:multiLevelType w:val="hybridMultilevel"/>
    <w:tmpl w:val="2BA819B0"/>
    <w:lvl w:ilvl="0" w:tplc="11BEEAB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9056D3D4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2612CFD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5CF0CF0A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2CEA7B36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338CCBAE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55BA19E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ED70A896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13225A36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 w15:restartNumberingAfterBreak="0">
    <w:nsid w:val="50EA75F5"/>
    <w:multiLevelType w:val="hybridMultilevel"/>
    <w:tmpl w:val="074400BE"/>
    <w:lvl w:ilvl="0" w:tplc="F242510E">
      <w:start w:val="1"/>
      <w:numFmt w:val="lowerLetter"/>
      <w:lvlText w:val="(%1)"/>
      <w:lvlJc w:val="left"/>
      <w:pPr>
        <w:ind w:left="1220" w:hanging="420"/>
      </w:pPr>
      <w:rPr>
        <w:rFonts w:hint="eastAsia"/>
      </w:rPr>
    </w:lvl>
    <w:lvl w:ilvl="1" w:tplc="062AEFFA" w:tentative="1">
      <w:start w:val="1"/>
      <w:numFmt w:val="aiueoFullWidth"/>
      <w:lvlText w:val="(%2)"/>
      <w:lvlJc w:val="left"/>
      <w:pPr>
        <w:ind w:left="1640" w:hanging="420"/>
      </w:pPr>
    </w:lvl>
    <w:lvl w:ilvl="2" w:tplc="03122C28" w:tentative="1">
      <w:start w:val="1"/>
      <w:numFmt w:val="decimalEnclosedCircle"/>
      <w:lvlText w:val="%3"/>
      <w:lvlJc w:val="left"/>
      <w:pPr>
        <w:ind w:left="2060" w:hanging="420"/>
      </w:pPr>
    </w:lvl>
    <w:lvl w:ilvl="3" w:tplc="8A3A4C60" w:tentative="1">
      <w:start w:val="1"/>
      <w:numFmt w:val="decimal"/>
      <w:lvlText w:val="%4."/>
      <w:lvlJc w:val="left"/>
      <w:pPr>
        <w:ind w:left="2480" w:hanging="420"/>
      </w:pPr>
    </w:lvl>
    <w:lvl w:ilvl="4" w:tplc="860AA430" w:tentative="1">
      <w:start w:val="1"/>
      <w:numFmt w:val="aiueoFullWidth"/>
      <w:lvlText w:val="(%5)"/>
      <w:lvlJc w:val="left"/>
      <w:pPr>
        <w:ind w:left="2900" w:hanging="420"/>
      </w:pPr>
    </w:lvl>
    <w:lvl w:ilvl="5" w:tplc="50BA846C" w:tentative="1">
      <w:start w:val="1"/>
      <w:numFmt w:val="decimalEnclosedCircle"/>
      <w:lvlText w:val="%6"/>
      <w:lvlJc w:val="left"/>
      <w:pPr>
        <w:ind w:left="3320" w:hanging="420"/>
      </w:pPr>
    </w:lvl>
    <w:lvl w:ilvl="6" w:tplc="9ACE551A" w:tentative="1">
      <w:start w:val="1"/>
      <w:numFmt w:val="decimal"/>
      <w:lvlText w:val="%7."/>
      <w:lvlJc w:val="left"/>
      <w:pPr>
        <w:ind w:left="3740" w:hanging="420"/>
      </w:pPr>
    </w:lvl>
    <w:lvl w:ilvl="7" w:tplc="1A5E0024" w:tentative="1">
      <w:start w:val="1"/>
      <w:numFmt w:val="aiueoFullWidth"/>
      <w:lvlText w:val="(%8)"/>
      <w:lvlJc w:val="left"/>
      <w:pPr>
        <w:ind w:left="4160" w:hanging="420"/>
      </w:pPr>
    </w:lvl>
    <w:lvl w:ilvl="8" w:tplc="A542852C" w:tentative="1">
      <w:start w:val="1"/>
      <w:numFmt w:val="decimalEnclosedCircle"/>
      <w:lvlText w:val="%9"/>
      <w:lvlJc w:val="left"/>
      <w:pPr>
        <w:ind w:left="4580" w:hanging="420"/>
      </w:pPr>
    </w:lvl>
  </w:abstractNum>
  <w:abstractNum w:abstractNumId="57" w15:restartNumberingAfterBreak="0">
    <w:nsid w:val="51125EAE"/>
    <w:multiLevelType w:val="hybridMultilevel"/>
    <w:tmpl w:val="2260FE8E"/>
    <w:lvl w:ilvl="0" w:tplc="F55E971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12E2666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888840B8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358ED9A4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3229D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6148E50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2BA147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50FEA8BE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C9CA4B2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8" w15:restartNumberingAfterBreak="0">
    <w:nsid w:val="53204395"/>
    <w:multiLevelType w:val="hybridMultilevel"/>
    <w:tmpl w:val="BE5C5C08"/>
    <w:lvl w:ilvl="0" w:tplc="B9407D0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AB08EBD6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EF321494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E0C0E46A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51C8008C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40CC6394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8820ADA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108AF204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54CB680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 w15:restartNumberingAfterBreak="0">
    <w:nsid w:val="54CD098B"/>
    <w:multiLevelType w:val="hybridMultilevel"/>
    <w:tmpl w:val="95823B52"/>
    <w:lvl w:ilvl="0" w:tplc="AB7C36B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5016B138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449C8FF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B4F006D8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EF182CA6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58CAC754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9CB443FE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808F6C4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67768584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0" w15:restartNumberingAfterBreak="0">
    <w:nsid w:val="55381408"/>
    <w:multiLevelType w:val="multilevel"/>
    <w:tmpl w:val="F62ED146"/>
    <w:lvl w:ilvl="0">
      <w:start w:val="1"/>
      <w:numFmt w:val="decimal"/>
      <w:lvlText w:val="%1."/>
      <w:lvlJc w:val="left"/>
      <w:pPr>
        <w:tabs>
          <w:tab w:val="num" w:pos="1118"/>
        </w:tabs>
        <w:ind w:left="1118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2978"/>
        </w:tabs>
        <w:ind w:left="2978" w:hanging="567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709"/>
      </w:pPr>
      <w:rPr>
        <w:rFonts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544"/>
        </w:tabs>
        <w:ind w:left="1544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685"/>
        </w:tabs>
        <w:ind w:left="1685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827"/>
        </w:tabs>
        <w:ind w:left="1827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969"/>
        </w:tabs>
        <w:ind w:left="1969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111"/>
        </w:tabs>
        <w:ind w:left="2111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252"/>
        </w:tabs>
        <w:ind w:left="2252" w:hanging="1559"/>
      </w:pPr>
      <w:rPr>
        <w:rFonts w:hint="eastAsia"/>
      </w:rPr>
    </w:lvl>
  </w:abstractNum>
  <w:abstractNum w:abstractNumId="61" w15:restartNumberingAfterBreak="0">
    <w:nsid w:val="564B4CF6"/>
    <w:multiLevelType w:val="hybridMultilevel"/>
    <w:tmpl w:val="1AB8883A"/>
    <w:lvl w:ilvl="0" w:tplc="6D525C8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D0AA8924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B2D2BB8E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plc="D0B093B8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623AD63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1A9ADE1A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3A728624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8646B310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8DA8E50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2" w15:restartNumberingAfterBreak="0">
    <w:nsid w:val="569F60CA"/>
    <w:multiLevelType w:val="hybridMultilevel"/>
    <w:tmpl w:val="CBC86744"/>
    <w:lvl w:ilvl="0" w:tplc="046E3CC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5C1C299A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6DF4C95C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82EAE3FC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C5E6B198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C470A798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AF8B09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768623E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54D85850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3" w15:restartNumberingAfterBreak="0">
    <w:nsid w:val="56E14541"/>
    <w:multiLevelType w:val="hybridMultilevel"/>
    <w:tmpl w:val="44EA28F0"/>
    <w:lvl w:ilvl="0" w:tplc="FEC6A41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1A220816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B6989746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842B5DA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EF4E2442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8078F2FA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A7856A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5686D0C4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787A79D6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4" w15:restartNumberingAfterBreak="0">
    <w:nsid w:val="59851627"/>
    <w:multiLevelType w:val="hybridMultilevel"/>
    <w:tmpl w:val="457C37F6"/>
    <w:lvl w:ilvl="0" w:tplc="916A292A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 w:tplc="B454A3BA">
      <w:start w:val="1"/>
      <w:numFmt w:val="aiueoFullWidth"/>
      <w:lvlText w:val="(%2)"/>
      <w:lvlJc w:val="left"/>
      <w:pPr>
        <w:ind w:left="840" w:hanging="420"/>
      </w:pPr>
    </w:lvl>
    <w:lvl w:ilvl="2" w:tplc="A9E2E88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plc="76AADD7C" w:tentative="1">
      <w:start w:val="1"/>
      <w:numFmt w:val="decimal"/>
      <w:lvlText w:val="%4."/>
      <w:lvlJc w:val="left"/>
      <w:pPr>
        <w:ind w:left="1680" w:hanging="420"/>
      </w:pPr>
    </w:lvl>
    <w:lvl w:ilvl="4" w:tplc="9E908902" w:tentative="1">
      <w:start w:val="1"/>
      <w:numFmt w:val="aiueoFullWidth"/>
      <w:lvlText w:val="(%5)"/>
      <w:lvlJc w:val="left"/>
      <w:pPr>
        <w:ind w:left="2100" w:hanging="420"/>
      </w:pPr>
    </w:lvl>
    <w:lvl w:ilvl="5" w:tplc="842872F4" w:tentative="1">
      <w:start w:val="1"/>
      <w:numFmt w:val="decimalEnclosedCircle"/>
      <w:lvlText w:val="%6"/>
      <w:lvlJc w:val="left"/>
      <w:pPr>
        <w:ind w:left="2520" w:hanging="420"/>
      </w:pPr>
    </w:lvl>
    <w:lvl w:ilvl="6" w:tplc="7818A91E" w:tentative="1">
      <w:start w:val="1"/>
      <w:numFmt w:val="decimal"/>
      <w:lvlText w:val="%7."/>
      <w:lvlJc w:val="left"/>
      <w:pPr>
        <w:ind w:left="2940" w:hanging="420"/>
      </w:pPr>
    </w:lvl>
    <w:lvl w:ilvl="7" w:tplc="8BA00FEE" w:tentative="1">
      <w:start w:val="1"/>
      <w:numFmt w:val="aiueoFullWidth"/>
      <w:lvlText w:val="(%8)"/>
      <w:lvlJc w:val="left"/>
      <w:pPr>
        <w:ind w:left="3360" w:hanging="420"/>
      </w:pPr>
    </w:lvl>
    <w:lvl w:ilvl="8" w:tplc="61E037F0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5" w15:restartNumberingAfterBreak="0">
    <w:nsid w:val="5F075482"/>
    <w:multiLevelType w:val="hybridMultilevel"/>
    <w:tmpl w:val="B44C7B2A"/>
    <w:lvl w:ilvl="0" w:tplc="C498887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DA98759C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8318BF80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8A4CA9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D0BC5202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67E0643E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278F49E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C38AEA6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AA527B4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6" w15:restartNumberingAfterBreak="0">
    <w:nsid w:val="6077058E"/>
    <w:multiLevelType w:val="hybridMultilevel"/>
    <w:tmpl w:val="8EA85752"/>
    <w:lvl w:ilvl="0" w:tplc="D27C90E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6B46E8A0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C0D2A8CC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2E3899D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44443018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5B149BD0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1888B2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C602D82E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27639EA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7" w15:restartNumberingAfterBreak="0">
    <w:nsid w:val="63213CFE"/>
    <w:multiLevelType w:val="hybridMultilevel"/>
    <w:tmpl w:val="3B023F2E"/>
    <w:lvl w:ilvl="0" w:tplc="513864A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DF40424A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856A9CD4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1CA6665A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1B607328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5582F756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33825B20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5C025554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CD6B04A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8" w15:restartNumberingAfterBreak="0">
    <w:nsid w:val="63A45E14"/>
    <w:multiLevelType w:val="hybridMultilevel"/>
    <w:tmpl w:val="3360357A"/>
    <w:lvl w:ilvl="0" w:tplc="8048C8D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4FCCB23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4A6474B2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plc="40A21118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1A569B3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BAE0C7C8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E6446F1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193A1352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9B9646CE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9" w15:restartNumberingAfterBreak="0">
    <w:nsid w:val="6551251F"/>
    <w:multiLevelType w:val="hybridMultilevel"/>
    <w:tmpl w:val="44CA45A0"/>
    <w:lvl w:ilvl="0" w:tplc="EF44A3F4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 w:tplc="42286FE0">
      <w:start w:val="1"/>
      <w:numFmt w:val="aiueoFullWidth"/>
      <w:lvlText w:val="(%2)"/>
      <w:lvlJc w:val="left"/>
      <w:pPr>
        <w:ind w:left="840" w:hanging="420"/>
      </w:pPr>
    </w:lvl>
    <w:lvl w:ilvl="2" w:tplc="48D44270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plc="11F43948" w:tentative="1">
      <w:start w:val="1"/>
      <w:numFmt w:val="decimal"/>
      <w:lvlText w:val="%4."/>
      <w:lvlJc w:val="left"/>
      <w:pPr>
        <w:ind w:left="1680" w:hanging="420"/>
      </w:pPr>
    </w:lvl>
    <w:lvl w:ilvl="4" w:tplc="0AFE1FFC" w:tentative="1">
      <w:start w:val="1"/>
      <w:numFmt w:val="aiueoFullWidth"/>
      <w:lvlText w:val="(%5)"/>
      <w:lvlJc w:val="left"/>
      <w:pPr>
        <w:ind w:left="2100" w:hanging="420"/>
      </w:pPr>
    </w:lvl>
    <w:lvl w:ilvl="5" w:tplc="66042454" w:tentative="1">
      <w:start w:val="1"/>
      <w:numFmt w:val="decimalEnclosedCircle"/>
      <w:lvlText w:val="%6"/>
      <w:lvlJc w:val="left"/>
      <w:pPr>
        <w:ind w:left="2520" w:hanging="420"/>
      </w:pPr>
    </w:lvl>
    <w:lvl w:ilvl="6" w:tplc="23C82D84" w:tentative="1">
      <w:start w:val="1"/>
      <w:numFmt w:val="decimal"/>
      <w:lvlText w:val="%7."/>
      <w:lvlJc w:val="left"/>
      <w:pPr>
        <w:ind w:left="2940" w:hanging="420"/>
      </w:pPr>
    </w:lvl>
    <w:lvl w:ilvl="7" w:tplc="7332CEB6" w:tentative="1">
      <w:start w:val="1"/>
      <w:numFmt w:val="aiueoFullWidth"/>
      <w:lvlText w:val="(%8)"/>
      <w:lvlJc w:val="left"/>
      <w:pPr>
        <w:ind w:left="3360" w:hanging="420"/>
      </w:pPr>
    </w:lvl>
    <w:lvl w:ilvl="8" w:tplc="AE50CDAA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0" w15:restartNumberingAfterBreak="0">
    <w:nsid w:val="65C44D0B"/>
    <w:multiLevelType w:val="hybridMultilevel"/>
    <w:tmpl w:val="A5E28280"/>
    <w:lvl w:ilvl="0" w:tplc="80BC184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C4E2A9DA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9C620B5C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1BF61288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6CC8C872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56821F48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8BF0F4A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5238C0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A12A6DAA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1" w15:restartNumberingAfterBreak="0">
    <w:nsid w:val="65D73467"/>
    <w:multiLevelType w:val="hybridMultilevel"/>
    <w:tmpl w:val="43F692E8"/>
    <w:lvl w:ilvl="0" w:tplc="9B2A3CC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53C4D98E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CDCA3516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844791C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AFA25C52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182EE6EE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D77C715A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BBC90FC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8C3AF912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2" w15:restartNumberingAfterBreak="0">
    <w:nsid w:val="688F053F"/>
    <w:multiLevelType w:val="hybridMultilevel"/>
    <w:tmpl w:val="CB68D9FA"/>
    <w:lvl w:ilvl="0" w:tplc="38789D0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43D0F666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297A8FFC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5EC6524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E9A6FEE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904E8924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8D34AA44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7972686A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FEAEB40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3" w15:restartNumberingAfterBreak="0">
    <w:nsid w:val="68BD695B"/>
    <w:multiLevelType w:val="hybridMultilevel"/>
    <w:tmpl w:val="4AD43CAC"/>
    <w:lvl w:ilvl="0" w:tplc="3F5C396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A4746736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1522006E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DCD0B268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EEB89E2E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CD98CCDE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1042314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81FC32C8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86109AEA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4" w15:restartNumberingAfterBreak="0">
    <w:nsid w:val="6BC22F81"/>
    <w:multiLevelType w:val="hybridMultilevel"/>
    <w:tmpl w:val="72D49232"/>
    <w:lvl w:ilvl="0" w:tplc="AE3E0C8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CDEC5BDA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24CACFF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1C44D00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645A502E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73C261E2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828832BE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11FAFE10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66C62D00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5" w15:restartNumberingAfterBreak="0">
    <w:nsid w:val="6C122B8E"/>
    <w:multiLevelType w:val="hybridMultilevel"/>
    <w:tmpl w:val="58AADAB6"/>
    <w:lvl w:ilvl="0" w:tplc="FF24A88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58AF6A0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286B36A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94AE85D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AA0569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14278B2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D4CC13A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94F9BA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186EB3B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6" w15:restartNumberingAfterBreak="0">
    <w:nsid w:val="6CAE0DA8"/>
    <w:multiLevelType w:val="hybridMultilevel"/>
    <w:tmpl w:val="DEC6DDE8"/>
    <w:lvl w:ilvl="0" w:tplc="D89C947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5B9E47D8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8E38638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D2383FB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BA2E01A0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8F4AA2A8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8856F5F2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E902A70C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0F869EC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7" w15:restartNumberingAfterBreak="0">
    <w:nsid w:val="6D2D30D3"/>
    <w:multiLevelType w:val="hybridMultilevel"/>
    <w:tmpl w:val="A2E82FF2"/>
    <w:lvl w:ilvl="0" w:tplc="BADE59D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A6163A46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86A1254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675EE1B8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DC2076F0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4A5C1E04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57A8D6C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DAA2F2A8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A904AD0C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8" w15:restartNumberingAfterBreak="0">
    <w:nsid w:val="6E225822"/>
    <w:multiLevelType w:val="hybridMultilevel"/>
    <w:tmpl w:val="9B42DB7A"/>
    <w:lvl w:ilvl="0" w:tplc="B06A4CB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C81EA314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CF6E2E6E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9F0C1650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4D16C0D6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64CC474C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81948204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53F07042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FAECE40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9" w15:restartNumberingAfterBreak="0">
    <w:nsid w:val="6F277F0A"/>
    <w:multiLevelType w:val="hybridMultilevel"/>
    <w:tmpl w:val="5824C256"/>
    <w:lvl w:ilvl="0" w:tplc="CAD83A4A">
      <w:start w:val="1"/>
      <w:numFmt w:val="decimal"/>
      <w:lvlText w:val="%1)"/>
      <w:lvlJc w:val="left"/>
      <w:pPr>
        <w:ind w:left="1284" w:hanging="420"/>
      </w:pPr>
      <w:rPr>
        <w:rFonts w:hint="eastAsia"/>
      </w:rPr>
    </w:lvl>
    <w:lvl w:ilvl="1" w:tplc="7A1AB674" w:tentative="1">
      <w:start w:val="1"/>
      <w:numFmt w:val="aiueoFullWidth"/>
      <w:lvlText w:val="(%2)"/>
      <w:lvlJc w:val="left"/>
      <w:pPr>
        <w:ind w:left="1704" w:hanging="420"/>
      </w:pPr>
    </w:lvl>
    <w:lvl w:ilvl="2" w:tplc="06426A90" w:tentative="1">
      <w:start w:val="1"/>
      <w:numFmt w:val="decimalEnclosedCircle"/>
      <w:lvlText w:val="%3"/>
      <w:lvlJc w:val="left"/>
      <w:pPr>
        <w:ind w:left="2124" w:hanging="420"/>
      </w:pPr>
    </w:lvl>
    <w:lvl w:ilvl="3" w:tplc="94C24B42" w:tentative="1">
      <w:start w:val="1"/>
      <w:numFmt w:val="decimal"/>
      <w:lvlText w:val="%4."/>
      <w:lvlJc w:val="left"/>
      <w:pPr>
        <w:ind w:left="2544" w:hanging="420"/>
      </w:pPr>
    </w:lvl>
    <w:lvl w:ilvl="4" w:tplc="ABA09016" w:tentative="1">
      <w:start w:val="1"/>
      <w:numFmt w:val="aiueoFullWidth"/>
      <w:lvlText w:val="(%5)"/>
      <w:lvlJc w:val="left"/>
      <w:pPr>
        <w:ind w:left="2964" w:hanging="420"/>
      </w:pPr>
    </w:lvl>
    <w:lvl w:ilvl="5" w:tplc="04E65BB6" w:tentative="1">
      <w:start w:val="1"/>
      <w:numFmt w:val="decimalEnclosedCircle"/>
      <w:lvlText w:val="%6"/>
      <w:lvlJc w:val="left"/>
      <w:pPr>
        <w:ind w:left="3384" w:hanging="420"/>
      </w:pPr>
    </w:lvl>
    <w:lvl w:ilvl="6" w:tplc="EDBC039A" w:tentative="1">
      <w:start w:val="1"/>
      <w:numFmt w:val="decimal"/>
      <w:lvlText w:val="%7."/>
      <w:lvlJc w:val="left"/>
      <w:pPr>
        <w:ind w:left="3804" w:hanging="420"/>
      </w:pPr>
    </w:lvl>
    <w:lvl w:ilvl="7" w:tplc="97BA3DD8" w:tentative="1">
      <w:start w:val="1"/>
      <w:numFmt w:val="aiueoFullWidth"/>
      <w:lvlText w:val="(%8)"/>
      <w:lvlJc w:val="left"/>
      <w:pPr>
        <w:ind w:left="4224" w:hanging="420"/>
      </w:pPr>
    </w:lvl>
    <w:lvl w:ilvl="8" w:tplc="14B0FF56" w:tentative="1">
      <w:start w:val="1"/>
      <w:numFmt w:val="decimalEnclosedCircle"/>
      <w:lvlText w:val="%9"/>
      <w:lvlJc w:val="left"/>
      <w:pPr>
        <w:ind w:left="4644" w:hanging="420"/>
      </w:pPr>
    </w:lvl>
  </w:abstractNum>
  <w:abstractNum w:abstractNumId="80" w15:restartNumberingAfterBreak="0">
    <w:nsid w:val="71674DB9"/>
    <w:multiLevelType w:val="hybridMultilevel"/>
    <w:tmpl w:val="0C102E60"/>
    <w:lvl w:ilvl="0" w:tplc="5A32BCE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2A2510A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3B1E6E1A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4DB82250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A19A0A3C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1AC41132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6FC29E4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8F5890BC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204E9D5C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1" w15:restartNumberingAfterBreak="0">
    <w:nsid w:val="730C6DDB"/>
    <w:multiLevelType w:val="hybridMultilevel"/>
    <w:tmpl w:val="782C8FFC"/>
    <w:lvl w:ilvl="0" w:tplc="292E13FE">
      <w:start w:val="1"/>
      <w:numFmt w:val="bullet"/>
      <w:lvlText w:val=""/>
      <w:lvlJc w:val="left"/>
      <w:pPr>
        <w:ind w:left="430" w:hanging="420"/>
      </w:pPr>
      <w:rPr>
        <w:rFonts w:ascii="Wingdings" w:hAnsi="Wingdings" w:hint="default"/>
      </w:rPr>
    </w:lvl>
    <w:lvl w:ilvl="1" w:tplc="518CD1FC" w:tentative="1">
      <w:start w:val="1"/>
      <w:numFmt w:val="bullet"/>
      <w:lvlText w:val=""/>
      <w:lvlJc w:val="left"/>
      <w:pPr>
        <w:ind w:left="850" w:hanging="420"/>
      </w:pPr>
      <w:rPr>
        <w:rFonts w:ascii="Wingdings" w:hAnsi="Wingdings" w:hint="default"/>
      </w:rPr>
    </w:lvl>
    <w:lvl w:ilvl="2" w:tplc="4D006B22" w:tentative="1">
      <w:start w:val="1"/>
      <w:numFmt w:val="bullet"/>
      <w:lvlText w:val=""/>
      <w:lvlJc w:val="left"/>
      <w:pPr>
        <w:ind w:left="1270" w:hanging="420"/>
      </w:pPr>
      <w:rPr>
        <w:rFonts w:ascii="Wingdings" w:hAnsi="Wingdings" w:hint="default"/>
      </w:rPr>
    </w:lvl>
    <w:lvl w:ilvl="3" w:tplc="79FE85A2" w:tentative="1">
      <w:start w:val="1"/>
      <w:numFmt w:val="bullet"/>
      <w:lvlText w:val=""/>
      <w:lvlJc w:val="left"/>
      <w:pPr>
        <w:ind w:left="1690" w:hanging="420"/>
      </w:pPr>
      <w:rPr>
        <w:rFonts w:ascii="Wingdings" w:hAnsi="Wingdings" w:hint="default"/>
      </w:rPr>
    </w:lvl>
    <w:lvl w:ilvl="4" w:tplc="23968C1C" w:tentative="1">
      <w:start w:val="1"/>
      <w:numFmt w:val="bullet"/>
      <w:lvlText w:val=""/>
      <w:lvlJc w:val="left"/>
      <w:pPr>
        <w:ind w:left="2110" w:hanging="420"/>
      </w:pPr>
      <w:rPr>
        <w:rFonts w:ascii="Wingdings" w:hAnsi="Wingdings" w:hint="default"/>
      </w:rPr>
    </w:lvl>
    <w:lvl w:ilvl="5" w:tplc="76A65854" w:tentative="1">
      <w:start w:val="1"/>
      <w:numFmt w:val="bullet"/>
      <w:lvlText w:val=""/>
      <w:lvlJc w:val="left"/>
      <w:pPr>
        <w:ind w:left="2530" w:hanging="420"/>
      </w:pPr>
      <w:rPr>
        <w:rFonts w:ascii="Wingdings" w:hAnsi="Wingdings" w:hint="default"/>
      </w:rPr>
    </w:lvl>
    <w:lvl w:ilvl="6" w:tplc="E3165E88" w:tentative="1">
      <w:start w:val="1"/>
      <w:numFmt w:val="bullet"/>
      <w:lvlText w:val=""/>
      <w:lvlJc w:val="left"/>
      <w:pPr>
        <w:ind w:left="2950" w:hanging="420"/>
      </w:pPr>
      <w:rPr>
        <w:rFonts w:ascii="Wingdings" w:hAnsi="Wingdings" w:hint="default"/>
      </w:rPr>
    </w:lvl>
    <w:lvl w:ilvl="7" w:tplc="06540FE0" w:tentative="1">
      <w:start w:val="1"/>
      <w:numFmt w:val="bullet"/>
      <w:lvlText w:val=""/>
      <w:lvlJc w:val="left"/>
      <w:pPr>
        <w:ind w:left="3370" w:hanging="420"/>
      </w:pPr>
      <w:rPr>
        <w:rFonts w:ascii="Wingdings" w:hAnsi="Wingdings" w:hint="default"/>
      </w:rPr>
    </w:lvl>
    <w:lvl w:ilvl="8" w:tplc="6AFA8C04" w:tentative="1">
      <w:start w:val="1"/>
      <w:numFmt w:val="bullet"/>
      <w:lvlText w:val=""/>
      <w:lvlJc w:val="left"/>
      <w:pPr>
        <w:ind w:left="3790" w:hanging="420"/>
      </w:pPr>
      <w:rPr>
        <w:rFonts w:ascii="Wingdings" w:hAnsi="Wingdings" w:hint="default"/>
      </w:rPr>
    </w:lvl>
  </w:abstractNum>
  <w:abstractNum w:abstractNumId="82" w15:restartNumberingAfterBreak="0">
    <w:nsid w:val="737468A5"/>
    <w:multiLevelType w:val="hybridMultilevel"/>
    <w:tmpl w:val="44CA45A0"/>
    <w:lvl w:ilvl="0" w:tplc="88E681BE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 w:tplc="F3767A10">
      <w:start w:val="1"/>
      <w:numFmt w:val="aiueoFullWidth"/>
      <w:lvlText w:val="(%2)"/>
      <w:lvlJc w:val="left"/>
      <w:pPr>
        <w:ind w:left="840" w:hanging="420"/>
      </w:pPr>
    </w:lvl>
    <w:lvl w:ilvl="2" w:tplc="438602B4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plc="0E005CE0" w:tentative="1">
      <w:start w:val="1"/>
      <w:numFmt w:val="decimal"/>
      <w:lvlText w:val="%4."/>
      <w:lvlJc w:val="left"/>
      <w:pPr>
        <w:ind w:left="1680" w:hanging="420"/>
      </w:pPr>
    </w:lvl>
    <w:lvl w:ilvl="4" w:tplc="793C88E8" w:tentative="1">
      <w:start w:val="1"/>
      <w:numFmt w:val="aiueoFullWidth"/>
      <w:lvlText w:val="(%5)"/>
      <w:lvlJc w:val="left"/>
      <w:pPr>
        <w:ind w:left="2100" w:hanging="420"/>
      </w:pPr>
    </w:lvl>
    <w:lvl w:ilvl="5" w:tplc="CA34BFAE" w:tentative="1">
      <w:start w:val="1"/>
      <w:numFmt w:val="decimalEnclosedCircle"/>
      <w:lvlText w:val="%6"/>
      <w:lvlJc w:val="left"/>
      <w:pPr>
        <w:ind w:left="2520" w:hanging="420"/>
      </w:pPr>
    </w:lvl>
    <w:lvl w:ilvl="6" w:tplc="F16E936A" w:tentative="1">
      <w:start w:val="1"/>
      <w:numFmt w:val="decimal"/>
      <w:lvlText w:val="%7."/>
      <w:lvlJc w:val="left"/>
      <w:pPr>
        <w:ind w:left="2940" w:hanging="420"/>
      </w:pPr>
    </w:lvl>
    <w:lvl w:ilvl="7" w:tplc="B60EABDA" w:tentative="1">
      <w:start w:val="1"/>
      <w:numFmt w:val="aiueoFullWidth"/>
      <w:lvlText w:val="(%8)"/>
      <w:lvlJc w:val="left"/>
      <w:pPr>
        <w:ind w:left="3360" w:hanging="420"/>
      </w:pPr>
    </w:lvl>
    <w:lvl w:ilvl="8" w:tplc="5F906B0C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3" w15:restartNumberingAfterBreak="0">
    <w:nsid w:val="741E7F67"/>
    <w:multiLevelType w:val="hybridMultilevel"/>
    <w:tmpl w:val="E6529050"/>
    <w:lvl w:ilvl="0" w:tplc="2F5A08D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90244EAC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932C6D70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D4880FE6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3DE27310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BF2EC2E4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52283C6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9C62D9EE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40C88430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4" w15:restartNumberingAfterBreak="0">
    <w:nsid w:val="74E54D1A"/>
    <w:multiLevelType w:val="hybridMultilevel"/>
    <w:tmpl w:val="68C819C4"/>
    <w:lvl w:ilvl="0" w:tplc="1D12B84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2CEA6AD0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4D10E05E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16B45818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966FEA8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1B6A3752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BAF6E600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55C0F8DA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76204656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5" w15:restartNumberingAfterBreak="0">
    <w:nsid w:val="76CE116D"/>
    <w:multiLevelType w:val="hybridMultilevel"/>
    <w:tmpl w:val="7AD6C1F2"/>
    <w:lvl w:ilvl="0" w:tplc="38AEF51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EDD25666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2CE5068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1EA6272A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C2FCDBB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349A6B5C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35B859B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E62013CA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A2D8DD12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6" w15:restartNumberingAfterBreak="0">
    <w:nsid w:val="78244EFB"/>
    <w:multiLevelType w:val="hybridMultilevel"/>
    <w:tmpl w:val="777EA0A8"/>
    <w:lvl w:ilvl="0" w:tplc="D9CE604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27AC4562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1FA8E8E6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77906234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CED2E828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DBCCDE5E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4684B8A8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78D86D0C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3B4FBD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7" w15:restartNumberingAfterBreak="0">
    <w:nsid w:val="7E474FFE"/>
    <w:multiLevelType w:val="hybridMultilevel"/>
    <w:tmpl w:val="C8D2C0F4"/>
    <w:lvl w:ilvl="0" w:tplc="969A3FE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C096D396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B9C2E2AC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A32AF758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6EA42A96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39A257EA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27CE4E08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10D4F75A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D8B883D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8" w15:restartNumberingAfterBreak="0">
    <w:nsid w:val="7F8E3074"/>
    <w:multiLevelType w:val="hybridMultilevel"/>
    <w:tmpl w:val="5248F8CC"/>
    <w:lvl w:ilvl="0" w:tplc="B206213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E1700840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D4789374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67E89C1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D1F096E0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8486A80C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677C762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25904D3E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96665304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0"/>
  </w:num>
  <w:num w:numId="2">
    <w:abstractNumId w:val="62"/>
  </w:num>
  <w:num w:numId="3">
    <w:abstractNumId w:val="55"/>
  </w:num>
  <w:num w:numId="4">
    <w:abstractNumId w:val="80"/>
  </w:num>
  <w:num w:numId="5">
    <w:abstractNumId w:val="9"/>
  </w:num>
  <w:num w:numId="6">
    <w:abstractNumId w:val="73"/>
  </w:num>
  <w:num w:numId="7">
    <w:abstractNumId w:val="58"/>
  </w:num>
  <w:num w:numId="8">
    <w:abstractNumId w:val="26"/>
  </w:num>
  <w:num w:numId="9">
    <w:abstractNumId w:val="66"/>
  </w:num>
  <w:num w:numId="10">
    <w:abstractNumId w:val="82"/>
    <w:lvlOverride w:ilvl="0">
      <w:startOverride w:val="1"/>
    </w:lvlOverride>
  </w:num>
  <w:num w:numId="11">
    <w:abstractNumId w:val="82"/>
    <w:lvlOverride w:ilvl="0">
      <w:startOverride w:val="1"/>
    </w:lvlOverride>
  </w:num>
  <w:num w:numId="12">
    <w:abstractNumId w:val="25"/>
  </w:num>
  <w:num w:numId="13">
    <w:abstractNumId w:val="47"/>
  </w:num>
  <w:num w:numId="14">
    <w:abstractNumId w:val="82"/>
    <w:lvlOverride w:ilvl="0">
      <w:startOverride w:val="1"/>
    </w:lvlOverride>
  </w:num>
  <w:num w:numId="15">
    <w:abstractNumId w:val="87"/>
  </w:num>
  <w:num w:numId="16">
    <w:abstractNumId w:val="40"/>
  </w:num>
  <w:num w:numId="17">
    <w:abstractNumId w:val="81"/>
  </w:num>
  <w:num w:numId="18">
    <w:abstractNumId w:val="82"/>
    <w:lvlOverride w:ilvl="0">
      <w:startOverride w:val="1"/>
    </w:lvlOverride>
  </w:num>
  <w:num w:numId="19">
    <w:abstractNumId w:val="79"/>
  </w:num>
  <w:num w:numId="20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3"/>
  </w:num>
  <w:num w:numId="22">
    <w:abstractNumId w:val="23"/>
  </w:num>
  <w:num w:numId="23">
    <w:abstractNumId w:val="82"/>
  </w:num>
  <w:num w:numId="24">
    <w:abstractNumId w:val="82"/>
    <w:lvlOverride w:ilvl="0">
      <w:startOverride w:val="1"/>
    </w:lvlOverride>
  </w:num>
  <w:num w:numId="25">
    <w:abstractNumId w:val="82"/>
    <w:lvlOverride w:ilvl="0">
      <w:startOverride w:val="1"/>
    </w:lvlOverride>
  </w:num>
  <w:num w:numId="26">
    <w:abstractNumId w:val="82"/>
    <w:lvlOverride w:ilvl="0">
      <w:startOverride w:val="1"/>
    </w:lvlOverride>
  </w:num>
  <w:num w:numId="27">
    <w:abstractNumId w:val="13"/>
  </w:num>
  <w:num w:numId="28">
    <w:abstractNumId w:val="71"/>
  </w:num>
  <w:num w:numId="29">
    <w:abstractNumId w:val="12"/>
  </w:num>
  <w:num w:numId="30">
    <w:abstractNumId w:val="19"/>
  </w:num>
  <w:num w:numId="31">
    <w:abstractNumId w:val="65"/>
  </w:num>
  <w:num w:numId="32">
    <w:abstractNumId w:val="10"/>
  </w:num>
  <w:num w:numId="33">
    <w:abstractNumId w:val="72"/>
  </w:num>
  <w:num w:numId="34">
    <w:abstractNumId w:val="31"/>
  </w:num>
  <w:num w:numId="35">
    <w:abstractNumId w:val="70"/>
  </w:num>
  <w:num w:numId="36">
    <w:abstractNumId w:val="86"/>
  </w:num>
  <w:num w:numId="37">
    <w:abstractNumId w:val="27"/>
  </w:num>
  <w:num w:numId="38">
    <w:abstractNumId w:val="22"/>
  </w:num>
  <w:num w:numId="39">
    <w:abstractNumId w:val="78"/>
  </w:num>
  <w:num w:numId="40">
    <w:abstractNumId w:val="75"/>
  </w:num>
  <w:num w:numId="41">
    <w:abstractNumId w:val="29"/>
  </w:num>
  <w:num w:numId="42">
    <w:abstractNumId w:val="32"/>
  </w:num>
  <w:num w:numId="43">
    <w:abstractNumId w:val="57"/>
  </w:num>
  <w:num w:numId="44">
    <w:abstractNumId w:val="30"/>
  </w:num>
  <w:num w:numId="45">
    <w:abstractNumId w:val="67"/>
  </w:num>
  <w:num w:numId="46">
    <w:abstractNumId w:val="48"/>
  </w:num>
  <w:num w:numId="47">
    <w:abstractNumId w:val="35"/>
  </w:num>
  <w:num w:numId="48">
    <w:abstractNumId w:val="82"/>
    <w:lvlOverride w:ilvl="0">
      <w:startOverride w:val="1"/>
    </w:lvlOverride>
  </w:num>
  <w:num w:numId="49">
    <w:abstractNumId w:val="59"/>
  </w:num>
  <w:num w:numId="50">
    <w:abstractNumId w:val="85"/>
  </w:num>
  <w:num w:numId="51">
    <w:abstractNumId w:val="82"/>
    <w:lvlOverride w:ilvl="0">
      <w:startOverride w:val="1"/>
    </w:lvlOverride>
  </w:num>
  <w:num w:numId="52">
    <w:abstractNumId w:val="76"/>
  </w:num>
  <w:num w:numId="53">
    <w:abstractNumId w:val="17"/>
  </w:num>
  <w:num w:numId="54">
    <w:abstractNumId w:val="34"/>
  </w:num>
  <w:num w:numId="55">
    <w:abstractNumId w:val="54"/>
  </w:num>
  <w:num w:numId="56">
    <w:abstractNumId w:val="36"/>
  </w:num>
  <w:num w:numId="57">
    <w:abstractNumId w:val="15"/>
  </w:num>
  <w:num w:numId="58">
    <w:abstractNumId w:val="82"/>
    <w:lvlOverride w:ilvl="0">
      <w:startOverride w:val="1"/>
    </w:lvlOverride>
  </w:num>
  <w:num w:numId="59">
    <w:abstractNumId w:val="39"/>
  </w:num>
  <w:num w:numId="60">
    <w:abstractNumId w:val="82"/>
    <w:lvlOverride w:ilvl="0">
      <w:startOverride w:val="1"/>
    </w:lvlOverride>
  </w:num>
  <w:num w:numId="61">
    <w:abstractNumId w:val="50"/>
  </w:num>
  <w:num w:numId="62">
    <w:abstractNumId w:val="84"/>
  </w:num>
  <w:num w:numId="63">
    <w:abstractNumId w:val="5"/>
  </w:num>
  <w:num w:numId="64">
    <w:abstractNumId w:val="45"/>
  </w:num>
  <w:num w:numId="65">
    <w:abstractNumId w:val="21"/>
  </w:num>
  <w:num w:numId="66">
    <w:abstractNumId w:val="46"/>
  </w:num>
  <w:num w:numId="67">
    <w:abstractNumId w:val="77"/>
  </w:num>
  <w:num w:numId="68">
    <w:abstractNumId w:val="1"/>
  </w:num>
  <w:num w:numId="69">
    <w:abstractNumId w:val="52"/>
  </w:num>
  <w:num w:numId="70">
    <w:abstractNumId w:val="41"/>
  </w:num>
  <w:num w:numId="71">
    <w:abstractNumId w:val="44"/>
  </w:num>
  <w:num w:numId="72">
    <w:abstractNumId w:val="74"/>
  </w:num>
  <w:num w:numId="73">
    <w:abstractNumId w:val="51"/>
  </w:num>
  <w:num w:numId="74">
    <w:abstractNumId w:val="63"/>
  </w:num>
  <w:num w:numId="75">
    <w:abstractNumId w:val="42"/>
  </w:num>
  <w:num w:numId="76">
    <w:abstractNumId w:val="8"/>
  </w:num>
  <w:num w:numId="77">
    <w:abstractNumId w:val="18"/>
  </w:num>
  <w:num w:numId="78">
    <w:abstractNumId w:val="68"/>
  </w:num>
  <w:num w:numId="79">
    <w:abstractNumId w:val="61"/>
  </w:num>
  <w:num w:numId="80">
    <w:abstractNumId w:val="20"/>
  </w:num>
  <w:num w:numId="81">
    <w:abstractNumId w:val="24"/>
  </w:num>
  <w:num w:numId="82">
    <w:abstractNumId w:val="14"/>
  </w:num>
  <w:num w:numId="83">
    <w:abstractNumId w:val="11"/>
  </w:num>
  <w:num w:numId="84">
    <w:abstractNumId w:val="38"/>
  </w:num>
  <w:num w:numId="85">
    <w:abstractNumId w:val="6"/>
  </w:num>
  <w:num w:numId="86">
    <w:abstractNumId w:val="2"/>
  </w:num>
  <w:num w:numId="87">
    <w:abstractNumId w:val="88"/>
  </w:num>
  <w:num w:numId="88">
    <w:abstractNumId w:val="64"/>
  </w:num>
  <w:num w:numId="89">
    <w:abstractNumId w:val="4"/>
  </w:num>
  <w:num w:numId="90">
    <w:abstractNumId w:val="37"/>
  </w:num>
  <w:num w:numId="91">
    <w:abstractNumId w:val="16"/>
  </w:num>
  <w:num w:numId="92">
    <w:abstractNumId w:val="43"/>
  </w:num>
  <w:num w:numId="93">
    <w:abstractNumId w:val="33"/>
  </w:num>
  <w:num w:numId="94">
    <w:abstractNumId w:val="3"/>
  </w:num>
  <w:num w:numId="95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53"/>
  </w:num>
  <w:num w:numId="97">
    <w:abstractNumId w:val="69"/>
  </w:num>
  <w:num w:numId="98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60"/>
  </w:num>
  <w:num w:numId="100">
    <w:abstractNumId w:val="49"/>
  </w:num>
  <w:num w:numId="101">
    <w:abstractNumId w:val="56"/>
  </w:num>
  <w:num w:numId="102">
    <w:abstractNumId w:val="28"/>
  </w:num>
  <w:num w:numId="103">
    <w:abstractNumId w:val="7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hideSpellingError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93"/>
  <w:drawingGridVerticalSpacing w:val="333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166"/>
    <w:rsid w:val="00001B07"/>
    <w:rsid w:val="00003D6C"/>
    <w:rsid w:val="00003ED8"/>
    <w:rsid w:val="0000415C"/>
    <w:rsid w:val="0000494A"/>
    <w:rsid w:val="0000704C"/>
    <w:rsid w:val="00014AAB"/>
    <w:rsid w:val="0001769A"/>
    <w:rsid w:val="0002257B"/>
    <w:rsid w:val="00023886"/>
    <w:rsid w:val="00023E4A"/>
    <w:rsid w:val="000248FC"/>
    <w:rsid w:val="00025475"/>
    <w:rsid w:val="0002630C"/>
    <w:rsid w:val="000267CB"/>
    <w:rsid w:val="000300ED"/>
    <w:rsid w:val="00032428"/>
    <w:rsid w:val="00032A9E"/>
    <w:rsid w:val="00032C24"/>
    <w:rsid w:val="00034000"/>
    <w:rsid w:val="00034EC7"/>
    <w:rsid w:val="0003534C"/>
    <w:rsid w:val="00035B88"/>
    <w:rsid w:val="000367EE"/>
    <w:rsid w:val="00036EC6"/>
    <w:rsid w:val="00037C80"/>
    <w:rsid w:val="00041450"/>
    <w:rsid w:val="00044110"/>
    <w:rsid w:val="0004415E"/>
    <w:rsid w:val="000446AE"/>
    <w:rsid w:val="00045C59"/>
    <w:rsid w:val="000472AD"/>
    <w:rsid w:val="00051279"/>
    <w:rsid w:val="00051377"/>
    <w:rsid w:val="00051AA8"/>
    <w:rsid w:val="00051D2B"/>
    <w:rsid w:val="00052739"/>
    <w:rsid w:val="000541EA"/>
    <w:rsid w:val="00055173"/>
    <w:rsid w:val="000556E3"/>
    <w:rsid w:val="00056122"/>
    <w:rsid w:val="00056506"/>
    <w:rsid w:val="00056E01"/>
    <w:rsid w:val="00057591"/>
    <w:rsid w:val="00057A49"/>
    <w:rsid w:val="00064722"/>
    <w:rsid w:val="00064D96"/>
    <w:rsid w:val="00065F11"/>
    <w:rsid w:val="00067A64"/>
    <w:rsid w:val="00070041"/>
    <w:rsid w:val="00070CF3"/>
    <w:rsid w:val="00070E5E"/>
    <w:rsid w:val="0007423E"/>
    <w:rsid w:val="000771D2"/>
    <w:rsid w:val="000772BB"/>
    <w:rsid w:val="00077A28"/>
    <w:rsid w:val="000806F2"/>
    <w:rsid w:val="00081B74"/>
    <w:rsid w:val="000838D6"/>
    <w:rsid w:val="00086594"/>
    <w:rsid w:val="000869E4"/>
    <w:rsid w:val="000871C7"/>
    <w:rsid w:val="00087E58"/>
    <w:rsid w:val="000917CE"/>
    <w:rsid w:val="0009293D"/>
    <w:rsid w:val="00092D6E"/>
    <w:rsid w:val="00093D8F"/>
    <w:rsid w:val="00094836"/>
    <w:rsid w:val="00094CC6"/>
    <w:rsid w:val="00095571"/>
    <w:rsid w:val="000955AE"/>
    <w:rsid w:val="00097547"/>
    <w:rsid w:val="000A0CB5"/>
    <w:rsid w:val="000A1A23"/>
    <w:rsid w:val="000A2C9D"/>
    <w:rsid w:val="000A3AF3"/>
    <w:rsid w:val="000A4DAE"/>
    <w:rsid w:val="000A667B"/>
    <w:rsid w:val="000A6B11"/>
    <w:rsid w:val="000A7F28"/>
    <w:rsid w:val="000B24C6"/>
    <w:rsid w:val="000B3427"/>
    <w:rsid w:val="000B3862"/>
    <w:rsid w:val="000B4039"/>
    <w:rsid w:val="000B4EBD"/>
    <w:rsid w:val="000B5826"/>
    <w:rsid w:val="000B5DB8"/>
    <w:rsid w:val="000B6963"/>
    <w:rsid w:val="000C0C54"/>
    <w:rsid w:val="000C1DC9"/>
    <w:rsid w:val="000C2F29"/>
    <w:rsid w:val="000C3D24"/>
    <w:rsid w:val="000C5066"/>
    <w:rsid w:val="000C5163"/>
    <w:rsid w:val="000C5925"/>
    <w:rsid w:val="000C76F1"/>
    <w:rsid w:val="000C78BD"/>
    <w:rsid w:val="000C7A4D"/>
    <w:rsid w:val="000C7BFF"/>
    <w:rsid w:val="000D1F77"/>
    <w:rsid w:val="000D2044"/>
    <w:rsid w:val="000D235C"/>
    <w:rsid w:val="000D2E90"/>
    <w:rsid w:val="000D31C6"/>
    <w:rsid w:val="000D4C8F"/>
    <w:rsid w:val="000D665E"/>
    <w:rsid w:val="000D67A1"/>
    <w:rsid w:val="000D6B6F"/>
    <w:rsid w:val="000D7BCE"/>
    <w:rsid w:val="000E07A5"/>
    <w:rsid w:val="000E1D7F"/>
    <w:rsid w:val="000E1EAE"/>
    <w:rsid w:val="000E29E9"/>
    <w:rsid w:val="000E3B6B"/>
    <w:rsid w:val="000E3C8F"/>
    <w:rsid w:val="000E3FDD"/>
    <w:rsid w:val="000E4B76"/>
    <w:rsid w:val="000E58BE"/>
    <w:rsid w:val="000E6344"/>
    <w:rsid w:val="000E75FE"/>
    <w:rsid w:val="000F02AC"/>
    <w:rsid w:val="000F0759"/>
    <w:rsid w:val="000F103E"/>
    <w:rsid w:val="000F2878"/>
    <w:rsid w:val="000F325C"/>
    <w:rsid w:val="000F3AC3"/>
    <w:rsid w:val="000F4147"/>
    <w:rsid w:val="000F5E78"/>
    <w:rsid w:val="000F64BC"/>
    <w:rsid w:val="00102411"/>
    <w:rsid w:val="00102DB6"/>
    <w:rsid w:val="001038BD"/>
    <w:rsid w:val="00106D91"/>
    <w:rsid w:val="001152C7"/>
    <w:rsid w:val="00115405"/>
    <w:rsid w:val="001157A1"/>
    <w:rsid w:val="00115835"/>
    <w:rsid w:val="001175FC"/>
    <w:rsid w:val="00120510"/>
    <w:rsid w:val="001223F8"/>
    <w:rsid w:val="0012389C"/>
    <w:rsid w:val="0012406E"/>
    <w:rsid w:val="00125859"/>
    <w:rsid w:val="00125975"/>
    <w:rsid w:val="00125B0C"/>
    <w:rsid w:val="00127128"/>
    <w:rsid w:val="00127C99"/>
    <w:rsid w:val="0013051F"/>
    <w:rsid w:val="00131078"/>
    <w:rsid w:val="00131729"/>
    <w:rsid w:val="00131BC8"/>
    <w:rsid w:val="00131CF5"/>
    <w:rsid w:val="00131F5D"/>
    <w:rsid w:val="001341D9"/>
    <w:rsid w:val="00134436"/>
    <w:rsid w:val="0013650B"/>
    <w:rsid w:val="0013683A"/>
    <w:rsid w:val="00137283"/>
    <w:rsid w:val="00137473"/>
    <w:rsid w:val="001400CB"/>
    <w:rsid w:val="00140315"/>
    <w:rsid w:val="0014218E"/>
    <w:rsid w:val="001433C2"/>
    <w:rsid w:val="00143BE8"/>
    <w:rsid w:val="00147D35"/>
    <w:rsid w:val="00152C1D"/>
    <w:rsid w:val="001551AD"/>
    <w:rsid w:val="001553CA"/>
    <w:rsid w:val="00156D6A"/>
    <w:rsid w:val="0016158C"/>
    <w:rsid w:val="00161B07"/>
    <w:rsid w:val="00161E2D"/>
    <w:rsid w:val="00162219"/>
    <w:rsid w:val="001631B5"/>
    <w:rsid w:val="00164246"/>
    <w:rsid w:val="00165B14"/>
    <w:rsid w:val="00166836"/>
    <w:rsid w:val="00166F17"/>
    <w:rsid w:val="00167128"/>
    <w:rsid w:val="00167A7C"/>
    <w:rsid w:val="001727EF"/>
    <w:rsid w:val="00172916"/>
    <w:rsid w:val="00174052"/>
    <w:rsid w:val="0017405A"/>
    <w:rsid w:val="00174552"/>
    <w:rsid w:val="0017551A"/>
    <w:rsid w:val="0017587B"/>
    <w:rsid w:val="00175B86"/>
    <w:rsid w:val="00175C89"/>
    <w:rsid w:val="00176570"/>
    <w:rsid w:val="00176970"/>
    <w:rsid w:val="00177807"/>
    <w:rsid w:val="00180AF3"/>
    <w:rsid w:val="00180DEE"/>
    <w:rsid w:val="0018443F"/>
    <w:rsid w:val="001871B8"/>
    <w:rsid w:val="00190AF6"/>
    <w:rsid w:val="00191120"/>
    <w:rsid w:val="001A07E6"/>
    <w:rsid w:val="001A2460"/>
    <w:rsid w:val="001A3300"/>
    <w:rsid w:val="001A3D93"/>
    <w:rsid w:val="001A5547"/>
    <w:rsid w:val="001A63FF"/>
    <w:rsid w:val="001A7222"/>
    <w:rsid w:val="001B085F"/>
    <w:rsid w:val="001B08B9"/>
    <w:rsid w:val="001B12FE"/>
    <w:rsid w:val="001B1815"/>
    <w:rsid w:val="001B1D7D"/>
    <w:rsid w:val="001B4CE4"/>
    <w:rsid w:val="001B5053"/>
    <w:rsid w:val="001B611A"/>
    <w:rsid w:val="001B7581"/>
    <w:rsid w:val="001C08E1"/>
    <w:rsid w:val="001C1F0D"/>
    <w:rsid w:val="001C23A9"/>
    <w:rsid w:val="001C5AA1"/>
    <w:rsid w:val="001C5D92"/>
    <w:rsid w:val="001C5DA4"/>
    <w:rsid w:val="001C63B7"/>
    <w:rsid w:val="001C6A50"/>
    <w:rsid w:val="001C6D8A"/>
    <w:rsid w:val="001C7F70"/>
    <w:rsid w:val="001D0017"/>
    <w:rsid w:val="001D0B64"/>
    <w:rsid w:val="001D13FB"/>
    <w:rsid w:val="001D1D29"/>
    <w:rsid w:val="001D35ED"/>
    <w:rsid w:val="001D3A3A"/>
    <w:rsid w:val="001D42EE"/>
    <w:rsid w:val="001D5F53"/>
    <w:rsid w:val="001D65FB"/>
    <w:rsid w:val="001D703F"/>
    <w:rsid w:val="001E120D"/>
    <w:rsid w:val="001E15BD"/>
    <w:rsid w:val="001E2261"/>
    <w:rsid w:val="001E30A9"/>
    <w:rsid w:val="001E3527"/>
    <w:rsid w:val="001E3604"/>
    <w:rsid w:val="001E4A0D"/>
    <w:rsid w:val="001E570A"/>
    <w:rsid w:val="001E60DE"/>
    <w:rsid w:val="001F0F8A"/>
    <w:rsid w:val="001F15E4"/>
    <w:rsid w:val="001F26EF"/>
    <w:rsid w:val="001F2790"/>
    <w:rsid w:val="001F337C"/>
    <w:rsid w:val="001F5A79"/>
    <w:rsid w:val="001F5D22"/>
    <w:rsid w:val="001F6751"/>
    <w:rsid w:val="001F6C54"/>
    <w:rsid w:val="001F7188"/>
    <w:rsid w:val="001F7795"/>
    <w:rsid w:val="002008AD"/>
    <w:rsid w:val="00200BBE"/>
    <w:rsid w:val="00201B88"/>
    <w:rsid w:val="002022C5"/>
    <w:rsid w:val="00203581"/>
    <w:rsid w:val="00203C0F"/>
    <w:rsid w:val="00207133"/>
    <w:rsid w:val="00210F80"/>
    <w:rsid w:val="00212236"/>
    <w:rsid w:val="00213582"/>
    <w:rsid w:val="00213B55"/>
    <w:rsid w:val="00213DAA"/>
    <w:rsid w:val="00214088"/>
    <w:rsid w:val="002144D2"/>
    <w:rsid w:val="00215176"/>
    <w:rsid w:val="00216563"/>
    <w:rsid w:val="00216F21"/>
    <w:rsid w:val="00217282"/>
    <w:rsid w:val="002203DD"/>
    <w:rsid w:val="0022146E"/>
    <w:rsid w:val="00221F47"/>
    <w:rsid w:val="00222279"/>
    <w:rsid w:val="00224983"/>
    <w:rsid w:val="002267D4"/>
    <w:rsid w:val="002268E3"/>
    <w:rsid w:val="00226C93"/>
    <w:rsid w:val="002305A2"/>
    <w:rsid w:val="002306E4"/>
    <w:rsid w:val="00230E15"/>
    <w:rsid w:val="002322B3"/>
    <w:rsid w:val="00232581"/>
    <w:rsid w:val="00235153"/>
    <w:rsid w:val="00235326"/>
    <w:rsid w:val="00235670"/>
    <w:rsid w:val="00235B45"/>
    <w:rsid w:val="002366CA"/>
    <w:rsid w:val="0024011A"/>
    <w:rsid w:val="00241C97"/>
    <w:rsid w:val="00242901"/>
    <w:rsid w:val="00242C48"/>
    <w:rsid w:val="002437A6"/>
    <w:rsid w:val="00245A6F"/>
    <w:rsid w:val="002469AD"/>
    <w:rsid w:val="002477DC"/>
    <w:rsid w:val="00250240"/>
    <w:rsid w:val="0025052F"/>
    <w:rsid w:val="0025249D"/>
    <w:rsid w:val="00256649"/>
    <w:rsid w:val="00260028"/>
    <w:rsid w:val="002612C6"/>
    <w:rsid w:val="002667A2"/>
    <w:rsid w:val="002700BB"/>
    <w:rsid w:val="002724C0"/>
    <w:rsid w:val="002736C1"/>
    <w:rsid w:val="0027408D"/>
    <w:rsid w:val="0027486F"/>
    <w:rsid w:val="00275166"/>
    <w:rsid w:val="0027538C"/>
    <w:rsid w:val="0027580C"/>
    <w:rsid w:val="00277E42"/>
    <w:rsid w:val="0028049F"/>
    <w:rsid w:val="00282542"/>
    <w:rsid w:val="00283FE9"/>
    <w:rsid w:val="00284CEB"/>
    <w:rsid w:val="00284E2B"/>
    <w:rsid w:val="00285726"/>
    <w:rsid w:val="00285E8E"/>
    <w:rsid w:val="00286197"/>
    <w:rsid w:val="002866D6"/>
    <w:rsid w:val="002870E3"/>
    <w:rsid w:val="00287779"/>
    <w:rsid w:val="0029022C"/>
    <w:rsid w:val="00291558"/>
    <w:rsid w:val="00292BF9"/>
    <w:rsid w:val="0029354B"/>
    <w:rsid w:val="00294350"/>
    <w:rsid w:val="00296E88"/>
    <w:rsid w:val="00296EC0"/>
    <w:rsid w:val="002A0A19"/>
    <w:rsid w:val="002A0FE9"/>
    <w:rsid w:val="002A10E4"/>
    <w:rsid w:val="002A17C2"/>
    <w:rsid w:val="002A1E92"/>
    <w:rsid w:val="002A4AC8"/>
    <w:rsid w:val="002A558F"/>
    <w:rsid w:val="002A5D46"/>
    <w:rsid w:val="002A6AB0"/>
    <w:rsid w:val="002B0CAB"/>
    <w:rsid w:val="002B0CCE"/>
    <w:rsid w:val="002B1144"/>
    <w:rsid w:val="002B1288"/>
    <w:rsid w:val="002B1865"/>
    <w:rsid w:val="002B2E9D"/>
    <w:rsid w:val="002B53DF"/>
    <w:rsid w:val="002B6763"/>
    <w:rsid w:val="002B7441"/>
    <w:rsid w:val="002B7465"/>
    <w:rsid w:val="002C03DC"/>
    <w:rsid w:val="002C2698"/>
    <w:rsid w:val="002C38F7"/>
    <w:rsid w:val="002C7717"/>
    <w:rsid w:val="002D3792"/>
    <w:rsid w:val="002D487A"/>
    <w:rsid w:val="002D7BCD"/>
    <w:rsid w:val="002D7F1B"/>
    <w:rsid w:val="002E0935"/>
    <w:rsid w:val="002E176A"/>
    <w:rsid w:val="002E2229"/>
    <w:rsid w:val="002E2793"/>
    <w:rsid w:val="002E2AB0"/>
    <w:rsid w:val="002E2ECA"/>
    <w:rsid w:val="002E309D"/>
    <w:rsid w:val="002E3802"/>
    <w:rsid w:val="002E4546"/>
    <w:rsid w:val="002E7165"/>
    <w:rsid w:val="002E736C"/>
    <w:rsid w:val="002E7F37"/>
    <w:rsid w:val="002F0658"/>
    <w:rsid w:val="002F0947"/>
    <w:rsid w:val="002F2372"/>
    <w:rsid w:val="002F3022"/>
    <w:rsid w:val="002F5290"/>
    <w:rsid w:val="002F5D0D"/>
    <w:rsid w:val="002F5DCB"/>
    <w:rsid w:val="002F606B"/>
    <w:rsid w:val="002F6476"/>
    <w:rsid w:val="003006DF"/>
    <w:rsid w:val="00300B18"/>
    <w:rsid w:val="00302F28"/>
    <w:rsid w:val="00303602"/>
    <w:rsid w:val="0030472E"/>
    <w:rsid w:val="00306319"/>
    <w:rsid w:val="00306379"/>
    <w:rsid w:val="0031201F"/>
    <w:rsid w:val="00312A37"/>
    <w:rsid w:val="00314BE2"/>
    <w:rsid w:val="00314DBA"/>
    <w:rsid w:val="00314E1B"/>
    <w:rsid w:val="003152AD"/>
    <w:rsid w:val="003207C2"/>
    <w:rsid w:val="00322355"/>
    <w:rsid w:val="00322D23"/>
    <w:rsid w:val="00325E68"/>
    <w:rsid w:val="00330DEA"/>
    <w:rsid w:val="003361AE"/>
    <w:rsid w:val="003369A7"/>
    <w:rsid w:val="00337EF7"/>
    <w:rsid w:val="00337F37"/>
    <w:rsid w:val="00341AD7"/>
    <w:rsid w:val="00341EC4"/>
    <w:rsid w:val="003422A4"/>
    <w:rsid w:val="00343E58"/>
    <w:rsid w:val="003441FE"/>
    <w:rsid w:val="003447BB"/>
    <w:rsid w:val="003456D3"/>
    <w:rsid w:val="0035031C"/>
    <w:rsid w:val="00351404"/>
    <w:rsid w:val="00351B48"/>
    <w:rsid w:val="00351F1D"/>
    <w:rsid w:val="003533C3"/>
    <w:rsid w:val="00355D00"/>
    <w:rsid w:val="00355D10"/>
    <w:rsid w:val="003565FA"/>
    <w:rsid w:val="003605DD"/>
    <w:rsid w:val="00360FDC"/>
    <w:rsid w:val="003626E8"/>
    <w:rsid w:val="0036391E"/>
    <w:rsid w:val="00363BE9"/>
    <w:rsid w:val="00365C71"/>
    <w:rsid w:val="00370400"/>
    <w:rsid w:val="00370CB0"/>
    <w:rsid w:val="00372257"/>
    <w:rsid w:val="003726D2"/>
    <w:rsid w:val="003729A5"/>
    <w:rsid w:val="003748E1"/>
    <w:rsid w:val="00374D1D"/>
    <w:rsid w:val="00374D88"/>
    <w:rsid w:val="00375347"/>
    <w:rsid w:val="0037534E"/>
    <w:rsid w:val="00375DBB"/>
    <w:rsid w:val="00380606"/>
    <w:rsid w:val="00381849"/>
    <w:rsid w:val="00383221"/>
    <w:rsid w:val="00384DE5"/>
    <w:rsid w:val="0038677A"/>
    <w:rsid w:val="00386928"/>
    <w:rsid w:val="003872AC"/>
    <w:rsid w:val="003912D1"/>
    <w:rsid w:val="00391A05"/>
    <w:rsid w:val="00391FD5"/>
    <w:rsid w:val="0039386B"/>
    <w:rsid w:val="00393AE6"/>
    <w:rsid w:val="0039423A"/>
    <w:rsid w:val="00394457"/>
    <w:rsid w:val="00394C01"/>
    <w:rsid w:val="003957D2"/>
    <w:rsid w:val="003958C8"/>
    <w:rsid w:val="00396837"/>
    <w:rsid w:val="003969D3"/>
    <w:rsid w:val="00397CA4"/>
    <w:rsid w:val="003A1C42"/>
    <w:rsid w:val="003A3804"/>
    <w:rsid w:val="003A3A5C"/>
    <w:rsid w:val="003A4929"/>
    <w:rsid w:val="003A5FE9"/>
    <w:rsid w:val="003A7241"/>
    <w:rsid w:val="003B014D"/>
    <w:rsid w:val="003B0BAF"/>
    <w:rsid w:val="003B2778"/>
    <w:rsid w:val="003B4829"/>
    <w:rsid w:val="003B74A9"/>
    <w:rsid w:val="003C3090"/>
    <w:rsid w:val="003C3381"/>
    <w:rsid w:val="003C3E25"/>
    <w:rsid w:val="003C4AC8"/>
    <w:rsid w:val="003C53E7"/>
    <w:rsid w:val="003C5524"/>
    <w:rsid w:val="003C5F1B"/>
    <w:rsid w:val="003C723B"/>
    <w:rsid w:val="003C7603"/>
    <w:rsid w:val="003C7957"/>
    <w:rsid w:val="003D364F"/>
    <w:rsid w:val="003D4FAC"/>
    <w:rsid w:val="003D61C8"/>
    <w:rsid w:val="003E1372"/>
    <w:rsid w:val="003E13FF"/>
    <w:rsid w:val="003E1441"/>
    <w:rsid w:val="003E2E54"/>
    <w:rsid w:val="003E309F"/>
    <w:rsid w:val="003E4139"/>
    <w:rsid w:val="003E4BE1"/>
    <w:rsid w:val="003E5EB9"/>
    <w:rsid w:val="003E6092"/>
    <w:rsid w:val="003E7DC7"/>
    <w:rsid w:val="003F0FED"/>
    <w:rsid w:val="003F208D"/>
    <w:rsid w:val="003F2B9B"/>
    <w:rsid w:val="003F3A68"/>
    <w:rsid w:val="003F3B1B"/>
    <w:rsid w:val="004019DB"/>
    <w:rsid w:val="004030C0"/>
    <w:rsid w:val="00404416"/>
    <w:rsid w:val="004054C0"/>
    <w:rsid w:val="00406455"/>
    <w:rsid w:val="0040667E"/>
    <w:rsid w:val="00410FA9"/>
    <w:rsid w:val="00412F25"/>
    <w:rsid w:val="00414ED8"/>
    <w:rsid w:val="00415247"/>
    <w:rsid w:val="00416437"/>
    <w:rsid w:val="004165FD"/>
    <w:rsid w:val="00416A93"/>
    <w:rsid w:val="00416D5E"/>
    <w:rsid w:val="0042060A"/>
    <w:rsid w:val="00420E50"/>
    <w:rsid w:val="00422B6F"/>
    <w:rsid w:val="004233D0"/>
    <w:rsid w:val="00423BDB"/>
    <w:rsid w:val="0042462F"/>
    <w:rsid w:val="004247F8"/>
    <w:rsid w:val="00430BEC"/>
    <w:rsid w:val="00433ABA"/>
    <w:rsid w:val="00435427"/>
    <w:rsid w:val="00435BDF"/>
    <w:rsid w:val="0043705F"/>
    <w:rsid w:val="004404FC"/>
    <w:rsid w:val="004407F4"/>
    <w:rsid w:val="00442DAD"/>
    <w:rsid w:val="00443BC3"/>
    <w:rsid w:val="004441EF"/>
    <w:rsid w:val="004456D3"/>
    <w:rsid w:val="00446F75"/>
    <w:rsid w:val="004474A2"/>
    <w:rsid w:val="0044776A"/>
    <w:rsid w:val="0044790F"/>
    <w:rsid w:val="00451EAD"/>
    <w:rsid w:val="00452308"/>
    <w:rsid w:val="00452D4A"/>
    <w:rsid w:val="00453A75"/>
    <w:rsid w:val="00454B6B"/>
    <w:rsid w:val="00454E90"/>
    <w:rsid w:val="00456BB4"/>
    <w:rsid w:val="004610C2"/>
    <w:rsid w:val="00466312"/>
    <w:rsid w:val="0046680D"/>
    <w:rsid w:val="00473AFF"/>
    <w:rsid w:val="00473F85"/>
    <w:rsid w:val="00475909"/>
    <w:rsid w:val="0047631D"/>
    <w:rsid w:val="00476716"/>
    <w:rsid w:val="00480322"/>
    <w:rsid w:val="00481C96"/>
    <w:rsid w:val="00481DC4"/>
    <w:rsid w:val="00481F56"/>
    <w:rsid w:val="00483C72"/>
    <w:rsid w:val="004860A3"/>
    <w:rsid w:val="004875E1"/>
    <w:rsid w:val="00491554"/>
    <w:rsid w:val="00493068"/>
    <w:rsid w:val="0049553F"/>
    <w:rsid w:val="004958B4"/>
    <w:rsid w:val="00495960"/>
    <w:rsid w:val="004961C1"/>
    <w:rsid w:val="004A11DE"/>
    <w:rsid w:val="004A191E"/>
    <w:rsid w:val="004A293F"/>
    <w:rsid w:val="004A3A13"/>
    <w:rsid w:val="004A3FB1"/>
    <w:rsid w:val="004A478B"/>
    <w:rsid w:val="004A75E1"/>
    <w:rsid w:val="004A7A9D"/>
    <w:rsid w:val="004A7E97"/>
    <w:rsid w:val="004B02A2"/>
    <w:rsid w:val="004B0E8A"/>
    <w:rsid w:val="004B191C"/>
    <w:rsid w:val="004B207A"/>
    <w:rsid w:val="004B3229"/>
    <w:rsid w:val="004B43B0"/>
    <w:rsid w:val="004B4F81"/>
    <w:rsid w:val="004B5788"/>
    <w:rsid w:val="004B7898"/>
    <w:rsid w:val="004C0D12"/>
    <w:rsid w:val="004C2FAA"/>
    <w:rsid w:val="004C3BD6"/>
    <w:rsid w:val="004C3E10"/>
    <w:rsid w:val="004C506D"/>
    <w:rsid w:val="004C54E3"/>
    <w:rsid w:val="004C6FCC"/>
    <w:rsid w:val="004D0C87"/>
    <w:rsid w:val="004D1698"/>
    <w:rsid w:val="004D1873"/>
    <w:rsid w:val="004D1E21"/>
    <w:rsid w:val="004D553C"/>
    <w:rsid w:val="004D6BA0"/>
    <w:rsid w:val="004D7D75"/>
    <w:rsid w:val="004D7EE0"/>
    <w:rsid w:val="004E02B2"/>
    <w:rsid w:val="004E249B"/>
    <w:rsid w:val="004E2803"/>
    <w:rsid w:val="004E3E39"/>
    <w:rsid w:val="004E4347"/>
    <w:rsid w:val="004E4418"/>
    <w:rsid w:val="004F11F1"/>
    <w:rsid w:val="004F142F"/>
    <w:rsid w:val="004F28CE"/>
    <w:rsid w:val="004F39EE"/>
    <w:rsid w:val="004F45E2"/>
    <w:rsid w:val="004F45FA"/>
    <w:rsid w:val="004F4E03"/>
    <w:rsid w:val="004F63E8"/>
    <w:rsid w:val="004F795B"/>
    <w:rsid w:val="00501677"/>
    <w:rsid w:val="00501B8A"/>
    <w:rsid w:val="0050228C"/>
    <w:rsid w:val="005024C0"/>
    <w:rsid w:val="005036D2"/>
    <w:rsid w:val="00503BF9"/>
    <w:rsid w:val="00504D36"/>
    <w:rsid w:val="00505343"/>
    <w:rsid w:val="005072A8"/>
    <w:rsid w:val="005075CF"/>
    <w:rsid w:val="005079BA"/>
    <w:rsid w:val="005102AB"/>
    <w:rsid w:val="00511213"/>
    <w:rsid w:val="00511D22"/>
    <w:rsid w:val="00511E78"/>
    <w:rsid w:val="005132E3"/>
    <w:rsid w:val="00514072"/>
    <w:rsid w:val="0051408B"/>
    <w:rsid w:val="005155E7"/>
    <w:rsid w:val="00516B94"/>
    <w:rsid w:val="00520282"/>
    <w:rsid w:val="00521676"/>
    <w:rsid w:val="005218A0"/>
    <w:rsid w:val="00521FCF"/>
    <w:rsid w:val="005236A1"/>
    <w:rsid w:val="0052558B"/>
    <w:rsid w:val="00526959"/>
    <w:rsid w:val="00527C42"/>
    <w:rsid w:val="005302A9"/>
    <w:rsid w:val="005314F9"/>
    <w:rsid w:val="00532517"/>
    <w:rsid w:val="0053585D"/>
    <w:rsid w:val="00536339"/>
    <w:rsid w:val="0053791C"/>
    <w:rsid w:val="005408D6"/>
    <w:rsid w:val="005418D6"/>
    <w:rsid w:val="00544ACE"/>
    <w:rsid w:val="00544F38"/>
    <w:rsid w:val="00551EF0"/>
    <w:rsid w:val="00551FCB"/>
    <w:rsid w:val="0055431C"/>
    <w:rsid w:val="00555B44"/>
    <w:rsid w:val="00556097"/>
    <w:rsid w:val="005560E9"/>
    <w:rsid w:val="0055737F"/>
    <w:rsid w:val="00561198"/>
    <w:rsid w:val="00562B0A"/>
    <w:rsid w:val="00563685"/>
    <w:rsid w:val="00565933"/>
    <w:rsid w:val="00565D61"/>
    <w:rsid w:val="005662B6"/>
    <w:rsid w:val="00570AF6"/>
    <w:rsid w:val="005718C9"/>
    <w:rsid w:val="00571DCA"/>
    <w:rsid w:val="00572CBA"/>
    <w:rsid w:val="00572D12"/>
    <w:rsid w:val="005734EA"/>
    <w:rsid w:val="0057403F"/>
    <w:rsid w:val="005747A3"/>
    <w:rsid w:val="00575E0A"/>
    <w:rsid w:val="00580CE6"/>
    <w:rsid w:val="00581E18"/>
    <w:rsid w:val="0058273F"/>
    <w:rsid w:val="00583817"/>
    <w:rsid w:val="00585C96"/>
    <w:rsid w:val="00587BCA"/>
    <w:rsid w:val="00587D82"/>
    <w:rsid w:val="00587E75"/>
    <w:rsid w:val="005915A0"/>
    <w:rsid w:val="00591602"/>
    <w:rsid w:val="00591C4B"/>
    <w:rsid w:val="00595FC4"/>
    <w:rsid w:val="0059646B"/>
    <w:rsid w:val="00597CB6"/>
    <w:rsid w:val="00597CC3"/>
    <w:rsid w:val="005A09E6"/>
    <w:rsid w:val="005A0DAC"/>
    <w:rsid w:val="005A0F58"/>
    <w:rsid w:val="005A3460"/>
    <w:rsid w:val="005A4752"/>
    <w:rsid w:val="005A63E8"/>
    <w:rsid w:val="005B30FB"/>
    <w:rsid w:val="005B4808"/>
    <w:rsid w:val="005B5AF6"/>
    <w:rsid w:val="005B6532"/>
    <w:rsid w:val="005B71AA"/>
    <w:rsid w:val="005B74CA"/>
    <w:rsid w:val="005B7D8C"/>
    <w:rsid w:val="005C0601"/>
    <w:rsid w:val="005C19BD"/>
    <w:rsid w:val="005C4BBF"/>
    <w:rsid w:val="005C5A01"/>
    <w:rsid w:val="005C667D"/>
    <w:rsid w:val="005C7D98"/>
    <w:rsid w:val="005D112F"/>
    <w:rsid w:val="005D1F38"/>
    <w:rsid w:val="005D31E8"/>
    <w:rsid w:val="005D4373"/>
    <w:rsid w:val="005D4859"/>
    <w:rsid w:val="005D4864"/>
    <w:rsid w:val="005D5FEF"/>
    <w:rsid w:val="005E16B8"/>
    <w:rsid w:val="005E2CA4"/>
    <w:rsid w:val="005E4745"/>
    <w:rsid w:val="005E6CF4"/>
    <w:rsid w:val="005E6F59"/>
    <w:rsid w:val="005F09B2"/>
    <w:rsid w:val="005F0F60"/>
    <w:rsid w:val="005F0F93"/>
    <w:rsid w:val="005F32DD"/>
    <w:rsid w:val="005F5E1C"/>
    <w:rsid w:val="005F7CE0"/>
    <w:rsid w:val="0060062E"/>
    <w:rsid w:val="00603D82"/>
    <w:rsid w:val="00603DC9"/>
    <w:rsid w:val="00604A0D"/>
    <w:rsid w:val="00606312"/>
    <w:rsid w:val="00607BDB"/>
    <w:rsid w:val="00607BE6"/>
    <w:rsid w:val="00610006"/>
    <w:rsid w:val="0061159E"/>
    <w:rsid w:val="0061230A"/>
    <w:rsid w:val="00612D21"/>
    <w:rsid w:val="006139B7"/>
    <w:rsid w:val="00613E9D"/>
    <w:rsid w:val="0061577E"/>
    <w:rsid w:val="006170CF"/>
    <w:rsid w:val="00617B89"/>
    <w:rsid w:val="00620EB4"/>
    <w:rsid w:val="00620F82"/>
    <w:rsid w:val="00625CAB"/>
    <w:rsid w:val="0062766B"/>
    <w:rsid w:val="006277E7"/>
    <w:rsid w:val="00627B52"/>
    <w:rsid w:val="00627C0D"/>
    <w:rsid w:val="00630569"/>
    <w:rsid w:val="00630E07"/>
    <w:rsid w:val="00631839"/>
    <w:rsid w:val="0063311B"/>
    <w:rsid w:val="00634341"/>
    <w:rsid w:val="00636EEB"/>
    <w:rsid w:val="00640363"/>
    <w:rsid w:val="006415B8"/>
    <w:rsid w:val="00643390"/>
    <w:rsid w:val="006434AB"/>
    <w:rsid w:val="006434FC"/>
    <w:rsid w:val="00643D37"/>
    <w:rsid w:val="006460C7"/>
    <w:rsid w:val="006467E7"/>
    <w:rsid w:val="00651159"/>
    <w:rsid w:val="00653FB3"/>
    <w:rsid w:val="006543CF"/>
    <w:rsid w:val="00654E0E"/>
    <w:rsid w:val="00655A5B"/>
    <w:rsid w:val="00655D18"/>
    <w:rsid w:val="006600D2"/>
    <w:rsid w:val="006601EC"/>
    <w:rsid w:val="006625CC"/>
    <w:rsid w:val="00666A59"/>
    <w:rsid w:val="006721CF"/>
    <w:rsid w:val="00674EE4"/>
    <w:rsid w:val="00676980"/>
    <w:rsid w:val="00676B67"/>
    <w:rsid w:val="00676CA2"/>
    <w:rsid w:val="0068030E"/>
    <w:rsid w:val="00680E7D"/>
    <w:rsid w:val="00681989"/>
    <w:rsid w:val="00682B48"/>
    <w:rsid w:val="006855C9"/>
    <w:rsid w:val="00685D64"/>
    <w:rsid w:val="006861DD"/>
    <w:rsid w:val="006905DE"/>
    <w:rsid w:val="00692D96"/>
    <w:rsid w:val="00694994"/>
    <w:rsid w:val="006978F9"/>
    <w:rsid w:val="006A0A37"/>
    <w:rsid w:val="006A315B"/>
    <w:rsid w:val="006A52FD"/>
    <w:rsid w:val="006A5872"/>
    <w:rsid w:val="006A69F6"/>
    <w:rsid w:val="006A6D5A"/>
    <w:rsid w:val="006A76DB"/>
    <w:rsid w:val="006A7A2F"/>
    <w:rsid w:val="006A7AAA"/>
    <w:rsid w:val="006A7DC3"/>
    <w:rsid w:val="006A7DED"/>
    <w:rsid w:val="006B0083"/>
    <w:rsid w:val="006B08DA"/>
    <w:rsid w:val="006B1B05"/>
    <w:rsid w:val="006B1FD3"/>
    <w:rsid w:val="006B3BED"/>
    <w:rsid w:val="006B3D03"/>
    <w:rsid w:val="006B51B2"/>
    <w:rsid w:val="006B5570"/>
    <w:rsid w:val="006C0944"/>
    <w:rsid w:val="006C1429"/>
    <w:rsid w:val="006C175E"/>
    <w:rsid w:val="006C433E"/>
    <w:rsid w:val="006C4D43"/>
    <w:rsid w:val="006C6215"/>
    <w:rsid w:val="006C6B30"/>
    <w:rsid w:val="006C6B37"/>
    <w:rsid w:val="006C78D3"/>
    <w:rsid w:val="006C7EC2"/>
    <w:rsid w:val="006D28D7"/>
    <w:rsid w:val="006D3192"/>
    <w:rsid w:val="006D36DA"/>
    <w:rsid w:val="006D3D88"/>
    <w:rsid w:val="006D3EDE"/>
    <w:rsid w:val="006D6059"/>
    <w:rsid w:val="006D6C57"/>
    <w:rsid w:val="006D7D3E"/>
    <w:rsid w:val="006D7F73"/>
    <w:rsid w:val="006E0207"/>
    <w:rsid w:val="006E2482"/>
    <w:rsid w:val="006E287D"/>
    <w:rsid w:val="006E3647"/>
    <w:rsid w:val="006E3CE3"/>
    <w:rsid w:val="006E512E"/>
    <w:rsid w:val="006E66A8"/>
    <w:rsid w:val="006E77FF"/>
    <w:rsid w:val="006E7F3C"/>
    <w:rsid w:val="006E7FDA"/>
    <w:rsid w:val="006F1AF6"/>
    <w:rsid w:val="006F2B3E"/>
    <w:rsid w:val="006F2DE7"/>
    <w:rsid w:val="006F2ED6"/>
    <w:rsid w:val="006F4633"/>
    <w:rsid w:val="006F4661"/>
    <w:rsid w:val="006F48CC"/>
    <w:rsid w:val="006F4A28"/>
    <w:rsid w:val="006F4AEE"/>
    <w:rsid w:val="006F4DAE"/>
    <w:rsid w:val="006F4DAF"/>
    <w:rsid w:val="006F5D29"/>
    <w:rsid w:val="006F66C1"/>
    <w:rsid w:val="006F7A45"/>
    <w:rsid w:val="006F7ACC"/>
    <w:rsid w:val="006F7B5A"/>
    <w:rsid w:val="00701CFD"/>
    <w:rsid w:val="00703801"/>
    <w:rsid w:val="00705080"/>
    <w:rsid w:val="00707BB2"/>
    <w:rsid w:val="0071081A"/>
    <w:rsid w:val="00710F9D"/>
    <w:rsid w:val="00713341"/>
    <w:rsid w:val="00713978"/>
    <w:rsid w:val="00714018"/>
    <w:rsid w:val="0071511D"/>
    <w:rsid w:val="007169A4"/>
    <w:rsid w:val="007216EE"/>
    <w:rsid w:val="00721DED"/>
    <w:rsid w:val="00723CF3"/>
    <w:rsid w:val="007243FD"/>
    <w:rsid w:val="0072509B"/>
    <w:rsid w:val="00725897"/>
    <w:rsid w:val="007302AB"/>
    <w:rsid w:val="00731AF6"/>
    <w:rsid w:val="0073301A"/>
    <w:rsid w:val="00733312"/>
    <w:rsid w:val="007364A6"/>
    <w:rsid w:val="007373D4"/>
    <w:rsid w:val="00737AE2"/>
    <w:rsid w:val="00741117"/>
    <w:rsid w:val="00742699"/>
    <w:rsid w:val="00743346"/>
    <w:rsid w:val="0074352E"/>
    <w:rsid w:val="00745A48"/>
    <w:rsid w:val="00746C73"/>
    <w:rsid w:val="007520D3"/>
    <w:rsid w:val="0075450D"/>
    <w:rsid w:val="00755BCF"/>
    <w:rsid w:val="00756088"/>
    <w:rsid w:val="00757061"/>
    <w:rsid w:val="007579FA"/>
    <w:rsid w:val="00760014"/>
    <w:rsid w:val="00760B4F"/>
    <w:rsid w:val="0076120B"/>
    <w:rsid w:val="0076147D"/>
    <w:rsid w:val="00761DCC"/>
    <w:rsid w:val="00764735"/>
    <w:rsid w:val="00766C15"/>
    <w:rsid w:val="007675D3"/>
    <w:rsid w:val="0076763E"/>
    <w:rsid w:val="00767A31"/>
    <w:rsid w:val="00767F98"/>
    <w:rsid w:val="00771C34"/>
    <w:rsid w:val="0077275E"/>
    <w:rsid w:val="0077388E"/>
    <w:rsid w:val="00775E31"/>
    <w:rsid w:val="00775F8F"/>
    <w:rsid w:val="00776D5C"/>
    <w:rsid w:val="00780085"/>
    <w:rsid w:val="0078139B"/>
    <w:rsid w:val="00781559"/>
    <w:rsid w:val="007824F1"/>
    <w:rsid w:val="00782500"/>
    <w:rsid w:val="00782ED6"/>
    <w:rsid w:val="00783F5A"/>
    <w:rsid w:val="00784376"/>
    <w:rsid w:val="00786551"/>
    <w:rsid w:val="00786F6C"/>
    <w:rsid w:val="007926D1"/>
    <w:rsid w:val="00793373"/>
    <w:rsid w:val="007943C6"/>
    <w:rsid w:val="007969E6"/>
    <w:rsid w:val="007970EE"/>
    <w:rsid w:val="007974C2"/>
    <w:rsid w:val="00797556"/>
    <w:rsid w:val="007A0611"/>
    <w:rsid w:val="007A0F3A"/>
    <w:rsid w:val="007A11B5"/>
    <w:rsid w:val="007A159C"/>
    <w:rsid w:val="007A1DB8"/>
    <w:rsid w:val="007A3221"/>
    <w:rsid w:val="007A4B8F"/>
    <w:rsid w:val="007A6D6C"/>
    <w:rsid w:val="007B1C49"/>
    <w:rsid w:val="007B2DA8"/>
    <w:rsid w:val="007B47B1"/>
    <w:rsid w:val="007B4D30"/>
    <w:rsid w:val="007B52DA"/>
    <w:rsid w:val="007B554E"/>
    <w:rsid w:val="007B693E"/>
    <w:rsid w:val="007B6CA1"/>
    <w:rsid w:val="007B70D0"/>
    <w:rsid w:val="007B7AA0"/>
    <w:rsid w:val="007B7AAC"/>
    <w:rsid w:val="007C32F9"/>
    <w:rsid w:val="007C3732"/>
    <w:rsid w:val="007C3980"/>
    <w:rsid w:val="007C4D1C"/>
    <w:rsid w:val="007C5145"/>
    <w:rsid w:val="007C5FED"/>
    <w:rsid w:val="007C677C"/>
    <w:rsid w:val="007D0C4E"/>
    <w:rsid w:val="007D2229"/>
    <w:rsid w:val="007D46CC"/>
    <w:rsid w:val="007D4C9E"/>
    <w:rsid w:val="007D59FA"/>
    <w:rsid w:val="007D686B"/>
    <w:rsid w:val="007E0807"/>
    <w:rsid w:val="007E145D"/>
    <w:rsid w:val="007E28CC"/>
    <w:rsid w:val="007E6342"/>
    <w:rsid w:val="007E6807"/>
    <w:rsid w:val="007F019B"/>
    <w:rsid w:val="007F1300"/>
    <w:rsid w:val="007F2313"/>
    <w:rsid w:val="007F2B3F"/>
    <w:rsid w:val="007F391E"/>
    <w:rsid w:val="007F3FFB"/>
    <w:rsid w:val="007F5BC8"/>
    <w:rsid w:val="007F74EC"/>
    <w:rsid w:val="00801AE2"/>
    <w:rsid w:val="00803185"/>
    <w:rsid w:val="00803635"/>
    <w:rsid w:val="008042C0"/>
    <w:rsid w:val="00804916"/>
    <w:rsid w:val="00804949"/>
    <w:rsid w:val="00805705"/>
    <w:rsid w:val="00806380"/>
    <w:rsid w:val="008074C9"/>
    <w:rsid w:val="00812B9F"/>
    <w:rsid w:val="00813E3A"/>
    <w:rsid w:val="00814FD2"/>
    <w:rsid w:val="0081675C"/>
    <w:rsid w:val="00816798"/>
    <w:rsid w:val="00817340"/>
    <w:rsid w:val="00820EDA"/>
    <w:rsid w:val="008210CF"/>
    <w:rsid w:val="00821ECD"/>
    <w:rsid w:val="008246EF"/>
    <w:rsid w:val="00824760"/>
    <w:rsid w:val="00825CB2"/>
    <w:rsid w:val="00826148"/>
    <w:rsid w:val="00826DF8"/>
    <w:rsid w:val="00827515"/>
    <w:rsid w:val="00827D17"/>
    <w:rsid w:val="0083069B"/>
    <w:rsid w:val="00830F91"/>
    <w:rsid w:val="00831797"/>
    <w:rsid w:val="00831A86"/>
    <w:rsid w:val="00831E5D"/>
    <w:rsid w:val="00833A39"/>
    <w:rsid w:val="00834367"/>
    <w:rsid w:val="00835FB5"/>
    <w:rsid w:val="00835FC9"/>
    <w:rsid w:val="0083754D"/>
    <w:rsid w:val="00841DB8"/>
    <w:rsid w:val="00842020"/>
    <w:rsid w:val="00843766"/>
    <w:rsid w:val="00845DDA"/>
    <w:rsid w:val="00846113"/>
    <w:rsid w:val="00846649"/>
    <w:rsid w:val="00846D06"/>
    <w:rsid w:val="00850283"/>
    <w:rsid w:val="00850C95"/>
    <w:rsid w:val="00851ECF"/>
    <w:rsid w:val="00853092"/>
    <w:rsid w:val="0085569F"/>
    <w:rsid w:val="00855A42"/>
    <w:rsid w:val="00856187"/>
    <w:rsid w:val="008569A6"/>
    <w:rsid w:val="00857083"/>
    <w:rsid w:val="00857E5E"/>
    <w:rsid w:val="00862662"/>
    <w:rsid w:val="00862CF2"/>
    <w:rsid w:val="00865181"/>
    <w:rsid w:val="00865BEC"/>
    <w:rsid w:val="00866B92"/>
    <w:rsid w:val="00867226"/>
    <w:rsid w:val="008674D5"/>
    <w:rsid w:val="00867B98"/>
    <w:rsid w:val="00867D4B"/>
    <w:rsid w:val="0087230C"/>
    <w:rsid w:val="00872993"/>
    <w:rsid w:val="00872AFB"/>
    <w:rsid w:val="00874760"/>
    <w:rsid w:val="0087481E"/>
    <w:rsid w:val="00876052"/>
    <w:rsid w:val="008760BB"/>
    <w:rsid w:val="00880362"/>
    <w:rsid w:val="00880E8D"/>
    <w:rsid w:val="0088170D"/>
    <w:rsid w:val="0088287B"/>
    <w:rsid w:val="00882D00"/>
    <w:rsid w:val="008835D6"/>
    <w:rsid w:val="00884882"/>
    <w:rsid w:val="008850F8"/>
    <w:rsid w:val="00886257"/>
    <w:rsid w:val="008868F4"/>
    <w:rsid w:val="00886A67"/>
    <w:rsid w:val="00887EE8"/>
    <w:rsid w:val="00891CFE"/>
    <w:rsid w:val="00894561"/>
    <w:rsid w:val="00895471"/>
    <w:rsid w:val="00895B64"/>
    <w:rsid w:val="008A0138"/>
    <w:rsid w:val="008A0B7B"/>
    <w:rsid w:val="008A0EB9"/>
    <w:rsid w:val="008A1041"/>
    <w:rsid w:val="008A1D15"/>
    <w:rsid w:val="008A2172"/>
    <w:rsid w:val="008A2980"/>
    <w:rsid w:val="008A40E1"/>
    <w:rsid w:val="008A447E"/>
    <w:rsid w:val="008A4D50"/>
    <w:rsid w:val="008B226B"/>
    <w:rsid w:val="008B2BEF"/>
    <w:rsid w:val="008B408E"/>
    <w:rsid w:val="008B4B02"/>
    <w:rsid w:val="008B5260"/>
    <w:rsid w:val="008B61B1"/>
    <w:rsid w:val="008B67A6"/>
    <w:rsid w:val="008C0610"/>
    <w:rsid w:val="008C3A1F"/>
    <w:rsid w:val="008C5683"/>
    <w:rsid w:val="008C7296"/>
    <w:rsid w:val="008C730C"/>
    <w:rsid w:val="008D0151"/>
    <w:rsid w:val="008D0177"/>
    <w:rsid w:val="008D2037"/>
    <w:rsid w:val="008D2F24"/>
    <w:rsid w:val="008D364C"/>
    <w:rsid w:val="008D3B30"/>
    <w:rsid w:val="008D4115"/>
    <w:rsid w:val="008D427C"/>
    <w:rsid w:val="008D62CD"/>
    <w:rsid w:val="008D6F21"/>
    <w:rsid w:val="008D7408"/>
    <w:rsid w:val="008E01A1"/>
    <w:rsid w:val="008E1098"/>
    <w:rsid w:val="008E1218"/>
    <w:rsid w:val="008E25CA"/>
    <w:rsid w:val="008E3B8C"/>
    <w:rsid w:val="008E4601"/>
    <w:rsid w:val="008E54F2"/>
    <w:rsid w:val="008E54FA"/>
    <w:rsid w:val="008E7575"/>
    <w:rsid w:val="008E7E66"/>
    <w:rsid w:val="008E7EFF"/>
    <w:rsid w:val="008F05D0"/>
    <w:rsid w:val="008F14D7"/>
    <w:rsid w:val="008F1C55"/>
    <w:rsid w:val="008F2A64"/>
    <w:rsid w:val="008F4CAD"/>
    <w:rsid w:val="0090061F"/>
    <w:rsid w:val="00900FAA"/>
    <w:rsid w:val="00901D11"/>
    <w:rsid w:val="00902DAB"/>
    <w:rsid w:val="00903D75"/>
    <w:rsid w:val="00903DB7"/>
    <w:rsid w:val="009043EF"/>
    <w:rsid w:val="009048AB"/>
    <w:rsid w:val="00904AA1"/>
    <w:rsid w:val="00905530"/>
    <w:rsid w:val="00905840"/>
    <w:rsid w:val="00905AD6"/>
    <w:rsid w:val="009066AE"/>
    <w:rsid w:val="009071D0"/>
    <w:rsid w:val="009075BC"/>
    <w:rsid w:val="00907A50"/>
    <w:rsid w:val="0091153D"/>
    <w:rsid w:val="00912AB1"/>
    <w:rsid w:val="00920092"/>
    <w:rsid w:val="0092031B"/>
    <w:rsid w:val="009215D6"/>
    <w:rsid w:val="009225DC"/>
    <w:rsid w:val="00922CAF"/>
    <w:rsid w:val="009237D4"/>
    <w:rsid w:val="00923F4D"/>
    <w:rsid w:val="00924C7D"/>
    <w:rsid w:val="00926044"/>
    <w:rsid w:val="00926845"/>
    <w:rsid w:val="0093050D"/>
    <w:rsid w:val="00930C5E"/>
    <w:rsid w:val="00931F5E"/>
    <w:rsid w:val="009357FC"/>
    <w:rsid w:val="00935C41"/>
    <w:rsid w:val="0093633F"/>
    <w:rsid w:val="009363E9"/>
    <w:rsid w:val="009367CB"/>
    <w:rsid w:val="00937D1B"/>
    <w:rsid w:val="0094110D"/>
    <w:rsid w:val="009426B2"/>
    <w:rsid w:val="00942DE1"/>
    <w:rsid w:val="00943B0C"/>
    <w:rsid w:val="009449F2"/>
    <w:rsid w:val="00944A73"/>
    <w:rsid w:val="00947370"/>
    <w:rsid w:val="00947A52"/>
    <w:rsid w:val="0095075B"/>
    <w:rsid w:val="009508E4"/>
    <w:rsid w:val="0095195B"/>
    <w:rsid w:val="00952903"/>
    <w:rsid w:val="00952C15"/>
    <w:rsid w:val="009535A4"/>
    <w:rsid w:val="009539CB"/>
    <w:rsid w:val="00954021"/>
    <w:rsid w:val="0095752A"/>
    <w:rsid w:val="00960502"/>
    <w:rsid w:val="00960BD9"/>
    <w:rsid w:val="00964CAA"/>
    <w:rsid w:val="00964DC7"/>
    <w:rsid w:val="009651B6"/>
    <w:rsid w:val="00970ABB"/>
    <w:rsid w:val="00970C93"/>
    <w:rsid w:val="00971326"/>
    <w:rsid w:val="00973563"/>
    <w:rsid w:val="009737D8"/>
    <w:rsid w:val="00973BD2"/>
    <w:rsid w:val="009759D7"/>
    <w:rsid w:val="00977141"/>
    <w:rsid w:val="00977181"/>
    <w:rsid w:val="00980B4C"/>
    <w:rsid w:val="00982DB1"/>
    <w:rsid w:val="0098309B"/>
    <w:rsid w:val="009857D5"/>
    <w:rsid w:val="00985A5E"/>
    <w:rsid w:val="00986330"/>
    <w:rsid w:val="009867D3"/>
    <w:rsid w:val="00986B0D"/>
    <w:rsid w:val="00987204"/>
    <w:rsid w:val="00990A8A"/>
    <w:rsid w:val="00991F7C"/>
    <w:rsid w:val="0099286C"/>
    <w:rsid w:val="0099301B"/>
    <w:rsid w:val="009930A0"/>
    <w:rsid w:val="00993D3C"/>
    <w:rsid w:val="00994567"/>
    <w:rsid w:val="0099760C"/>
    <w:rsid w:val="00997688"/>
    <w:rsid w:val="009A1091"/>
    <w:rsid w:val="009A31A6"/>
    <w:rsid w:val="009A3CB1"/>
    <w:rsid w:val="009A405B"/>
    <w:rsid w:val="009A6301"/>
    <w:rsid w:val="009B005F"/>
    <w:rsid w:val="009B0C3F"/>
    <w:rsid w:val="009B0E3D"/>
    <w:rsid w:val="009B37ED"/>
    <w:rsid w:val="009B3AA9"/>
    <w:rsid w:val="009B5A92"/>
    <w:rsid w:val="009B6530"/>
    <w:rsid w:val="009B797E"/>
    <w:rsid w:val="009C1A4B"/>
    <w:rsid w:val="009C1B14"/>
    <w:rsid w:val="009C235D"/>
    <w:rsid w:val="009C2678"/>
    <w:rsid w:val="009C4539"/>
    <w:rsid w:val="009C4671"/>
    <w:rsid w:val="009C4CC1"/>
    <w:rsid w:val="009C586F"/>
    <w:rsid w:val="009C5BFD"/>
    <w:rsid w:val="009C60BA"/>
    <w:rsid w:val="009C62C6"/>
    <w:rsid w:val="009D2741"/>
    <w:rsid w:val="009D2919"/>
    <w:rsid w:val="009D2C3F"/>
    <w:rsid w:val="009D3461"/>
    <w:rsid w:val="009D3697"/>
    <w:rsid w:val="009D7E12"/>
    <w:rsid w:val="009E1B04"/>
    <w:rsid w:val="009E4B65"/>
    <w:rsid w:val="009E4FA9"/>
    <w:rsid w:val="009E5D38"/>
    <w:rsid w:val="009E5F3C"/>
    <w:rsid w:val="009E63FD"/>
    <w:rsid w:val="009E698F"/>
    <w:rsid w:val="009E6F3B"/>
    <w:rsid w:val="009E78E7"/>
    <w:rsid w:val="009F0175"/>
    <w:rsid w:val="009F0260"/>
    <w:rsid w:val="009F1CBD"/>
    <w:rsid w:val="009F1D9B"/>
    <w:rsid w:val="009F2759"/>
    <w:rsid w:val="009F4199"/>
    <w:rsid w:val="009F57BB"/>
    <w:rsid w:val="00A0266A"/>
    <w:rsid w:val="00A047F4"/>
    <w:rsid w:val="00A05775"/>
    <w:rsid w:val="00A0604E"/>
    <w:rsid w:val="00A064A7"/>
    <w:rsid w:val="00A11332"/>
    <w:rsid w:val="00A11447"/>
    <w:rsid w:val="00A13167"/>
    <w:rsid w:val="00A15C0A"/>
    <w:rsid w:val="00A1674A"/>
    <w:rsid w:val="00A228C2"/>
    <w:rsid w:val="00A245A0"/>
    <w:rsid w:val="00A24835"/>
    <w:rsid w:val="00A24EC1"/>
    <w:rsid w:val="00A25A1D"/>
    <w:rsid w:val="00A25CD0"/>
    <w:rsid w:val="00A26726"/>
    <w:rsid w:val="00A26AAA"/>
    <w:rsid w:val="00A27478"/>
    <w:rsid w:val="00A30357"/>
    <w:rsid w:val="00A3079B"/>
    <w:rsid w:val="00A30E67"/>
    <w:rsid w:val="00A30ED7"/>
    <w:rsid w:val="00A310DA"/>
    <w:rsid w:val="00A32366"/>
    <w:rsid w:val="00A329E9"/>
    <w:rsid w:val="00A33D00"/>
    <w:rsid w:val="00A3624C"/>
    <w:rsid w:val="00A37125"/>
    <w:rsid w:val="00A37224"/>
    <w:rsid w:val="00A4288E"/>
    <w:rsid w:val="00A43435"/>
    <w:rsid w:val="00A43655"/>
    <w:rsid w:val="00A44269"/>
    <w:rsid w:val="00A44DEA"/>
    <w:rsid w:val="00A47569"/>
    <w:rsid w:val="00A508AB"/>
    <w:rsid w:val="00A51EED"/>
    <w:rsid w:val="00A56575"/>
    <w:rsid w:val="00A56F52"/>
    <w:rsid w:val="00A5717C"/>
    <w:rsid w:val="00A5764D"/>
    <w:rsid w:val="00A61B10"/>
    <w:rsid w:val="00A6273E"/>
    <w:rsid w:val="00A62B08"/>
    <w:rsid w:val="00A62D85"/>
    <w:rsid w:val="00A63074"/>
    <w:rsid w:val="00A63ACB"/>
    <w:rsid w:val="00A63D56"/>
    <w:rsid w:val="00A676A6"/>
    <w:rsid w:val="00A7151A"/>
    <w:rsid w:val="00A7186D"/>
    <w:rsid w:val="00A7308E"/>
    <w:rsid w:val="00A74064"/>
    <w:rsid w:val="00A7734E"/>
    <w:rsid w:val="00A773D8"/>
    <w:rsid w:val="00A82F53"/>
    <w:rsid w:val="00A83285"/>
    <w:rsid w:val="00A844BF"/>
    <w:rsid w:val="00A86F6C"/>
    <w:rsid w:val="00A86FAC"/>
    <w:rsid w:val="00A875FA"/>
    <w:rsid w:val="00A87CDC"/>
    <w:rsid w:val="00A93DB5"/>
    <w:rsid w:val="00A94AFB"/>
    <w:rsid w:val="00A96661"/>
    <w:rsid w:val="00A9728D"/>
    <w:rsid w:val="00AA0669"/>
    <w:rsid w:val="00AA14A1"/>
    <w:rsid w:val="00AA1B8A"/>
    <w:rsid w:val="00AA3709"/>
    <w:rsid w:val="00AA4396"/>
    <w:rsid w:val="00AA5E66"/>
    <w:rsid w:val="00AA714D"/>
    <w:rsid w:val="00AA7D58"/>
    <w:rsid w:val="00AB03ED"/>
    <w:rsid w:val="00AB066B"/>
    <w:rsid w:val="00AB0847"/>
    <w:rsid w:val="00AB1017"/>
    <w:rsid w:val="00AB17F5"/>
    <w:rsid w:val="00AB5737"/>
    <w:rsid w:val="00AC0FAF"/>
    <w:rsid w:val="00AC1706"/>
    <w:rsid w:val="00AC24D1"/>
    <w:rsid w:val="00AC2CD3"/>
    <w:rsid w:val="00AC2F0A"/>
    <w:rsid w:val="00AC32D5"/>
    <w:rsid w:val="00AC3A20"/>
    <w:rsid w:val="00AC4BA2"/>
    <w:rsid w:val="00AC4CF4"/>
    <w:rsid w:val="00AC5474"/>
    <w:rsid w:val="00AC5498"/>
    <w:rsid w:val="00AC629E"/>
    <w:rsid w:val="00AD12EA"/>
    <w:rsid w:val="00AD22BB"/>
    <w:rsid w:val="00AD233F"/>
    <w:rsid w:val="00AD2796"/>
    <w:rsid w:val="00AD296E"/>
    <w:rsid w:val="00AD3328"/>
    <w:rsid w:val="00AD387B"/>
    <w:rsid w:val="00AD3AD2"/>
    <w:rsid w:val="00AD485C"/>
    <w:rsid w:val="00AD5DC7"/>
    <w:rsid w:val="00AD6634"/>
    <w:rsid w:val="00AE1B0D"/>
    <w:rsid w:val="00AE491A"/>
    <w:rsid w:val="00AE49DC"/>
    <w:rsid w:val="00AE4FE3"/>
    <w:rsid w:val="00AE56C7"/>
    <w:rsid w:val="00AE5BB1"/>
    <w:rsid w:val="00AE7709"/>
    <w:rsid w:val="00AF07B3"/>
    <w:rsid w:val="00AF0C59"/>
    <w:rsid w:val="00AF13C7"/>
    <w:rsid w:val="00AF5BA6"/>
    <w:rsid w:val="00AF6AAA"/>
    <w:rsid w:val="00AF6D06"/>
    <w:rsid w:val="00AF78F4"/>
    <w:rsid w:val="00B01449"/>
    <w:rsid w:val="00B02368"/>
    <w:rsid w:val="00B03430"/>
    <w:rsid w:val="00B036E0"/>
    <w:rsid w:val="00B03C82"/>
    <w:rsid w:val="00B03D45"/>
    <w:rsid w:val="00B10463"/>
    <w:rsid w:val="00B119D7"/>
    <w:rsid w:val="00B12E5A"/>
    <w:rsid w:val="00B1350F"/>
    <w:rsid w:val="00B1377D"/>
    <w:rsid w:val="00B149B0"/>
    <w:rsid w:val="00B14A9C"/>
    <w:rsid w:val="00B14FCA"/>
    <w:rsid w:val="00B16C73"/>
    <w:rsid w:val="00B1753C"/>
    <w:rsid w:val="00B17CC4"/>
    <w:rsid w:val="00B20A38"/>
    <w:rsid w:val="00B240B0"/>
    <w:rsid w:val="00B27202"/>
    <w:rsid w:val="00B27386"/>
    <w:rsid w:val="00B27467"/>
    <w:rsid w:val="00B331BA"/>
    <w:rsid w:val="00B342FF"/>
    <w:rsid w:val="00B35098"/>
    <w:rsid w:val="00B35176"/>
    <w:rsid w:val="00B35D55"/>
    <w:rsid w:val="00B36E43"/>
    <w:rsid w:val="00B40B01"/>
    <w:rsid w:val="00B41255"/>
    <w:rsid w:val="00B41CCA"/>
    <w:rsid w:val="00B42696"/>
    <w:rsid w:val="00B4616D"/>
    <w:rsid w:val="00B46E6C"/>
    <w:rsid w:val="00B5107A"/>
    <w:rsid w:val="00B51784"/>
    <w:rsid w:val="00B51EE2"/>
    <w:rsid w:val="00B5504D"/>
    <w:rsid w:val="00B55C8D"/>
    <w:rsid w:val="00B560D6"/>
    <w:rsid w:val="00B56C58"/>
    <w:rsid w:val="00B60A69"/>
    <w:rsid w:val="00B61638"/>
    <w:rsid w:val="00B64411"/>
    <w:rsid w:val="00B65792"/>
    <w:rsid w:val="00B65A29"/>
    <w:rsid w:val="00B661BD"/>
    <w:rsid w:val="00B71143"/>
    <w:rsid w:val="00B712B2"/>
    <w:rsid w:val="00B71C59"/>
    <w:rsid w:val="00B73BC5"/>
    <w:rsid w:val="00B74B0D"/>
    <w:rsid w:val="00B75785"/>
    <w:rsid w:val="00B763CC"/>
    <w:rsid w:val="00B764BA"/>
    <w:rsid w:val="00B80210"/>
    <w:rsid w:val="00B80B6B"/>
    <w:rsid w:val="00B81DA2"/>
    <w:rsid w:val="00B821C8"/>
    <w:rsid w:val="00B822B2"/>
    <w:rsid w:val="00B8382B"/>
    <w:rsid w:val="00B83EB6"/>
    <w:rsid w:val="00B84129"/>
    <w:rsid w:val="00B8424F"/>
    <w:rsid w:val="00B86321"/>
    <w:rsid w:val="00B8632F"/>
    <w:rsid w:val="00B90088"/>
    <w:rsid w:val="00B9055B"/>
    <w:rsid w:val="00B94BAF"/>
    <w:rsid w:val="00B959DF"/>
    <w:rsid w:val="00B9676C"/>
    <w:rsid w:val="00B968E8"/>
    <w:rsid w:val="00BA0BCC"/>
    <w:rsid w:val="00BA0D56"/>
    <w:rsid w:val="00BA2345"/>
    <w:rsid w:val="00BA3B0A"/>
    <w:rsid w:val="00BA424F"/>
    <w:rsid w:val="00BA59CC"/>
    <w:rsid w:val="00BA650E"/>
    <w:rsid w:val="00BB174F"/>
    <w:rsid w:val="00BB219D"/>
    <w:rsid w:val="00BB2A89"/>
    <w:rsid w:val="00BB35CC"/>
    <w:rsid w:val="00BB42FC"/>
    <w:rsid w:val="00BB4CC1"/>
    <w:rsid w:val="00BB6280"/>
    <w:rsid w:val="00BB6529"/>
    <w:rsid w:val="00BB6E09"/>
    <w:rsid w:val="00BB7334"/>
    <w:rsid w:val="00BC09EE"/>
    <w:rsid w:val="00BC0F99"/>
    <w:rsid w:val="00BC1447"/>
    <w:rsid w:val="00BC1640"/>
    <w:rsid w:val="00BC289F"/>
    <w:rsid w:val="00BC3F87"/>
    <w:rsid w:val="00BC4C05"/>
    <w:rsid w:val="00BC549A"/>
    <w:rsid w:val="00BC6731"/>
    <w:rsid w:val="00BC6DB2"/>
    <w:rsid w:val="00BC78D8"/>
    <w:rsid w:val="00BC7B9D"/>
    <w:rsid w:val="00BC7EE5"/>
    <w:rsid w:val="00BD0F8F"/>
    <w:rsid w:val="00BD21E9"/>
    <w:rsid w:val="00BD38CF"/>
    <w:rsid w:val="00BD4A11"/>
    <w:rsid w:val="00BD51BF"/>
    <w:rsid w:val="00BD7001"/>
    <w:rsid w:val="00BE0921"/>
    <w:rsid w:val="00BE1353"/>
    <w:rsid w:val="00BE2877"/>
    <w:rsid w:val="00BE2955"/>
    <w:rsid w:val="00BE653F"/>
    <w:rsid w:val="00BE7AAE"/>
    <w:rsid w:val="00BF1690"/>
    <w:rsid w:val="00BF2137"/>
    <w:rsid w:val="00BF3647"/>
    <w:rsid w:val="00BF38BD"/>
    <w:rsid w:val="00BF3ECE"/>
    <w:rsid w:val="00BF4042"/>
    <w:rsid w:val="00BF45D2"/>
    <w:rsid w:val="00BF4699"/>
    <w:rsid w:val="00BF5308"/>
    <w:rsid w:val="00BF6887"/>
    <w:rsid w:val="00BF7865"/>
    <w:rsid w:val="00BF7CE1"/>
    <w:rsid w:val="00C008C0"/>
    <w:rsid w:val="00C01EA7"/>
    <w:rsid w:val="00C03705"/>
    <w:rsid w:val="00C042BC"/>
    <w:rsid w:val="00C054C7"/>
    <w:rsid w:val="00C054E9"/>
    <w:rsid w:val="00C060E3"/>
    <w:rsid w:val="00C116F0"/>
    <w:rsid w:val="00C11B0E"/>
    <w:rsid w:val="00C1224D"/>
    <w:rsid w:val="00C14E88"/>
    <w:rsid w:val="00C152A8"/>
    <w:rsid w:val="00C16517"/>
    <w:rsid w:val="00C16683"/>
    <w:rsid w:val="00C16CF3"/>
    <w:rsid w:val="00C2023D"/>
    <w:rsid w:val="00C21269"/>
    <w:rsid w:val="00C24377"/>
    <w:rsid w:val="00C24E79"/>
    <w:rsid w:val="00C26BA0"/>
    <w:rsid w:val="00C2730A"/>
    <w:rsid w:val="00C302EF"/>
    <w:rsid w:val="00C32EEC"/>
    <w:rsid w:val="00C34016"/>
    <w:rsid w:val="00C34018"/>
    <w:rsid w:val="00C34621"/>
    <w:rsid w:val="00C36147"/>
    <w:rsid w:val="00C36950"/>
    <w:rsid w:val="00C37881"/>
    <w:rsid w:val="00C4128C"/>
    <w:rsid w:val="00C42A65"/>
    <w:rsid w:val="00C46601"/>
    <w:rsid w:val="00C50D13"/>
    <w:rsid w:val="00C51E37"/>
    <w:rsid w:val="00C55154"/>
    <w:rsid w:val="00C5534C"/>
    <w:rsid w:val="00C55CC1"/>
    <w:rsid w:val="00C56499"/>
    <w:rsid w:val="00C572E5"/>
    <w:rsid w:val="00C60C78"/>
    <w:rsid w:val="00C62A13"/>
    <w:rsid w:val="00C63E28"/>
    <w:rsid w:val="00C63FCF"/>
    <w:rsid w:val="00C6422A"/>
    <w:rsid w:val="00C643AA"/>
    <w:rsid w:val="00C65C49"/>
    <w:rsid w:val="00C65D10"/>
    <w:rsid w:val="00C6775F"/>
    <w:rsid w:val="00C724D0"/>
    <w:rsid w:val="00C7361B"/>
    <w:rsid w:val="00C73D0D"/>
    <w:rsid w:val="00C740EA"/>
    <w:rsid w:val="00C7560D"/>
    <w:rsid w:val="00C759F0"/>
    <w:rsid w:val="00C75FD3"/>
    <w:rsid w:val="00C81BE2"/>
    <w:rsid w:val="00C82DA1"/>
    <w:rsid w:val="00C8493E"/>
    <w:rsid w:val="00C9179B"/>
    <w:rsid w:val="00C92A77"/>
    <w:rsid w:val="00C92BCA"/>
    <w:rsid w:val="00C939D1"/>
    <w:rsid w:val="00C93F1F"/>
    <w:rsid w:val="00C956F8"/>
    <w:rsid w:val="00C967AB"/>
    <w:rsid w:val="00C97A99"/>
    <w:rsid w:val="00CA06BE"/>
    <w:rsid w:val="00CA20FB"/>
    <w:rsid w:val="00CA29B8"/>
    <w:rsid w:val="00CA3C9B"/>
    <w:rsid w:val="00CA3F87"/>
    <w:rsid w:val="00CA568F"/>
    <w:rsid w:val="00CA5879"/>
    <w:rsid w:val="00CB04AE"/>
    <w:rsid w:val="00CB100F"/>
    <w:rsid w:val="00CB110B"/>
    <w:rsid w:val="00CB1B7E"/>
    <w:rsid w:val="00CB2706"/>
    <w:rsid w:val="00CB3677"/>
    <w:rsid w:val="00CB5E65"/>
    <w:rsid w:val="00CB6959"/>
    <w:rsid w:val="00CB6D1D"/>
    <w:rsid w:val="00CB6DA2"/>
    <w:rsid w:val="00CC02CB"/>
    <w:rsid w:val="00CC0B33"/>
    <w:rsid w:val="00CC0F45"/>
    <w:rsid w:val="00CC1395"/>
    <w:rsid w:val="00CC15C7"/>
    <w:rsid w:val="00CC19A9"/>
    <w:rsid w:val="00CC1ED1"/>
    <w:rsid w:val="00CC2B6B"/>
    <w:rsid w:val="00CC414C"/>
    <w:rsid w:val="00CC48F2"/>
    <w:rsid w:val="00CD268A"/>
    <w:rsid w:val="00CD34B9"/>
    <w:rsid w:val="00CD3530"/>
    <w:rsid w:val="00CD49E2"/>
    <w:rsid w:val="00CD4CD4"/>
    <w:rsid w:val="00CD707F"/>
    <w:rsid w:val="00CE06FA"/>
    <w:rsid w:val="00CE23BE"/>
    <w:rsid w:val="00CE3D31"/>
    <w:rsid w:val="00CE4AE5"/>
    <w:rsid w:val="00CE7DA8"/>
    <w:rsid w:val="00CE7E36"/>
    <w:rsid w:val="00CF2600"/>
    <w:rsid w:val="00CF300F"/>
    <w:rsid w:val="00CF3133"/>
    <w:rsid w:val="00CF4C3D"/>
    <w:rsid w:val="00CF4F16"/>
    <w:rsid w:val="00CF52FB"/>
    <w:rsid w:val="00CF612B"/>
    <w:rsid w:val="00CF614A"/>
    <w:rsid w:val="00CF6767"/>
    <w:rsid w:val="00CF6AD6"/>
    <w:rsid w:val="00CF7B10"/>
    <w:rsid w:val="00D012CF"/>
    <w:rsid w:val="00D017A9"/>
    <w:rsid w:val="00D019ED"/>
    <w:rsid w:val="00D02D27"/>
    <w:rsid w:val="00D037D2"/>
    <w:rsid w:val="00D04EBB"/>
    <w:rsid w:val="00D0504B"/>
    <w:rsid w:val="00D055A6"/>
    <w:rsid w:val="00D05EF7"/>
    <w:rsid w:val="00D1021A"/>
    <w:rsid w:val="00D1224B"/>
    <w:rsid w:val="00D137AE"/>
    <w:rsid w:val="00D1388C"/>
    <w:rsid w:val="00D15C11"/>
    <w:rsid w:val="00D161AD"/>
    <w:rsid w:val="00D17DF1"/>
    <w:rsid w:val="00D20634"/>
    <w:rsid w:val="00D20A67"/>
    <w:rsid w:val="00D22650"/>
    <w:rsid w:val="00D2287F"/>
    <w:rsid w:val="00D22BD0"/>
    <w:rsid w:val="00D22C76"/>
    <w:rsid w:val="00D22CAC"/>
    <w:rsid w:val="00D2353C"/>
    <w:rsid w:val="00D242AE"/>
    <w:rsid w:val="00D246A2"/>
    <w:rsid w:val="00D30881"/>
    <w:rsid w:val="00D32605"/>
    <w:rsid w:val="00D32857"/>
    <w:rsid w:val="00D361BC"/>
    <w:rsid w:val="00D36267"/>
    <w:rsid w:val="00D37B91"/>
    <w:rsid w:val="00D403C8"/>
    <w:rsid w:val="00D4083A"/>
    <w:rsid w:val="00D409A3"/>
    <w:rsid w:val="00D40C38"/>
    <w:rsid w:val="00D42C87"/>
    <w:rsid w:val="00D438A7"/>
    <w:rsid w:val="00D439B3"/>
    <w:rsid w:val="00D43C6F"/>
    <w:rsid w:val="00D4420A"/>
    <w:rsid w:val="00D46A97"/>
    <w:rsid w:val="00D46ADE"/>
    <w:rsid w:val="00D5292A"/>
    <w:rsid w:val="00D52AF6"/>
    <w:rsid w:val="00D52E28"/>
    <w:rsid w:val="00D53C65"/>
    <w:rsid w:val="00D54F07"/>
    <w:rsid w:val="00D56361"/>
    <w:rsid w:val="00D57027"/>
    <w:rsid w:val="00D6172D"/>
    <w:rsid w:val="00D62877"/>
    <w:rsid w:val="00D643D6"/>
    <w:rsid w:val="00D654C8"/>
    <w:rsid w:val="00D66A8A"/>
    <w:rsid w:val="00D66CB3"/>
    <w:rsid w:val="00D67D9B"/>
    <w:rsid w:val="00D67FE4"/>
    <w:rsid w:val="00D7044A"/>
    <w:rsid w:val="00D71412"/>
    <w:rsid w:val="00D71C86"/>
    <w:rsid w:val="00D72B74"/>
    <w:rsid w:val="00D72E66"/>
    <w:rsid w:val="00D739CC"/>
    <w:rsid w:val="00D74948"/>
    <w:rsid w:val="00D7617E"/>
    <w:rsid w:val="00D76814"/>
    <w:rsid w:val="00D771B1"/>
    <w:rsid w:val="00D80CD5"/>
    <w:rsid w:val="00D80F69"/>
    <w:rsid w:val="00D815ED"/>
    <w:rsid w:val="00D81CFE"/>
    <w:rsid w:val="00D82846"/>
    <w:rsid w:val="00D82848"/>
    <w:rsid w:val="00D837A7"/>
    <w:rsid w:val="00D837E0"/>
    <w:rsid w:val="00D83D35"/>
    <w:rsid w:val="00D865C3"/>
    <w:rsid w:val="00D86CA7"/>
    <w:rsid w:val="00D86F72"/>
    <w:rsid w:val="00D87731"/>
    <w:rsid w:val="00D90DE1"/>
    <w:rsid w:val="00D91066"/>
    <w:rsid w:val="00D910F2"/>
    <w:rsid w:val="00D9265A"/>
    <w:rsid w:val="00D96B33"/>
    <w:rsid w:val="00D972D7"/>
    <w:rsid w:val="00DA05DD"/>
    <w:rsid w:val="00DA1CB9"/>
    <w:rsid w:val="00DA2050"/>
    <w:rsid w:val="00DA2D1D"/>
    <w:rsid w:val="00DA2EFF"/>
    <w:rsid w:val="00DB114F"/>
    <w:rsid w:val="00DB23EE"/>
    <w:rsid w:val="00DB26CC"/>
    <w:rsid w:val="00DB3614"/>
    <w:rsid w:val="00DB387F"/>
    <w:rsid w:val="00DB3D8A"/>
    <w:rsid w:val="00DB4744"/>
    <w:rsid w:val="00DB4BE4"/>
    <w:rsid w:val="00DB4DDF"/>
    <w:rsid w:val="00DB572F"/>
    <w:rsid w:val="00DB7294"/>
    <w:rsid w:val="00DB7AFE"/>
    <w:rsid w:val="00DC0B5E"/>
    <w:rsid w:val="00DC0CAE"/>
    <w:rsid w:val="00DC121D"/>
    <w:rsid w:val="00DC205C"/>
    <w:rsid w:val="00DC31E8"/>
    <w:rsid w:val="00DC58E6"/>
    <w:rsid w:val="00DC74DC"/>
    <w:rsid w:val="00DC7A22"/>
    <w:rsid w:val="00DC7CDB"/>
    <w:rsid w:val="00DC7D77"/>
    <w:rsid w:val="00DD2819"/>
    <w:rsid w:val="00DD2F16"/>
    <w:rsid w:val="00DD3806"/>
    <w:rsid w:val="00DD49ED"/>
    <w:rsid w:val="00DD555F"/>
    <w:rsid w:val="00DD71BF"/>
    <w:rsid w:val="00DD76D2"/>
    <w:rsid w:val="00DE009A"/>
    <w:rsid w:val="00DE085D"/>
    <w:rsid w:val="00DE0C88"/>
    <w:rsid w:val="00DE2031"/>
    <w:rsid w:val="00DE2B88"/>
    <w:rsid w:val="00DE6CCE"/>
    <w:rsid w:val="00DE7D9E"/>
    <w:rsid w:val="00DF0D15"/>
    <w:rsid w:val="00DF14B6"/>
    <w:rsid w:val="00DF3E20"/>
    <w:rsid w:val="00DF442B"/>
    <w:rsid w:val="00DF58B0"/>
    <w:rsid w:val="00DF6F1D"/>
    <w:rsid w:val="00E00018"/>
    <w:rsid w:val="00E013A7"/>
    <w:rsid w:val="00E01953"/>
    <w:rsid w:val="00E01B14"/>
    <w:rsid w:val="00E038D8"/>
    <w:rsid w:val="00E03D8A"/>
    <w:rsid w:val="00E04205"/>
    <w:rsid w:val="00E04835"/>
    <w:rsid w:val="00E053C0"/>
    <w:rsid w:val="00E07F9B"/>
    <w:rsid w:val="00E1113A"/>
    <w:rsid w:val="00E1193B"/>
    <w:rsid w:val="00E121A6"/>
    <w:rsid w:val="00E133EC"/>
    <w:rsid w:val="00E13C2A"/>
    <w:rsid w:val="00E14065"/>
    <w:rsid w:val="00E14A7D"/>
    <w:rsid w:val="00E14E7F"/>
    <w:rsid w:val="00E160AB"/>
    <w:rsid w:val="00E17620"/>
    <w:rsid w:val="00E2102A"/>
    <w:rsid w:val="00E236D2"/>
    <w:rsid w:val="00E24DC1"/>
    <w:rsid w:val="00E25E06"/>
    <w:rsid w:val="00E279F2"/>
    <w:rsid w:val="00E306C9"/>
    <w:rsid w:val="00E330F3"/>
    <w:rsid w:val="00E34FF1"/>
    <w:rsid w:val="00E368CA"/>
    <w:rsid w:val="00E40F4C"/>
    <w:rsid w:val="00E4113A"/>
    <w:rsid w:val="00E44C7E"/>
    <w:rsid w:val="00E4655A"/>
    <w:rsid w:val="00E50C10"/>
    <w:rsid w:val="00E54B84"/>
    <w:rsid w:val="00E54C16"/>
    <w:rsid w:val="00E5514C"/>
    <w:rsid w:val="00E5617A"/>
    <w:rsid w:val="00E567EA"/>
    <w:rsid w:val="00E60801"/>
    <w:rsid w:val="00E639B1"/>
    <w:rsid w:val="00E63F4D"/>
    <w:rsid w:val="00E656E2"/>
    <w:rsid w:val="00E6619A"/>
    <w:rsid w:val="00E66E09"/>
    <w:rsid w:val="00E67005"/>
    <w:rsid w:val="00E67723"/>
    <w:rsid w:val="00E67B9C"/>
    <w:rsid w:val="00E75391"/>
    <w:rsid w:val="00E755CF"/>
    <w:rsid w:val="00E75835"/>
    <w:rsid w:val="00E77534"/>
    <w:rsid w:val="00E804A8"/>
    <w:rsid w:val="00E81E09"/>
    <w:rsid w:val="00E82401"/>
    <w:rsid w:val="00E82C52"/>
    <w:rsid w:val="00E84592"/>
    <w:rsid w:val="00E857D9"/>
    <w:rsid w:val="00E86527"/>
    <w:rsid w:val="00E87F45"/>
    <w:rsid w:val="00E87F64"/>
    <w:rsid w:val="00E90888"/>
    <w:rsid w:val="00E90C18"/>
    <w:rsid w:val="00E92044"/>
    <w:rsid w:val="00E93575"/>
    <w:rsid w:val="00E93FF6"/>
    <w:rsid w:val="00E94364"/>
    <w:rsid w:val="00E94BB6"/>
    <w:rsid w:val="00E951D7"/>
    <w:rsid w:val="00E97B83"/>
    <w:rsid w:val="00EA17B6"/>
    <w:rsid w:val="00EA21FA"/>
    <w:rsid w:val="00EA3F0B"/>
    <w:rsid w:val="00EA6013"/>
    <w:rsid w:val="00EA6DF4"/>
    <w:rsid w:val="00EB24FA"/>
    <w:rsid w:val="00EB4445"/>
    <w:rsid w:val="00EB513E"/>
    <w:rsid w:val="00EB72F3"/>
    <w:rsid w:val="00EC24CF"/>
    <w:rsid w:val="00EC3BD6"/>
    <w:rsid w:val="00EC4063"/>
    <w:rsid w:val="00EC7592"/>
    <w:rsid w:val="00ED0281"/>
    <w:rsid w:val="00ED1973"/>
    <w:rsid w:val="00ED20AF"/>
    <w:rsid w:val="00ED3AA7"/>
    <w:rsid w:val="00ED4FAE"/>
    <w:rsid w:val="00ED58C2"/>
    <w:rsid w:val="00ED597B"/>
    <w:rsid w:val="00EE286E"/>
    <w:rsid w:val="00EE2DEC"/>
    <w:rsid w:val="00EE3BC3"/>
    <w:rsid w:val="00EE4483"/>
    <w:rsid w:val="00EE602D"/>
    <w:rsid w:val="00EE66FC"/>
    <w:rsid w:val="00EE7D40"/>
    <w:rsid w:val="00EF109F"/>
    <w:rsid w:val="00EF20C3"/>
    <w:rsid w:val="00EF2D96"/>
    <w:rsid w:val="00EF54EB"/>
    <w:rsid w:val="00EF57FD"/>
    <w:rsid w:val="00F019F0"/>
    <w:rsid w:val="00F01E31"/>
    <w:rsid w:val="00F0358F"/>
    <w:rsid w:val="00F03878"/>
    <w:rsid w:val="00F03A4C"/>
    <w:rsid w:val="00F04013"/>
    <w:rsid w:val="00F04135"/>
    <w:rsid w:val="00F04241"/>
    <w:rsid w:val="00F05020"/>
    <w:rsid w:val="00F053D1"/>
    <w:rsid w:val="00F0719F"/>
    <w:rsid w:val="00F101E9"/>
    <w:rsid w:val="00F10B2E"/>
    <w:rsid w:val="00F111B9"/>
    <w:rsid w:val="00F11915"/>
    <w:rsid w:val="00F11FCC"/>
    <w:rsid w:val="00F120D5"/>
    <w:rsid w:val="00F12A74"/>
    <w:rsid w:val="00F12AAB"/>
    <w:rsid w:val="00F134A7"/>
    <w:rsid w:val="00F13881"/>
    <w:rsid w:val="00F13A87"/>
    <w:rsid w:val="00F1526C"/>
    <w:rsid w:val="00F1579E"/>
    <w:rsid w:val="00F16EC0"/>
    <w:rsid w:val="00F23A1E"/>
    <w:rsid w:val="00F253B2"/>
    <w:rsid w:val="00F26A1C"/>
    <w:rsid w:val="00F271A9"/>
    <w:rsid w:val="00F27D8E"/>
    <w:rsid w:val="00F30168"/>
    <w:rsid w:val="00F301A6"/>
    <w:rsid w:val="00F30502"/>
    <w:rsid w:val="00F3102F"/>
    <w:rsid w:val="00F34B2D"/>
    <w:rsid w:val="00F36809"/>
    <w:rsid w:val="00F36980"/>
    <w:rsid w:val="00F370FA"/>
    <w:rsid w:val="00F37EDE"/>
    <w:rsid w:val="00F4098F"/>
    <w:rsid w:val="00F40DED"/>
    <w:rsid w:val="00F40F26"/>
    <w:rsid w:val="00F41ECC"/>
    <w:rsid w:val="00F42EE8"/>
    <w:rsid w:val="00F4335E"/>
    <w:rsid w:val="00F437FA"/>
    <w:rsid w:val="00F4423D"/>
    <w:rsid w:val="00F44676"/>
    <w:rsid w:val="00F45D6A"/>
    <w:rsid w:val="00F468C5"/>
    <w:rsid w:val="00F50C92"/>
    <w:rsid w:val="00F51815"/>
    <w:rsid w:val="00F51C95"/>
    <w:rsid w:val="00F520D3"/>
    <w:rsid w:val="00F5257D"/>
    <w:rsid w:val="00F5331D"/>
    <w:rsid w:val="00F5463C"/>
    <w:rsid w:val="00F54AFB"/>
    <w:rsid w:val="00F554A3"/>
    <w:rsid w:val="00F60156"/>
    <w:rsid w:val="00F62E24"/>
    <w:rsid w:val="00F63928"/>
    <w:rsid w:val="00F70295"/>
    <w:rsid w:val="00F70C72"/>
    <w:rsid w:val="00F73153"/>
    <w:rsid w:val="00F73F1B"/>
    <w:rsid w:val="00F742E3"/>
    <w:rsid w:val="00F757BF"/>
    <w:rsid w:val="00F81A9C"/>
    <w:rsid w:val="00F82C9D"/>
    <w:rsid w:val="00F82DB5"/>
    <w:rsid w:val="00F839CA"/>
    <w:rsid w:val="00F84A9B"/>
    <w:rsid w:val="00F84AA5"/>
    <w:rsid w:val="00F8604C"/>
    <w:rsid w:val="00F86CFF"/>
    <w:rsid w:val="00F873A6"/>
    <w:rsid w:val="00F8759D"/>
    <w:rsid w:val="00F90DF7"/>
    <w:rsid w:val="00F91697"/>
    <w:rsid w:val="00F91CA1"/>
    <w:rsid w:val="00F92D10"/>
    <w:rsid w:val="00F92DAD"/>
    <w:rsid w:val="00F95A17"/>
    <w:rsid w:val="00F961EB"/>
    <w:rsid w:val="00F966C9"/>
    <w:rsid w:val="00F971DF"/>
    <w:rsid w:val="00F976D7"/>
    <w:rsid w:val="00FA0624"/>
    <w:rsid w:val="00FA06FD"/>
    <w:rsid w:val="00FA1992"/>
    <w:rsid w:val="00FA1E86"/>
    <w:rsid w:val="00FA2083"/>
    <w:rsid w:val="00FA4C84"/>
    <w:rsid w:val="00FA6305"/>
    <w:rsid w:val="00FA679E"/>
    <w:rsid w:val="00FA6F77"/>
    <w:rsid w:val="00FB0E35"/>
    <w:rsid w:val="00FB1955"/>
    <w:rsid w:val="00FB197B"/>
    <w:rsid w:val="00FB372E"/>
    <w:rsid w:val="00FB495F"/>
    <w:rsid w:val="00FB6978"/>
    <w:rsid w:val="00FC1E3C"/>
    <w:rsid w:val="00FC23CA"/>
    <w:rsid w:val="00FC3354"/>
    <w:rsid w:val="00FC5447"/>
    <w:rsid w:val="00FC558A"/>
    <w:rsid w:val="00FC5898"/>
    <w:rsid w:val="00FC5B0F"/>
    <w:rsid w:val="00FC5BCC"/>
    <w:rsid w:val="00FC7767"/>
    <w:rsid w:val="00FC7BEC"/>
    <w:rsid w:val="00FD0A37"/>
    <w:rsid w:val="00FD3BE8"/>
    <w:rsid w:val="00FD5295"/>
    <w:rsid w:val="00FD559E"/>
    <w:rsid w:val="00FD5841"/>
    <w:rsid w:val="00FD6690"/>
    <w:rsid w:val="00FD6A90"/>
    <w:rsid w:val="00FD7745"/>
    <w:rsid w:val="00FE29D5"/>
    <w:rsid w:val="00FE2FF0"/>
    <w:rsid w:val="00FE36E6"/>
    <w:rsid w:val="00FE37B2"/>
    <w:rsid w:val="00FE4B2D"/>
    <w:rsid w:val="00FE4F25"/>
    <w:rsid w:val="00FE5425"/>
    <w:rsid w:val="00FE55E8"/>
    <w:rsid w:val="00FF0080"/>
    <w:rsid w:val="00FF0C17"/>
    <w:rsid w:val="00FF20FA"/>
    <w:rsid w:val="00FF26CB"/>
    <w:rsid w:val="00FF2AF5"/>
    <w:rsid w:val="00FF2CF0"/>
    <w:rsid w:val="00FF3E1A"/>
    <w:rsid w:val="00FF401F"/>
    <w:rsid w:val="00FF4544"/>
    <w:rsid w:val="00FF57CC"/>
    <w:rsid w:val="00FF73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D46782F"/>
  <w15:docId w15:val="{BCFF3408-142C-4825-B439-843E57B41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1EAD"/>
  </w:style>
  <w:style w:type="paragraph" w:styleId="1">
    <w:name w:val="heading 1"/>
    <w:basedOn w:val="a"/>
    <w:next w:val="a"/>
    <w:link w:val="10"/>
    <w:uiPriority w:val="9"/>
    <w:qFormat/>
    <w:rsid w:val="00451EA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451EA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451EAD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451EAD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451EAD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451EAD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unhideWhenUsed/>
    <w:qFormat/>
    <w:rsid w:val="00451EAD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unhideWhenUsed/>
    <w:qFormat/>
    <w:rsid w:val="00451EA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unhideWhenUsed/>
    <w:qFormat/>
    <w:rsid w:val="00451EA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CA29B8"/>
    <w:rPr>
      <w:color w:val="0000FF"/>
      <w:u w:val="single"/>
    </w:rPr>
  </w:style>
  <w:style w:type="paragraph" w:styleId="a4">
    <w:name w:val="caption"/>
    <w:basedOn w:val="a"/>
    <w:next w:val="a"/>
    <w:uiPriority w:val="35"/>
    <w:unhideWhenUsed/>
    <w:qFormat/>
    <w:rsid w:val="00451EAD"/>
    <w:rPr>
      <w:b/>
      <w:bCs/>
      <w:color w:val="2E74B5" w:themeColor="accent1" w:themeShade="BF"/>
      <w:sz w:val="16"/>
      <w:szCs w:val="16"/>
    </w:rPr>
  </w:style>
  <w:style w:type="paragraph" w:styleId="a5">
    <w:name w:val="footer"/>
    <w:basedOn w:val="a"/>
    <w:rsid w:val="00580CE6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580CE6"/>
  </w:style>
  <w:style w:type="paragraph" w:styleId="21">
    <w:name w:val="Body Text Indent 2"/>
    <w:basedOn w:val="a"/>
    <w:rsid w:val="00580CE6"/>
    <w:pPr>
      <w:ind w:firstLineChars="100" w:firstLine="192"/>
    </w:pPr>
    <w:rPr>
      <w:sz w:val="21"/>
    </w:rPr>
  </w:style>
  <w:style w:type="paragraph" w:styleId="a7">
    <w:name w:val="endnote text"/>
    <w:basedOn w:val="a"/>
    <w:link w:val="a8"/>
    <w:semiHidden/>
    <w:rsid w:val="00580CE6"/>
    <w:pPr>
      <w:snapToGrid w:val="0"/>
    </w:pPr>
  </w:style>
  <w:style w:type="character" w:styleId="a9">
    <w:name w:val="endnote reference"/>
    <w:basedOn w:val="a0"/>
    <w:semiHidden/>
    <w:rsid w:val="00580CE6"/>
    <w:rPr>
      <w:vertAlign w:val="superscript"/>
    </w:rPr>
  </w:style>
  <w:style w:type="paragraph" w:styleId="aa">
    <w:name w:val="header"/>
    <w:basedOn w:val="a"/>
    <w:link w:val="ab"/>
    <w:uiPriority w:val="99"/>
    <w:rsid w:val="001E60DE"/>
    <w:pPr>
      <w:tabs>
        <w:tab w:val="center" w:pos="4252"/>
        <w:tab w:val="right" w:pos="8504"/>
      </w:tabs>
      <w:snapToGrid w:val="0"/>
    </w:pPr>
  </w:style>
  <w:style w:type="paragraph" w:styleId="ac">
    <w:name w:val="Title"/>
    <w:basedOn w:val="a"/>
    <w:next w:val="a"/>
    <w:link w:val="ad"/>
    <w:uiPriority w:val="10"/>
    <w:qFormat/>
    <w:rsid w:val="00451EAD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d">
    <w:name w:val="表題 (文字)"/>
    <w:basedOn w:val="a0"/>
    <w:link w:val="ac"/>
    <w:uiPriority w:val="10"/>
    <w:rsid w:val="00451EAD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e">
    <w:name w:val="Balloon Text"/>
    <w:basedOn w:val="a"/>
    <w:link w:val="af"/>
    <w:rsid w:val="00F053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0"/>
    <w:link w:val="ae"/>
    <w:rsid w:val="00F053D1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40">
    <w:name w:val="見出し 4 (文字)"/>
    <w:basedOn w:val="a0"/>
    <w:link w:val="4"/>
    <w:uiPriority w:val="9"/>
    <w:rsid w:val="00451EAD"/>
    <w:rPr>
      <w:caps/>
      <w:color w:val="2E74B5" w:themeColor="accent1" w:themeShade="BF"/>
      <w:spacing w:val="10"/>
    </w:rPr>
  </w:style>
  <w:style w:type="paragraph" w:styleId="af0">
    <w:name w:val="List Paragraph"/>
    <w:basedOn w:val="a"/>
    <w:uiPriority w:val="34"/>
    <w:qFormat/>
    <w:rsid w:val="00E804A8"/>
    <w:pPr>
      <w:ind w:leftChars="400" w:left="840"/>
    </w:pPr>
  </w:style>
  <w:style w:type="character" w:customStyle="1" w:styleId="a8">
    <w:name w:val="文末脚注文字列 (文字)"/>
    <w:link w:val="a7"/>
    <w:semiHidden/>
    <w:rsid w:val="00E804A8"/>
    <w:rPr>
      <w:kern w:val="2"/>
      <w:szCs w:val="24"/>
    </w:rPr>
  </w:style>
  <w:style w:type="paragraph" w:styleId="af1">
    <w:name w:val="Plain Text"/>
    <w:basedOn w:val="a"/>
    <w:link w:val="af2"/>
    <w:rsid w:val="00501B8A"/>
    <w:rPr>
      <w:rFonts w:ascii="ＭＳ 明朝" w:hAnsi="Courier New" w:cs="Courier New"/>
      <w:sz w:val="21"/>
      <w:szCs w:val="21"/>
    </w:rPr>
  </w:style>
  <w:style w:type="character" w:customStyle="1" w:styleId="af2">
    <w:name w:val="書式なし (文字)"/>
    <w:basedOn w:val="a0"/>
    <w:link w:val="af1"/>
    <w:rsid w:val="00501B8A"/>
    <w:rPr>
      <w:rFonts w:ascii="ＭＳ 明朝" w:hAnsi="Courier New" w:cs="Courier New"/>
      <w:kern w:val="2"/>
      <w:sz w:val="21"/>
      <w:szCs w:val="21"/>
    </w:rPr>
  </w:style>
  <w:style w:type="character" w:customStyle="1" w:styleId="50">
    <w:name w:val="見出し 5 (文字)"/>
    <w:basedOn w:val="a0"/>
    <w:link w:val="5"/>
    <w:uiPriority w:val="9"/>
    <w:rsid w:val="00451EAD"/>
    <w:rPr>
      <w:caps/>
      <w:color w:val="2E74B5" w:themeColor="accent1" w:themeShade="BF"/>
      <w:spacing w:val="10"/>
    </w:rPr>
  </w:style>
  <w:style w:type="paragraph" w:styleId="af3">
    <w:name w:val="Body Text"/>
    <w:basedOn w:val="a"/>
    <w:link w:val="af4"/>
    <w:rsid w:val="009C62C6"/>
  </w:style>
  <w:style w:type="character" w:customStyle="1" w:styleId="af4">
    <w:name w:val="本文 (文字)"/>
    <w:basedOn w:val="a0"/>
    <w:link w:val="af3"/>
    <w:rsid w:val="009C62C6"/>
    <w:rPr>
      <w:kern w:val="2"/>
      <w:szCs w:val="24"/>
    </w:rPr>
  </w:style>
  <w:style w:type="character" w:customStyle="1" w:styleId="30">
    <w:name w:val="見出し 3 (文字)"/>
    <w:basedOn w:val="a0"/>
    <w:link w:val="3"/>
    <w:uiPriority w:val="9"/>
    <w:rsid w:val="00451EAD"/>
    <w:rPr>
      <w:caps/>
      <w:color w:val="1F4D78" w:themeColor="accent1" w:themeShade="7F"/>
      <w:spacing w:val="15"/>
    </w:rPr>
  </w:style>
  <w:style w:type="character" w:customStyle="1" w:styleId="WW8Num44z0">
    <w:name w:val="WW8Num44z0"/>
    <w:rsid w:val="009C62C6"/>
    <w:rPr>
      <w:lang w:val="en-US"/>
    </w:rPr>
  </w:style>
  <w:style w:type="character" w:customStyle="1" w:styleId="nfakpe">
    <w:name w:val="nfakpe"/>
    <w:basedOn w:val="a0"/>
    <w:rsid w:val="009C62C6"/>
  </w:style>
  <w:style w:type="paragraph" w:styleId="af5">
    <w:name w:val="footnote text"/>
    <w:basedOn w:val="a"/>
    <w:link w:val="af6"/>
    <w:uiPriority w:val="99"/>
    <w:unhideWhenUsed/>
    <w:rsid w:val="00EE2DEC"/>
    <w:pPr>
      <w:snapToGrid w:val="0"/>
    </w:pPr>
    <w:rPr>
      <w:rFonts w:ascii="ＭＳ Ｐゴシック" w:eastAsia="ＭＳ Ｐゴシック" w:hAnsi="ＭＳ Ｐゴシック"/>
    </w:rPr>
  </w:style>
  <w:style w:type="character" w:customStyle="1" w:styleId="af6">
    <w:name w:val="脚注文字列 (文字)"/>
    <w:basedOn w:val="a0"/>
    <w:link w:val="af5"/>
    <w:uiPriority w:val="99"/>
    <w:rsid w:val="00EE2DEC"/>
    <w:rPr>
      <w:rFonts w:ascii="ＭＳ Ｐゴシック" w:eastAsia="ＭＳ Ｐゴシック" w:hAnsi="ＭＳ Ｐゴシック"/>
      <w:kern w:val="2"/>
      <w:szCs w:val="24"/>
    </w:rPr>
  </w:style>
  <w:style w:type="character" w:styleId="af7">
    <w:name w:val="footnote reference"/>
    <w:basedOn w:val="a0"/>
    <w:uiPriority w:val="99"/>
    <w:unhideWhenUsed/>
    <w:rsid w:val="00EE2DEC"/>
    <w:rPr>
      <w:vertAlign w:val="superscript"/>
    </w:rPr>
  </w:style>
  <w:style w:type="paragraph" w:styleId="11">
    <w:name w:val="toc 1"/>
    <w:basedOn w:val="a"/>
    <w:next w:val="a"/>
    <w:autoRedefine/>
    <w:uiPriority w:val="39"/>
    <w:rsid w:val="00A83285"/>
    <w:pPr>
      <w:tabs>
        <w:tab w:val="left" w:pos="400"/>
        <w:tab w:val="right" w:leader="dot" w:pos="8494"/>
      </w:tabs>
      <w:spacing w:before="120" w:after="120" w:line="0" w:lineRule="atLeast"/>
    </w:pPr>
    <w:rPr>
      <w:b/>
      <w:bCs/>
      <w:caps/>
    </w:rPr>
  </w:style>
  <w:style w:type="character" w:styleId="af8">
    <w:name w:val="Emphasis"/>
    <w:uiPriority w:val="20"/>
    <w:qFormat/>
    <w:rsid w:val="00451EAD"/>
    <w:rPr>
      <w:caps/>
      <w:color w:val="1F4D78" w:themeColor="accent1" w:themeShade="7F"/>
      <w:spacing w:val="5"/>
    </w:rPr>
  </w:style>
  <w:style w:type="character" w:customStyle="1" w:styleId="ab">
    <w:name w:val="ヘッダー (文字)"/>
    <w:link w:val="aa"/>
    <w:uiPriority w:val="99"/>
    <w:rsid w:val="0027408D"/>
    <w:rPr>
      <w:kern w:val="2"/>
      <w:szCs w:val="24"/>
    </w:rPr>
  </w:style>
  <w:style w:type="character" w:customStyle="1" w:styleId="st">
    <w:name w:val="st"/>
    <w:basedOn w:val="a0"/>
    <w:rsid w:val="0027408D"/>
  </w:style>
  <w:style w:type="paragraph" w:styleId="af9">
    <w:name w:val="Date"/>
    <w:basedOn w:val="a"/>
    <w:next w:val="a"/>
    <w:link w:val="afa"/>
    <w:rsid w:val="00AA3709"/>
    <w:rPr>
      <w:rFonts w:ascii="ＭＳ Ｐゴシック" w:eastAsia="ＭＳ Ｐゴシック" w:hAnsi="ＭＳ Ｐゴシック"/>
    </w:rPr>
  </w:style>
  <w:style w:type="character" w:customStyle="1" w:styleId="afa">
    <w:name w:val="日付 (文字)"/>
    <w:basedOn w:val="a0"/>
    <w:link w:val="af9"/>
    <w:rsid w:val="00AA3709"/>
    <w:rPr>
      <w:rFonts w:ascii="ＭＳ Ｐゴシック" w:eastAsia="ＭＳ Ｐゴシック" w:hAnsi="ＭＳ Ｐゴシック"/>
      <w:kern w:val="2"/>
      <w:szCs w:val="24"/>
    </w:rPr>
  </w:style>
  <w:style w:type="character" w:styleId="afb">
    <w:name w:val="annotation reference"/>
    <w:basedOn w:val="a0"/>
    <w:rsid w:val="00203C0F"/>
    <w:rPr>
      <w:sz w:val="18"/>
      <w:szCs w:val="18"/>
    </w:rPr>
  </w:style>
  <w:style w:type="paragraph" w:styleId="afc">
    <w:name w:val="annotation text"/>
    <w:basedOn w:val="a"/>
    <w:link w:val="afd"/>
    <w:rsid w:val="00203C0F"/>
  </w:style>
  <w:style w:type="character" w:customStyle="1" w:styleId="afd">
    <w:name w:val="コメント文字列 (文字)"/>
    <w:basedOn w:val="a0"/>
    <w:link w:val="afc"/>
    <w:rsid w:val="00203C0F"/>
    <w:rPr>
      <w:kern w:val="2"/>
      <w:szCs w:val="24"/>
    </w:rPr>
  </w:style>
  <w:style w:type="paragraph" w:styleId="afe">
    <w:name w:val="annotation subject"/>
    <w:basedOn w:val="afc"/>
    <w:next w:val="afc"/>
    <w:link w:val="aff"/>
    <w:rsid w:val="00203C0F"/>
    <w:rPr>
      <w:b/>
      <w:bCs/>
    </w:rPr>
  </w:style>
  <w:style w:type="character" w:customStyle="1" w:styleId="aff">
    <w:name w:val="コメント内容 (文字)"/>
    <w:basedOn w:val="afd"/>
    <w:link w:val="afe"/>
    <w:rsid w:val="00203C0F"/>
    <w:rPr>
      <w:b/>
      <w:bCs/>
      <w:kern w:val="2"/>
      <w:szCs w:val="24"/>
    </w:rPr>
  </w:style>
  <w:style w:type="character" w:styleId="aff0">
    <w:name w:val="FollowedHyperlink"/>
    <w:basedOn w:val="a0"/>
    <w:uiPriority w:val="99"/>
    <w:rsid w:val="002B1288"/>
    <w:rPr>
      <w:color w:val="954F72" w:themeColor="followedHyperlink"/>
      <w:u w:val="single"/>
    </w:rPr>
  </w:style>
  <w:style w:type="paragraph" w:styleId="aff1">
    <w:name w:val="Revision"/>
    <w:hidden/>
    <w:uiPriority w:val="99"/>
    <w:semiHidden/>
    <w:rsid w:val="00164246"/>
    <w:rPr>
      <w:kern w:val="2"/>
      <w:szCs w:val="24"/>
    </w:rPr>
  </w:style>
  <w:style w:type="paragraph" w:styleId="Web">
    <w:name w:val="Normal (Web)"/>
    <w:basedOn w:val="a"/>
    <w:uiPriority w:val="99"/>
    <w:unhideWhenUsed/>
    <w:rsid w:val="00A33D00"/>
    <w:pPr>
      <w:spacing w:beforeAutospacing="1" w:after="100" w:afterAutospacing="1"/>
    </w:pPr>
    <w:rPr>
      <w:rFonts w:ascii="ＭＳ Ｐゴシック" w:eastAsia="ＭＳ Ｐゴシック" w:hAnsi="ＭＳ Ｐゴシック" w:cs="ＭＳ Ｐゴシック"/>
      <w:sz w:val="24"/>
    </w:rPr>
  </w:style>
  <w:style w:type="paragraph" w:customStyle="1" w:styleId="Default">
    <w:name w:val="Default"/>
    <w:rsid w:val="00092D6E"/>
    <w:pPr>
      <w:widowControl w:val="0"/>
      <w:autoSpaceDE w:val="0"/>
      <w:autoSpaceDN w:val="0"/>
      <w:adjustRightInd w:val="0"/>
    </w:pPr>
    <w:rPr>
      <w:rFonts w:ascii="ＭＳ 明朝" w:cs="ＭＳ 明朝"/>
      <w:color w:val="000000"/>
      <w:sz w:val="24"/>
      <w:szCs w:val="24"/>
    </w:rPr>
  </w:style>
  <w:style w:type="paragraph" w:styleId="aff2">
    <w:name w:val="Quote"/>
    <w:basedOn w:val="a"/>
    <w:next w:val="a"/>
    <w:link w:val="aff3"/>
    <w:uiPriority w:val="29"/>
    <w:qFormat/>
    <w:rsid w:val="00451EAD"/>
    <w:rPr>
      <w:i/>
      <w:iCs/>
      <w:sz w:val="24"/>
      <w:szCs w:val="24"/>
    </w:rPr>
  </w:style>
  <w:style w:type="character" w:customStyle="1" w:styleId="aff3">
    <w:name w:val="引用文 (文字)"/>
    <w:basedOn w:val="a0"/>
    <w:link w:val="aff2"/>
    <w:uiPriority w:val="29"/>
    <w:rsid w:val="00451EAD"/>
    <w:rPr>
      <w:i/>
      <w:iCs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451EAD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見出し 2 (文字)"/>
    <w:basedOn w:val="a0"/>
    <w:link w:val="2"/>
    <w:uiPriority w:val="9"/>
    <w:rsid w:val="00451EAD"/>
    <w:rPr>
      <w:caps/>
      <w:spacing w:val="15"/>
      <w:shd w:val="clear" w:color="auto" w:fill="DEEAF6" w:themeFill="accent1" w:themeFillTint="33"/>
    </w:rPr>
  </w:style>
  <w:style w:type="character" w:customStyle="1" w:styleId="60">
    <w:name w:val="見出し 6 (文字)"/>
    <w:basedOn w:val="a0"/>
    <w:link w:val="6"/>
    <w:uiPriority w:val="9"/>
    <w:rsid w:val="00451EAD"/>
    <w:rPr>
      <w:caps/>
      <w:color w:val="2E74B5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rsid w:val="00451EAD"/>
    <w:rPr>
      <w:caps/>
      <w:color w:val="2E74B5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rsid w:val="00451EAD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rsid w:val="00451EAD"/>
    <w:rPr>
      <w:i/>
      <w:iCs/>
      <w:caps/>
      <w:spacing w:val="10"/>
      <w:sz w:val="18"/>
      <w:szCs w:val="18"/>
    </w:rPr>
  </w:style>
  <w:style w:type="paragraph" w:styleId="22">
    <w:name w:val="toc 2"/>
    <w:basedOn w:val="a"/>
    <w:next w:val="a"/>
    <w:autoRedefine/>
    <w:uiPriority w:val="39"/>
    <w:rsid w:val="00565D61"/>
    <w:pPr>
      <w:ind w:left="200"/>
    </w:pPr>
    <w:rPr>
      <w:smallCaps/>
    </w:rPr>
  </w:style>
  <w:style w:type="paragraph" w:styleId="31">
    <w:name w:val="toc 3"/>
    <w:basedOn w:val="a"/>
    <w:next w:val="a"/>
    <w:autoRedefine/>
    <w:uiPriority w:val="39"/>
    <w:rsid w:val="00565D61"/>
    <w:pPr>
      <w:ind w:left="400"/>
    </w:pPr>
    <w:rPr>
      <w:i/>
      <w:iCs/>
    </w:rPr>
  </w:style>
  <w:style w:type="paragraph" w:styleId="aff4">
    <w:name w:val="TOC Heading"/>
    <w:basedOn w:val="1"/>
    <w:next w:val="a"/>
    <w:uiPriority w:val="39"/>
    <w:unhideWhenUsed/>
    <w:qFormat/>
    <w:rsid w:val="00451EAD"/>
    <w:pPr>
      <w:outlineLvl w:val="9"/>
    </w:pPr>
  </w:style>
  <w:style w:type="paragraph" w:styleId="41">
    <w:name w:val="toc 4"/>
    <w:basedOn w:val="a"/>
    <w:next w:val="a"/>
    <w:autoRedefine/>
    <w:uiPriority w:val="39"/>
    <w:unhideWhenUsed/>
    <w:rsid w:val="00B036E0"/>
    <w:pPr>
      <w:ind w:left="600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B036E0"/>
    <w:pPr>
      <w:ind w:left="800"/>
    </w:pPr>
    <w:rPr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B036E0"/>
    <w:pPr>
      <w:ind w:left="1000"/>
    </w:pPr>
    <w:rPr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B036E0"/>
    <w:pPr>
      <w:ind w:left="1200"/>
    </w:pPr>
    <w:rPr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B036E0"/>
    <w:pPr>
      <w:ind w:left="1400"/>
    </w:pPr>
    <w:rPr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B036E0"/>
    <w:pPr>
      <w:ind w:left="1600"/>
    </w:pPr>
    <w:rPr>
      <w:sz w:val="18"/>
      <w:szCs w:val="18"/>
    </w:rPr>
  </w:style>
  <w:style w:type="character" w:customStyle="1" w:styleId="12">
    <w:name w:val="未解決のメンション1"/>
    <w:basedOn w:val="a0"/>
    <w:uiPriority w:val="99"/>
    <w:semiHidden/>
    <w:unhideWhenUsed/>
    <w:rsid w:val="002E3802"/>
    <w:rPr>
      <w:color w:val="808080"/>
      <w:shd w:val="clear" w:color="auto" w:fill="E6E6E6"/>
    </w:rPr>
  </w:style>
  <w:style w:type="paragraph" w:styleId="aff5">
    <w:name w:val="Subtitle"/>
    <w:basedOn w:val="a"/>
    <w:next w:val="a"/>
    <w:link w:val="aff6"/>
    <w:uiPriority w:val="11"/>
    <w:qFormat/>
    <w:rsid w:val="00451EA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ff6">
    <w:name w:val="副題 (文字)"/>
    <w:basedOn w:val="a0"/>
    <w:link w:val="aff5"/>
    <w:uiPriority w:val="11"/>
    <w:rsid w:val="00451EAD"/>
    <w:rPr>
      <w:caps/>
      <w:color w:val="595959" w:themeColor="text1" w:themeTint="A6"/>
      <w:spacing w:val="10"/>
      <w:sz w:val="21"/>
      <w:szCs w:val="21"/>
    </w:rPr>
  </w:style>
  <w:style w:type="character" w:styleId="aff7">
    <w:name w:val="Strong"/>
    <w:uiPriority w:val="22"/>
    <w:qFormat/>
    <w:rsid w:val="00451EAD"/>
    <w:rPr>
      <w:b/>
      <w:bCs/>
    </w:rPr>
  </w:style>
  <w:style w:type="paragraph" w:styleId="aff8">
    <w:name w:val="No Spacing"/>
    <w:uiPriority w:val="1"/>
    <w:qFormat/>
    <w:rsid w:val="00451EAD"/>
    <w:pPr>
      <w:spacing w:after="0" w:line="240" w:lineRule="auto"/>
    </w:pPr>
  </w:style>
  <w:style w:type="paragraph" w:styleId="23">
    <w:name w:val="Intense Quote"/>
    <w:basedOn w:val="a"/>
    <w:next w:val="a"/>
    <w:link w:val="24"/>
    <w:uiPriority w:val="30"/>
    <w:qFormat/>
    <w:rsid w:val="00451EAD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24">
    <w:name w:val="引用文 2 (文字)"/>
    <w:basedOn w:val="a0"/>
    <w:link w:val="23"/>
    <w:uiPriority w:val="30"/>
    <w:rsid w:val="00451EAD"/>
    <w:rPr>
      <w:color w:val="5B9BD5" w:themeColor="accent1"/>
      <w:sz w:val="24"/>
      <w:szCs w:val="24"/>
    </w:rPr>
  </w:style>
  <w:style w:type="character" w:styleId="aff9">
    <w:name w:val="Subtle Emphasis"/>
    <w:uiPriority w:val="19"/>
    <w:qFormat/>
    <w:rsid w:val="00451EAD"/>
    <w:rPr>
      <w:i/>
      <w:iCs/>
      <w:color w:val="1F4D78" w:themeColor="accent1" w:themeShade="7F"/>
    </w:rPr>
  </w:style>
  <w:style w:type="character" w:styleId="25">
    <w:name w:val="Intense Emphasis"/>
    <w:uiPriority w:val="21"/>
    <w:qFormat/>
    <w:rsid w:val="00451EAD"/>
    <w:rPr>
      <w:b/>
      <w:bCs/>
      <w:caps/>
      <w:color w:val="1F4D78" w:themeColor="accent1" w:themeShade="7F"/>
      <w:spacing w:val="10"/>
    </w:rPr>
  </w:style>
  <w:style w:type="character" w:styleId="affa">
    <w:name w:val="Subtle Reference"/>
    <w:uiPriority w:val="31"/>
    <w:qFormat/>
    <w:rsid w:val="00451EAD"/>
    <w:rPr>
      <w:b/>
      <w:bCs/>
      <w:color w:val="5B9BD5" w:themeColor="accent1"/>
    </w:rPr>
  </w:style>
  <w:style w:type="character" w:styleId="26">
    <w:name w:val="Intense Reference"/>
    <w:uiPriority w:val="32"/>
    <w:qFormat/>
    <w:rsid w:val="00451EAD"/>
    <w:rPr>
      <w:b/>
      <w:bCs/>
      <w:i/>
      <w:iCs/>
      <w:caps/>
      <w:color w:val="5B9BD5" w:themeColor="accent1"/>
    </w:rPr>
  </w:style>
  <w:style w:type="character" w:styleId="affb">
    <w:name w:val="Book Title"/>
    <w:uiPriority w:val="33"/>
    <w:qFormat/>
    <w:rsid w:val="00451EAD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田屋裕</b:Tag>
    <b:SourceType>Report</b:SourceType>
    <b:Guid>{9911A5BF-BC9B-49D4-9912-CCC0C2FE8C25}</b:Guid>
    <b:Author>
      <b:Author>
        <b:NameList>
          <b:Person>
            <b:Last>田屋裕之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87F3E10-25D7-4221-B6C5-B59940DF9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2431</Words>
  <Characters>633</Characters>
  <Application>Microsoft Office Word</Application>
  <DocSecurity>0</DocSecurity>
  <Lines>5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中山 正樹</Company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 nakayama</dc:creator>
  <cp:lastModifiedBy>Masaki Nakayama</cp:lastModifiedBy>
  <cp:revision>3</cp:revision>
  <cp:lastPrinted>2018-03-22T01:27:00Z</cp:lastPrinted>
  <dcterms:created xsi:type="dcterms:W3CDTF">2021-05-24T07:04:00Z</dcterms:created>
  <dcterms:modified xsi:type="dcterms:W3CDTF">2021-11-19T07:16:00Z</dcterms:modified>
</cp:coreProperties>
</file>
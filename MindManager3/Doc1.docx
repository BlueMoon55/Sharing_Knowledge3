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61225" w14:textId="77777777" w:rsidR="00422574" w:rsidRDefault="00422574" w:rsidP="00422574">
      <w:pPr>
        <w:pStyle w:val="a3"/>
        <w:rPr>
          <w:rFonts w:hint="eastAsia"/>
        </w:rPr>
      </w:pPr>
      <w:r>
        <w:rPr>
          <w:rFonts w:hint="eastAsia"/>
        </w:rPr>
        <w:t xml:space="preserve">Sec01-02-10 </w:t>
      </w:r>
      <w:r>
        <w:rPr>
          <w:rFonts w:hint="eastAsia"/>
        </w:rPr>
        <w:t>ウェブサイト開設等における運営形態の選定方法に関する手引き</w:t>
      </w:r>
    </w:p>
    <w:p w14:paraId="57DC02BE" w14:textId="2A887C52"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419C6456" w14:textId="77777777" w:rsidTr="00422574">
        <w:tblPrEx>
          <w:tblCellMar>
            <w:top w:w="0" w:type="dxa"/>
            <w:bottom w:w="0" w:type="dxa"/>
          </w:tblCellMar>
        </w:tblPrEx>
        <w:trPr>
          <w:trHeight w:hRule="exact" w:val="320"/>
        </w:trPr>
        <w:tc>
          <w:tcPr>
            <w:tcW w:w="3858" w:type="dxa"/>
            <w:shd w:val="clear" w:color="auto" w:fill="000080"/>
          </w:tcPr>
          <w:p w14:paraId="388E2E8B" w14:textId="6F38C656" w:rsidR="00422574" w:rsidRPr="00422574" w:rsidRDefault="00422574" w:rsidP="00422574">
            <w:pPr>
              <w:rPr>
                <w:b/>
                <w:color w:val="FFFFFF"/>
                <w:u w:val="single"/>
              </w:rPr>
            </w:pPr>
            <w:r w:rsidRPr="00422574">
              <w:rPr>
                <w:b/>
                <w:color w:val="FFFFFF"/>
                <w:u w:val="single"/>
              </w:rPr>
              <w:t>Hyperlinks:</w:t>
            </w:r>
          </w:p>
        </w:tc>
      </w:tr>
      <w:tr w:rsidR="00422574" w:rsidRPr="00422574" w14:paraId="07806149" w14:textId="77777777" w:rsidTr="00422574">
        <w:tblPrEx>
          <w:tblCellMar>
            <w:top w:w="0" w:type="dxa"/>
            <w:bottom w:w="0" w:type="dxa"/>
          </w:tblCellMar>
        </w:tblPrEx>
        <w:trPr>
          <w:trHeight w:hRule="exact" w:val="280"/>
        </w:trPr>
        <w:tc>
          <w:tcPr>
            <w:tcW w:w="3858" w:type="dxa"/>
            <w:shd w:val="clear" w:color="auto" w:fill="D3D3D3"/>
          </w:tcPr>
          <w:p w14:paraId="59DCD265" w14:textId="2314C791" w:rsidR="00422574" w:rsidRPr="00422574" w:rsidRDefault="00422574" w:rsidP="00422574">
            <w:pPr>
              <w:rPr>
                <w:sz w:val="20"/>
              </w:rPr>
            </w:pPr>
            <w:hyperlink r:id="rId4" w:history="1">
              <w:r w:rsidRPr="00422574">
                <w:rPr>
                  <w:rStyle w:val="a5"/>
                  <w:sz w:val="20"/>
                </w:rPr>
                <w:t>https://www.ipa.go.jp/files/000066952.pdf</w:t>
              </w:r>
            </w:hyperlink>
          </w:p>
        </w:tc>
      </w:tr>
    </w:tbl>
    <w:p w14:paraId="41918467" w14:textId="12E1E72F" w:rsidR="00422574" w:rsidRDefault="00422574" w:rsidP="00422574">
      <w:pPr>
        <w:pStyle w:val="1"/>
        <w:rPr>
          <w:rFonts w:hint="eastAsia"/>
        </w:rPr>
      </w:pPr>
      <w:r>
        <w:rPr>
          <w:rFonts w:hint="eastAsia"/>
        </w:rPr>
        <w:t>改版履歴</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9F1662A" w14:textId="77777777" w:rsidTr="00422574">
        <w:tblPrEx>
          <w:tblCellMar>
            <w:top w:w="0" w:type="dxa"/>
            <w:bottom w:w="0" w:type="dxa"/>
          </w:tblCellMar>
        </w:tblPrEx>
        <w:trPr>
          <w:trHeight w:hRule="exact" w:val="360"/>
        </w:trPr>
        <w:tc>
          <w:tcPr>
            <w:tcW w:w="480" w:type="dxa"/>
            <w:vAlign w:val="bottom"/>
          </w:tcPr>
          <w:p w14:paraId="5F55CEF5" w14:textId="5FFA0B86" w:rsidR="00422574" w:rsidRDefault="00422574" w:rsidP="00422574">
            <w:r>
              <w:rPr>
                <w:noProof/>
              </w:rPr>
              <w:drawing>
                <wp:inline distT="0" distB="0" distL="0" distR="0" wp14:anchorId="16990BDE" wp14:editId="7273BF97">
                  <wp:extent cx="146292" cy="146292"/>
                  <wp:effectExtent l="0" t="0" r="6350" b="635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B408DDF" w14:textId="77777777" w:rsidR="00422574" w:rsidRDefault="00422574" w:rsidP="00422574">
      <w:pPr>
        <w:pStyle w:val="2"/>
        <w:rPr>
          <w:rFonts w:hint="eastAsia"/>
        </w:rPr>
      </w:pPr>
      <w:r>
        <w:rPr>
          <w:rFonts w:hint="eastAsia"/>
        </w:rPr>
        <w:t>2020</w:t>
      </w:r>
      <w:r>
        <w:rPr>
          <w:rFonts w:hint="eastAsia"/>
        </w:rPr>
        <w:t>年</w:t>
      </w:r>
      <w:r>
        <w:rPr>
          <w:rFonts w:hint="eastAsia"/>
        </w:rPr>
        <w:t>5</w:t>
      </w:r>
      <w:r>
        <w:rPr>
          <w:rFonts w:hint="eastAsia"/>
        </w:rPr>
        <w:t>月</w:t>
      </w:r>
      <w:r>
        <w:rPr>
          <w:rFonts w:hint="eastAsia"/>
        </w:rPr>
        <w:t>14</w:t>
      </w:r>
      <w:r>
        <w:rPr>
          <w:rFonts w:hint="eastAsia"/>
        </w:rPr>
        <w:t>日　加筆訂正</w:t>
      </w:r>
    </w:p>
    <w:p w14:paraId="66886B13" w14:textId="72C49978" w:rsidR="00422574" w:rsidRDefault="00422574" w:rsidP="00422574">
      <w:pPr>
        <w:pStyle w:val="1"/>
        <w:rPr>
          <w:rFonts w:hint="eastAsia"/>
        </w:rPr>
      </w:pPr>
      <w:r>
        <w:rPr>
          <w:rFonts w:hint="eastAsia"/>
        </w:rPr>
        <w:t>【</w:t>
      </w:r>
      <w:r>
        <w:rPr>
          <w:rFonts w:hint="eastAsia"/>
        </w:rPr>
        <w:t>2018</w:t>
      </w:r>
      <w:r>
        <w:rPr>
          <w:rFonts w:hint="eastAsia"/>
        </w:rPr>
        <w:t>年</w:t>
      </w:r>
      <w:r>
        <w:rPr>
          <w:rFonts w:hint="eastAsia"/>
        </w:rPr>
        <w:t>5</w:t>
      </w:r>
      <w:r>
        <w:rPr>
          <w:rFonts w:hint="eastAsia"/>
        </w:rPr>
        <w:t>月</w:t>
      </w:r>
      <w:r>
        <w:rPr>
          <w:rFonts w:hint="eastAsia"/>
        </w:rPr>
        <w:t>IPA</w:t>
      </w:r>
      <w:r>
        <w:rPr>
          <w:rFonts w:hint="eastAsia"/>
        </w:rPr>
        <w:t>】</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7D53ED8" w14:textId="77777777" w:rsidTr="00422574">
        <w:tblPrEx>
          <w:tblCellMar>
            <w:top w:w="0" w:type="dxa"/>
            <w:bottom w:w="0" w:type="dxa"/>
          </w:tblCellMar>
        </w:tblPrEx>
        <w:trPr>
          <w:trHeight w:hRule="exact" w:val="360"/>
        </w:trPr>
        <w:tc>
          <w:tcPr>
            <w:tcW w:w="480" w:type="dxa"/>
            <w:vAlign w:val="bottom"/>
          </w:tcPr>
          <w:p w14:paraId="2A47996A" w14:textId="11D6F5C3" w:rsidR="00422574" w:rsidRDefault="00422574" w:rsidP="00422574">
            <w:r>
              <w:rPr>
                <w:noProof/>
              </w:rPr>
              <w:drawing>
                <wp:inline distT="0" distB="0" distL="0" distR="0" wp14:anchorId="7E9EF867" wp14:editId="78D9633E">
                  <wp:extent cx="146292" cy="146292"/>
                  <wp:effectExtent l="0" t="0" r="6350" b="635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CCD379C" w14:textId="77777777" w:rsidR="00422574" w:rsidRDefault="00422574" w:rsidP="00422574">
      <w:pPr>
        <w:pStyle w:val="1"/>
        <w:rPr>
          <w:rFonts w:hint="eastAsia"/>
        </w:rPr>
      </w:pPr>
      <w:r>
        <w:rPr>
          <w:rFonts w:hint="eastAsia"/>
        </w:rPr>
        <w:t>はじめに</w:t>
      </w:r>
      <w:r>
        <w:rPr>
          <w:rFonts w:hint="eastAsia"/>
        </w:rPr>
        <w:t xml:space="preserve"> </w:t>
      </w:r>
      <w:r>
        <w:rPr>
          <w:rFonts w:hint="eastAsia"/>
        </w:rPr>
        <w:t>（</w:t>
      </w:r>
      <w:r>
        <w:rPr>
          <w:rFonts w:hint="eastAsia"/>
        </w:rPr>
        <w:t>Executive Summary</w:t>
      </w:r>
    </w:p>
    <w:p w14:paraId="1C283DA4" w14:textId="77777777" w:rsidR="00422574" w:rsidRDefault="00422574" w:rsidP="00422574">
      <w:pPr>
        <w:pStyle w:val="1"/>
        <w:rPr>
          <w:rFonts w:hint="eastAsia"/>
        </w:rPr>
      </w:pPr>
      <w:r>
        <w:rPr>
          <w:rFonts w:hint="eastAsia"/>
        </w:rPr>
        <w:t>対象読者と活用範囲</w:t>
      </w:r>
    </w:p>
    <w:p w14:paraId="6D7FA2E3" w14:textId="77777777" w:rsidR="00422574" w:rsidRDefault="00422574" w:rsidP="00422574">
      <w:pPr>
        <w:pStyle w:val="2"/>
        <w:rPr>
          <w:rFonts w:hint="eastAsia"/>
        </w:rPr>
      </w:pPr>
      <w:r>
        <w:rPr>
          <w:rFonts w:hint="eastAsia"/>
        </w:rPr>
        <w:t>ウェブサイトの運営者を主な対象読者としている。ウェブサイトの運営にあたっては、経営者、企画者、開発者、運用管理者等がそれぞれの立場で関与することになる。</w:t>
      </w:r>
    </w:p>
    <w:p w14:paraId="04610545" w14:textId="77777777" w:rsidR="00422574" w:rsidRDefault="00422574" w:rsidP="00422574">
      <w:pPr>
        <w:pStyle w:val="2"/>
        <w:rPr>
          <w:rFonts w:hint="eastAsia"/>
        </w:rPr>
      </w:pPr>
      <w:r>
        <w:rPr>
          <w:rFonts w:hint="eastAsia"/>
        </w:rPr>
        <w:t>自組織でウェブサイトを構築する際に組織の内情や実施可能なセキュリティ対策、セキュリティインシデント発生時の対応可能範囲等をもとに運営形態を選定する他、ウェブサイトの構築を外部委託するケースでは、運営形態に応じて必要となるセキュリティ対策項目の選定と発注要件の決定に活用して頂くことも想定している。</w:t>
      </w:r>
    </w:p>
    <w:p w14:paraId="17468490" w14:textId="36AC2054" w:rsidR="00422574" w:rsidRDefault="00422574" w:rsidP="00422574">
      <w:pPr>
        <w:pStyle w:val="1"/>
        <w:rPr>
          <w:rFonts w:hint="eastAsia"/>
        </w:rPr>
      </w:pPr>
      <w:r>
        <w:rPr>
          <w:rFonts w:hint="eastAsia"/>
        </w:rPr>
        <w:t>ウェブサイト運営のライフサイクル</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C77F203" w14:textId="77777777" w:rsidTr="00422574">
        <w:tblPrEx>
          <w:tblCellMar>
            <w:top w:w="0" w:type="dxa"/>
            <w:bottom w:w="0" w:type="dxa"/>
          </w:tblCellMar>
        </w:tblPrEx>
        <w:trPr>
          <w:trHeight w:hRule="exact" w:val="360"/>
        </w:trPr>
        <w:tc>
          <w:tcPr>
            <w:tcW w:w="480" w:type="dxa"/>
            <w:vAlign w:val="bottom"/>
          </w:tcPr>
          <w:p w14:paraId="21F0C310" w14:textId="6DF05C75" w:rsidR="00422574" w:rsidRDefault="00422574" w:rsidP="00422574">
            <w:r>
              <w:rPr>
                <w:noProof/>
              </w:rPr>
              <w:drawing>
                <wp:inline distT="0" distB="0" distL="0" distR="0" wp14:anchorId="3917F1B6" wp14:editId="1EA83BD7">
                  <wp:extent cx="146292" cy="146292"/>
                  <wp:effectExtent l="0" t="0" r="6350" b="635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03DF4D3" w14:textId="4DC73FCB" w:rsidR="00422574" w:rsidRDefault="00422574" w:rsidP="00422574">
      <w:pPr>
        <w:pStyle w:val="2"/>
        <w:rPr>
          <w:rFonts w:hint="eastAsia"/>
        </w:rPr>
      </w:pPr>
      <w:r>
        <w:rPr>
          <w:rFonts w:hint="eastAsia"/>
        </w:rPr>
        <w:t>1.</w:t>
      </w:r>
      <w:r>
        <w:rPr>
          <w:rFonts w:hint="eastAsia"/>
        </w:rPr>
        <w:t>企画</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36831E0" w14:textId="77777777" w:rsidTr="00422574">
        <w:tblPrEx>
          <w:tblCellMar>
            <w:top w:w="0" w:type="dxa"/>
            <w:bottom w:w="0" w:type="dxa"/>
          </w:tblCellMar>
        </w:tblPrEx>
        <w:trPr>
          <w:trHeight w:hRule="exact" w:val="360"/>
        </w:trPr>
        <w:tc>
          <w:tcPr>
            <w:tcW w:w="480" w:type="dxa"/>
            <w:vAlign w:val="bottom"/>
          </w:tcPr>
          <w:p w14:paraId="136E8EC7" w14:textId="1331D14C" w:rsidR="00422574" w:rsidRDefault="00422574" w:rsidP="00422574">
            <w:r>
              <w:rPr>
                <w:noProof/>
              </w:rPr>
              <w:drawing>
                <wp:inline distT="0" distB="0" distL="0" distR="0" wp14:anchorId="79371A43" wp14:editId="381E29FD">
                  <wp:extent cx="146292" cy="146292"/>
                  <wp:effectExtent l="0" t="0" r="6350" b="635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1DF7A46" w14:textId="77777777" w:rsidR="00422574" w:rsidRDefault="00422574" w:rsidP="00422574">
      <w:pPr>
        <w:pStyle w:val="2"/>
        <w:rPr>
          <w:rFonts w:hint="eastAsia"/>
        </w:rPr>
      </w:pPr>
      <w:r>
        <w:rPr>
          <w:rFonts w:hint="eastAsia"/>
        </w:rPr>
        <w:lastRenderedPageBreak/>
        <w:t>2.</w:t>
      </w:r>
      <w:r>
        <w:rPr>
          <w:rFonts w:hint="eastAsia"/>
        </w:rPr>
        <w:t>設計</w:t>
      </w:r>
    </w:p>
    <w:p w14:paraId="1D2C3EC4" w14:textId="77777777" w:rsidR="00422574" w:rsidRDefault="00422574" w:rsidP="00422574">
      <w:pPr>
        <w:pStyle w:val="2"/>
        <w:rPr>
          <w:rFonts w:hint="eastAsia"/>
        </w:rPr>
      </w:pPr>
      <w:r>
        <w:rPr>
          <w:rFonts w:hint="eastAsia"/>
        </w:rPr>
        <w:t>3.</w:t>
      </w:r>
      <w:r>
        <w:rPr>
          <w:rFonts w:hint="eastAsia"/>
        </w:rPr>
        <w:t>実装</w:t>
      </w:r>
      <w:r>
        <w:rPr>
          <w:rFonts w:hint="eastAsia"/>
        </w:rPr>
        <w:t>/</w:t>
      </w:r>
      <w:r>
        <w:rPr>
          <w:rFonts w:hint="eastAsia"/>
        </w:rPr>
        <w:t>構築</w:t>
      </w:r>
    </w:p>
    <w:p w14:paraId="1927094D" w14:textId="77777777" w:rsidR="00422574" w:rsidRDefault="00422574" w:rsidP="00422574">
      <w:pPr>
        <w:pStyle w:val="2"/>
        <w:rPr>
          <w:rFonts w:hint="eastAsia"/>
        </w:rPr>
      </w:pPr>
      <w:r>
        <w:rPr>
          <w:rFonts w:hint="eastAsia"/>
        </w:rPr>
        <w:t>4.</w:t>
      </w:r>
      <w:r>
        <w:rPr>
          <w:rFonts w:hint="eastAsia"/>
        </w:rPr>
        <w:t>テスト</w:t>
      </w:r>
    </w:p>
    <w:p w14:paraId="2DB47AD2" w14:textId="255DC3A3" w:rsidR="00422574" w:rsidRDefault="00422574" w:rsidP="00422574">
      <w:pPr>
        <w:pStyle w:val="2"/>
        <w:rPr>
          <w:rFonts w:hint="eastAsia"/>
        </w:rPr>
      </w:pPr>
      <w:r>
        <w:rPr>
          <w:rFonts w:hint="eastAsia"/>
        </w:rPr>
        <w:t>5.</w:t>
      </w:r>
      <w:r>
        <w:rPr>
          <w:rFonts w:hint="eastAsia"/>
        </w:rPr>
        <w:t>運用</w:t>
      </w:r>
      <w:r>
        <w:rPr>
          <w:rFonts w:hint="eastAsia"/>
        </w:rPr>
        <w:t>/</w:t>
      </w:r>
      <w:r>
        <w:rPr>
          <w:rFonts w:hint="eastAsia"/>
        </w:rPr>
        <w:t>利用</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D2791B4" w14:textId="77777777" w:rsidTr="00422574">
        <w:tblPrEx>
          <w:tblCellMar>
            <w:top w:w="0" w:type="dxa"/>
            <w:bottom w:w="0" w:type="dxa"/>
          </w:tblCellMar>
        </w:tblPrEx>
        <w:trPr>
          <w:trHeight w:hRule="exact" w:val="360"/>
        </w:trPr>
        <w:tc>
          <w:tcPr>
            <w:tcW w:w="480" w:type="dxa"/>
            <w:vAlign w:val="bottom"/>
          </w:tcPr>
          <w:p w14:paraId="483CBCE6" w14:textId="6D952B3B" w:rsidR="00422574" w:rsidRDefault="00422574" w:rsidP="00422574">
            <w:r>
              <w:rPr>
                <w:noProof/>
              </w:rPr>
              <w:drawing>
                <wp:inline distT="0" distB="0" distL="0" distR="0" wp14:anchorId="0EA856F2" wp14:editId="710CADA0">
                  <wp:extent cx="146292" cy="146292"/>
                  <wp:effectExtent l="0" t="0" r="6350" b="635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0E26CD5" w14:textId="77777777" w:rsidR="00422574" w:rsidRDefault="00422574" w:rsidP="00422574">
      <w:pPr>
        <w:pStyle w:val="2"/>
        <w:rPr>
          <w:rFonts w:hint="eastAsia"/>
        </w:rPr>
      </w:pPr>
      <w:r>
        <w:rPr>
          <w:rFonts w:hint="eastAsia"/>
        </w:rPr>
        <w:t>6.</w:t>
      </w:r>
      <w:r>
        <w:rPr>
          <w:rFonts w:hint="eastAsia"/>
        </w:rPr>
        <w:t>廃棄</w:t>
      </w:r>
    </w:p>
    <w:p w14:paraId="1703C4E2" w14:textId="0582AAE3" w:rsidR="00422574" w:rsidRDefault="00422574" w:rsidP="00422574">
      <w:pPr>
        <w:pStyle w:val="1"/>
        <w:rPr>
          <w:rFonts w:hint="eastAsia"/>
        </w:rPr>
      </w:pPr>
      <w:r>
        <w:rPr>
          <w:rFonts w:hint="eastAsia"/>
        </w:rPr>
        <w:t>ウェブサイト運営形態の選定の重要性</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E3E9D0A" w14:textId="77777777" w:rsidTr="00422574">
        <w:tblPrEx>
          <w:tblCellMar>
            <w:top w:w="0" w:type="dxa"/>
            <w:bottom w:w="0" w:type="dxa"/>
          </w:tblCellMar>
        </w:tblPrEx>
        <w:trPr>
          <w:trHeight w:hRule="exact" w:val="360"/>
        </w:trPr>
        <w:tc>
          <w:tcPr>
            <w:tcW w:w="480" w:type="dxa"/>
            <w:vAlign w:val="bottom"/>
          </w:tcPr>
          <w:p w14:paraId="18707B80" w14:textId="3CCB8B8F" w:rsidR="00422574" w:rsidRDefault="00422574" w:rsidP="00422574">
            <w:r>
              <w:rPr>
                <w:noProof/>
              </w:rPr>
              <w:drawing>
                <wp:inline distT="0" distB="0" distL="0" distR="0" wp14:anchorId="67B5D120" wp14:editId="37336649">
                  <wp:extent cx="146292" cy="146292"/>
                  <wp:effectExtent l="0" t="0" r="6350" b="635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24B0CF1" w14:textId="77777777" w:rsidR="00422574" w:rsidRDefault="00422574" w:rsidP="00422574">
      <w:pPr>
        <w:pStyle w:val="1"/>
        <w:rPr>
          <w:rFonts w:hint="eastAsia"/>
        </w:rPr>
      </w:pPr>
      <w:r>
        <w:rPr>
          <w:rFonts w:hint="eastAsia"/>
        </w:rPr>
        <w:t>各章節の想定読者</w:t>
      </w:r>
    </w:p>
    <w:p w14:paraId="081D4A85" w14:textId="77777777" w:rsidR="00422574" w:rsidRDefault="00422574" w:rsidP="00422574">
      <w:pPr>
        <w:pStyle w:val="2"/>
        <w:rPr>
          <w:rFonts w:hint="eastAsia"/>
        </w:rPr>
      </w:pPr>
      <w:r>
        <w:rPr>
          <w:rFonts w:hint="eastAsia"/>
        </w:rPr>
        <w:t>経営者：ウェブサイトの運営方針や、組織としてのセキュリティの全体的な方針を決定する者を指す。</w:t>
      </w:r>
    </w:p>
    <w:p w14:paraId="2E4CEA9D" w14:textId="79E9598C" w:rsidR="00422574" w:rsidRDefault="00422574" w:rsidP="00422574">
      <w:pPr>
        <w:pStyle w:val="2"/>
        <w:rPr>
          <w:rFonts w:hint="eastAsia"/>
        </w:rPr>
      </w:pPr>
      <w:r>
        <w:rPr>
          <w:rFonts w:hint="eastAsia"/>
        </w:rPr>
        <w:t>ウェブサイト企画者：ウェブサイトで提供するコンテンツや、サービス</w:t>
      </w:r>
      <w:r>
        <w:rPr>
          <w:rFonts w:hint="eastAsia"/>
        </w:rPr>
        <w:t>,</w:t>
      </w:r>
      <w:r>
        <w:rPr>
          <w:rFonts w:hint="eastAsia"/>
        </w:rPr>
        <w:t>具体的なセキュリティ方針を企画・決定する立場の者を指す。</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3CF2D26" w14:textId="77777777" w:rsidTr="00422574">
        <w:tblPrEx>
          <w:tblCellMar>
            <w:top w:w="0" w:type="dxa"/>
            <w:bottom w:w="0" w:type="dxa"/>
          </w:tblCellMar>
        </w:tblPrEx>
        <w:trPr>
          <w:trHeight w:hRule="exact" w:val="360"/>
        </w:trPr>
        <w:tc>
          <w:tcPr>
            <w:tcW w:w="480" w:type="dxa"/>
            <w:vAlign w:val="bottom"/>
          </w:tcPr>
          <w:p w14:paraId="7A97FCEE" w14:textId="64C9723C" w:rsidR="00422574" w:rsidRDefault="00422574" w:rsidP="00422574">
            <w:r>
              <w:rPr>
                <w:noProof/>
              </w:rPr>
              <w:drawing>
                <wp:inline distT="0" distB="0" distL="0" distR="0" wp14:anchorId="1F30532C" wp14:editId="2DD6D041">
                  <wp:extent cx="146292" cy="146292"/>
                  <wp:effectExtent l="0" t="0" r="6350" b="635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4739149" w14:textId="77777777" w:rsidR="00422574" w:rsidRDefault="00422574" w:rsidP="00422574">
      <w:pPr>
        <w:pStyle w:val="2"/>
        <w:rPr>
          <w:rFonts w:hint="eastAsia"/>
        </w:rPr>
      </w:pPr>
      <w:r>
        <w:rPr>
          <w:rFonts w:hint="eastAsia"/>
        </w:rPr>
        <w:t>ウェブサイト開発者：ウェブサーバの構築や、ウェブアプリケーションの開発、方針に従ったセキュリティ対策の実装に携わる者を指す。</w:t>
      </w:r>
    </w:p>
    <w:p w14:paraId="1328F2B8" w14:textId="7B3C541B" w:rsidR="00422574" w:rsidRDefault="00422574" w:rsidP="00422574">
      <w:pPr>
        <w:pStyle w:val="2"/>
        <w:rPr>
          <w:rFonts w:hint="eastAsia"/>
        </w:rPr>
      </w:pPr>
      <w:r>
        <w:rPr>
          <w:rFonts w:hint="eastAsia"/>
        </w:rPr>
        <w:t>ウェブサイト管理者：構築されたウェブサイトを保守・運用管理する立場の者を指す。</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0A6DB9B" w14:textId="77777777" w:rsidTr="00422574">
        <w:tblPrEx>
          <w:tblCellMar>
            <w:top w:w="0" w:type="dxa"/>
            <w:bottom w:w="0" w:type="dxa"/>
          </w:tblCellMar>
        </w:tblPrEx>
        <w:trPr>
          <w:trHeight w:hRule="exact" w:val="360"/>
        </w:trPr>
        <w:tc>
          <w:tcPr>
            <w:tcW w:w="480" w:type="dxa"/>
            <w:vAlign w:val="bottom"/>
          </w:tcPr>
          <w:p w14:paraId="17325300" w14:textId="61485D06" w:rsidR="00422574" w:rsidRDefault="00422574" w:rsidP="00422574">
            <w:r>
              <w:rPr>
                <w:noProof/>
              </w:rPr>
              <w:drawing>
                <wp:inline distT="0" distB="0" distL="0" distR="0" wp14:anchorId="30258E87" wp14:editId="558DDBF5">
                  <wp:extent cx="146292" cy="146292"/>
                  <wp:effectExtent l="0" t="0" r="6350" b="635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8A6EB92" w14:textId="77777777" w:rsidR="00422574" w:rsidRDefault="00422574" w:rsidP="00422574">
      <w:pPr>
        <w:pStyle w:val="1"/>
        <w:rPr>
          <w:rFonts w:hint="eastAsia"/>
        </w:rPr>
      </w:pPr>
      <w:r>
        <w:rPr>
          <w:rFonts w:hint="eastAsia"/>
        </w:rPr>
        <w:t xml:space="preserve">1. </w:t>
      </w:r>
      <w:r>
        <w:rPr>
          <w:rFonts w:hint="eastAsia"/>
        </w:rPr>
        <w:t>ウェブサイトの運営形態について</w:t>
      </w:r>
    </w:p>
    <w:p w14:paraId="7E7E8FDE" w14:textId="3A7BC0F9" w:rsidR="00422574" w:rsidRDefault="00422574" w:rsidP="00422574">
      <w:pPr>
        <w:pStyle w:val="2"/>
        <w:rPr>
          <w:rFonts w:hint="eastAsia"/>
        </w:rPr>
      </w:pPr>
      <w:r>
        <w:rPr>
          <w:rFonts w:hint="eastAsia"/>
        </w:rPr>
        <w:t>表</w:t>
      </w:r>
      <w:r>
        <w:rPr>
          <w:rFonts w:hint="eastAsia"/>
        </w:rPr>
        <w:t xml:space="preserve">1-1 </w:t>
      </w:r>
      <w:r>
        <w:rPr>
          <w:rFonts w:hint="eastAsia"/>
        </w:rPr>
        <w:t>運営形態の分類と説明</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B24C7B0" w14:textId="77777777" w:rsidTr="00422574">
        <w:tblPrEx>
          <w:tblCellMar>
            <w:top w:w="0" w:type="dxa"/>
            <w:bottom w:w="0" w:type="dxa"/>
          </w:tblCellMar>
        </w:tblPrEx>
        <w:trPr>
          <w:trHeight w:hRule="exact" w:val="360"/>
        </w:trPr>
        <w:tc>
          <w:tcPr>
            <w:tcW w:w="480" w:type="dxa"/>
            <w:vAlign w:val="bottom"/>
          </w:tcPr>
          <w:p w14:paraId="0ED13682" w14:textId="22B87388" w:rsidR="00422574" w:rsidRDefault="00422574" w:rsidP="00422574">
            <w:r>
              <w:rPr>
                <w:noProof/>
              </w:rPr>
              <w:drawing>
                <wp:inline distT="0" distB="0" distL="0" distR="0" wp14:anchorId="1934DD88" wp14:editId="229B343B">
                  <wp:extent cx="146292" cy="146292"/>
                  <wp:effectExtent l="0" t="0" r="6350" b="635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EF30CB3" w14:textId="77777777" w:rsidR="00422574" w:rsidRDefault="00422574" w:rsidP="00422574">
      <w:pPr>
        <w:pStyle w:val="3"/>
        <w:ind w:left="880"/>
        <w:rPr>
          <w:rFonts w:hint="eastAsia"/>
        </w:rPr>
      </w:pPr>
      <w:r>
        <w:rPr>
          <w:rFonts w:hint="eastAsia"/>
        </w:rPr>
        <w:t>モール</w:t>
      </w:r>
    </w:p>
    <w:p w14:paraId="602A3200" w14:textId="1AF1F28F" w:rsidR="00422574" w:rsidRDefault="00422574" w:rsidP="00422574">
      <w:pPr>
        <w:pStyle w:val="3"/>
        <w:ind w:left="880"/>
        <w:rPr>
          <w:rFonts w:hint="eastAsia"/>
        </w:rPr>
      </w:pPr>
      <w:r>
        <w:rPr>
          <w:rFonts w:hint="eastAsia"/>
        </w:rPr>
        <w:t xml:space="preserve">ASP SaaS </w:t>
      </w:r>
      <w:r>
        <w:rPr>
          <w:rFonts w:hint="eastAsia"/>
        </w:rPr>
        <w:t>型クラウドサービス</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7778785" w14:textId="77777777" w:rsidTr="00422574">
        <w:tblPrEx>
          <w:tblCellMar>
            <w:top w:w="0" w:type="dxa"/>
            <w:bottom w:w="0" w:type="dxa"/>
          </w:tblCellMar>
        </w:tblPrEx>
        <w:trPr>
          <w:trHeight w:hRule="exact" w:val="360"/>
        </w:trPr>
        <w:tc>
          <w:tcPr>
            <w:tcW w:w="480" w:type="dxa"/>
            <w:vAlign w:val="bottom"/>
          </w:tcPr>
          <w:p w14:paraId="5AAF059F" w14:textId="24BFDEC7" w:rsidR="00422574" w:rsidRDefault="00422574" w:rsidP="00422574">
            <w:r>
              <w:rPr>
                <w:noProof/>
              </w:rPr>
              <w:drawing>
                <wp:inline distT="0" distB="0" distL="0" distR="0" wp14:anchorId="6FD24CBC" wp14:editId="56ED3732">
                  <wp:extent cx="146292" cy="146292"/>
                  <wp:effectExtent l="0" t="0" r="6350" b="635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2D98404" w14:textId="77777777" w:rsidR="00422574" w:rsidRDefault="00422574" w:rsidP="00422574">
      <w:pPr>
        <w:pStyle w:val="3"/>
        <w:ind w:left="880"/>
        <w:rPr>
          <w:rFonts w:hint="eastAsia"/>
        </w:rPr>
      </w:pPr>
      <w:r>
        <w:rPr>
          <w:rFonts w:hint="eastAsia"/>
        </w:rPr>
        <w:lastRenderedPageBreak/>
        <w:t xml:space="preserve">PaaS </w:t>
      </w:r>
      <w:r>
        <w:rPr>
          <w:rFonts w:hint="eastAsia"/>
        </w:rPr>
        <w:t>型クラウドサービス</w:t>
      </w:r>
      <w:r>
        <w:rPr>
          <w:rFonts w:hint="eastAsia"/>
        </w:rPr>
        <w:t xml:space="preserve"> </w:t>
      </w:r>
      <w:r>
        <w:rPr>
          <w:rFonts w:hint="eastAsia"/>
        </w:rPr>
        <w:t>レンタルサーバ</w:t>
      </w:r>
    </w:p>
    <w:p w14:paraId="51449EAC" w14:textId="30A20654" w:rsidR="00422574" w:rsidRDefault="00422574" w:rsidP="00422574">
      <w:pPr>
        <w:pStyle w:val="3"/>
        <w:ind w:left="880"/>
        <w:rPr>
          <w:rFonts w:hint="eastAsia"/>
        </w:rPr>
      </w:pPr>
      <w:r>
        <w:rPr>
          <w:rFonts w:hint="eastAsia"/>
        </w:rPr>
        <w:t xml:space="preserve">IaaS </w:t>
      </w:r>
      <w:r>
        <w:rPr>
          <w:rFonts w:hint="eastAsia"/>
        </w:rPr>
        <w:t>型クラウドサービス</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0E9B721" w14:textId="77777777" w:rsidTr="00422574">
        <w:tblPrEx>
          <w:tblCellMar>
            <w:top w:w="0" w:type="dxa"/>
            <w:bottom w:w="0" w:type="dxa"/>
          </w:tblCellMar>
        </w:tblPrEx>
        <w:trPr>
          <w:trHeight w:hRule="exact" w:val="360"/>
        </w:trPr>
        <w:tc>
          <w:tcPr>
            <w:tcW w:w="480" w:type="dxa"/>
            <w:vAlign w:val="bottom"/>
          </w:tcPr>
          <w:p w14:paraId="79536F82" w14:textId="6D56333E" w:rsidR="00422574" w:rsidRDefault="00422574" w:rsidP="00422574">
            <w:r>
              <w:rPr>
                <w:noProof/>
              </w:rPr>
              <w:drawing>
                <wp:inline distT="0" distB="0" distL="0" distR="0" wp14:anchorId="1EF8C4D7" wp14:editId="1FDD844F">
                  <wp:extent cx="146292" cy="146292"/>
                  <wp:effectExtent l="0" t="0" r="6350" b="635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48ED14D" w14:textId="77777777" w:rsidR="00422574" w:rsidRDefault="00422574" w:rsidP="00422574">
      <w:pPr>
        <w:pStyle w:val="3"/>
        <w:ind w:left="880"/>
        <w:rPr>
          <w:rFonts w:hint="eastAsia"/>
        </w:rPr>
      </w:pPr>
      <w:r>
        <w:rPr>
          <w:rFonts w:hint="eastAsia"/>
        </w:rPr>
        <w:t>ハウジング</w:t>
      </w:r>
    </w:p>
    <w:p w14:paraId="6ED1212A" w14:textId="1E87387D" w:rsidR="00422574" w:rsidRDefault="00422574" w:rsidP="00422574">
      <w:pPr>
        <w:pStyle w:val="3"/>
        <w:ind w:left="880"/>
        <w:rPr>
          <w:rFonts w:hint="eastAsia"/>
        </w:rPr>
      </w:pPr>
      <w:r>
        <w:rPr>
          <w:rFonts w:hint="eastAsia"/>
        </w:rPr>
        <w:t>オンプレミス</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93045EB" w14:textId="77777777" w:rsidTr="00422574">
        <w:tblPrEx>
          <w:tblCellMar>
            <w:top w:w="0" w:type="dxa"/>
            <w:bottom w:w="0" w:type="dxa"/>
          </w:tblCellMar>
        </w:tblPrEx>
        <w:trPr>
          <w:trHeight w:hRule="exact" w:val="360"/>
        </w:trPr>
        <w:tc>
          <w:tcPr>
            <w:tcW w:w="480" w:type="dxa"/>
            <w:vAlign w:val="bottom"/>
          </w:tcPr>
          <w:p w14:paraId="787D4796" w14:textId="64D6AD1E" w:rsidR="00422574" w:rsidRDefault="00422574" w:rsidP="00422574">
            <w:r>
              <w:rPr>
                <w:noProof/>
              </w:rPr>
              <w:drawing>
                <wp:inline distT="0" distB="0" distL="0" distR="0" wp14:anchorId="1ABC4C57" wp14:editId="019CA5A4">
                  <wp:extent cx="146292" cy="146292"/>
                  <wp:effectExtent l="0" t="0" r="6350" b="635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6FD6B3A" w14:textId="5488F22A" w:rsidR="00422574" w:rsidRDefault="00422574" w:rsidP="00422574">
      <w:pPr>
        <w:pStyle w:val="2"/>
        <w:rPr>
          <w:rFonts w:hint="eastAsia"/>
        </w:rPr>
      </w:pPr>
      <w:r>
        <w:rPr>
          <w:rFonts w:hint="eastAsia"/>
        </w:rPr>
        <w:t xml:space="preserve">1.1. </w:t>
      </w:r>
      <w:r>
        <w:rPr>
          <w:rFonts w:hint="eastAsia"/>
        </w:rPr>
        <w:t>様々な運営形態が登場した背景</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6F693F6" w14:textId="77777777" w:rsidTr="00422574">
        <w:tblPrEx>
          <w:tblCellMar>
            <w:top w:w="0" w:type="dxa"/>
            <w:bottom w:w="0" w:type="dxa"/>
          </w:tblCellMar>
        </w:tblPrEx>
        <w:trPr>
          <w:trHeight w:hRule="exact" w:val="360"/>
        </w:trPr>
        <w:tc>
          <w:tcPr>
            <w:tcW w:w="480" w:type="dxa"/>
            <w:vAlign w:val="bottom"/>
          </w:tcPr>
          <w:p w14:paraId="69FE2C4E" w14:textId="5DA23B16" w:rsidR="00422574" w:rsidRDefault="00422574" w:rsidP="00422574">
            <w:r>
              <w:rPr>
                <w:noProof/>
              </w:rPr>
              <w:drawing>
                <wp:inline distT="0" distB="0" distL="0" distR="0" wp14:anchorId="33C1A7CA" wp14:editId="46228CF5">
                  <wp:extent cx="146292" cy="146292"/>
                  <wp:effectExtent l="0" t="0" r="6350" b="635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0495246" w14:textId="72719E42" w:rsidR="00422574" w:rsidRDefault="00422574" w:rsidP="00422574">
      <w:pPr>
        <w:pStyle w:val="2"/>
        <w:rPr>
          <w:rFonts w:hint="eastAsia"/>
        </w:rPr>
      </w:pPr>
      <w:r>
        <w:rPr>
          <w:rFonts w:hint="eastAsia"/>
        </w:rPr>
        <w:t xml:space="preserve">1.2. </w:t>
      </w:r>
      <w:r>
        <w:rPr>
          <w:rFonts w:hint="eastAsia"/>
        </w:rPr>
        <w:t>各運営形態の特徴</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50C58FD" w14:textId="77777777" w:rsidTr="00422574">
        <w:tblPrEx>
          <w:tblCellMar>
            <w:top w:w="0" w:type="dxa"/>
            <w:bottom w:w="0" w:type="dxa"/>
          </w:tblCellMar>
        </w:tblPrEx>
        <w:trPr>
          <w:trHeight w:hRule="exact" w:val="360"/>
        </w:trPr>
        <w:tc>
          <w:tcPr>
            <w:tcW w:w="480" w:type="dxa"/>
            <w:vAlign w:val="bottom"/>
          </w:tcPr>
          <w:p w14:paraId="59BF2571" w14:textId="4C6CFD84" w:rsidR="00422574" w:rsidRDefault="00422574" w:rsidP="00422574">
            <w:r>
              <w:rPr>
                <w:noProof/>
              </w:rPr>
              <w:drawing>
                <wp:inline distT="0" distB="0" distL="0" distR="0" wp14:anchorId="0C468134" wp14:editId="6CF88C97">
                  <wp:extent cx="146292" cy="146292"/>
                  <wp:effectExtent l="0" t="0" r="6350" b="635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F6C0808" w14:textId="5B07F81B" w:rsidR="00422574" w:rsidRDefault="00422574" w:rsidP="00422574">
      <w:pPr>
        <w:pStyle w:val="3"/>
        <w:ind w:left="880"/>
        <w:rPr>
          <w:rFonts w:hint="eastAsia"/>
        </w:rPr>
      </w:pPr>
      <w:r>
        <w:rPr>
          <w:rFonts w:hint="eastAsia"/>
        </w:rPr>
        <w:t>運営形態を検討、選定する上で、選定を判断する観点や指標</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FBD32F2" w14:textId="77777777" w:rsidTr="00422574">
        <w:tblPrEx>
          <w:tblCellMar>
            <w:top w:w="0" w:type="dxa"/>
            <w:bottom w:w="0" w:type="dxa"/>
          </w:tblCellMar>
        </w:tblPrEx>
        <w:trPr>
          <w:trHeight w:hRule="exact" w:val="360"/>
        </w:trPr>
        <w:tc>
          <w:tcPr>
            <w:tcW w:w="480" w:type="dxa"/>
            <w:vAlign w:val="bottom"/>
          </w:tcPr>
          <w:p w14:paraId="0A3FE191" w14:textId="5BEB3E1F" w:rsidR="00422574" w:rsidRDefault="00422574" w:rsidP="00422574">
            <w:r>
              <w:rPr>
                <w:noProof/>
              </w:rPr>
              <w:drawing>
                <wp:inline distT="0" distB="0" distL="0" distR="0" wp14:anchorId="6ABB2073" wp14:editId="4C77CBE5">
                  <wp:extent cx="146292" cy="146292"/>
                  <wp:effectExtent l="0" t="0" r="6350" b="635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D8E25E9" w14:textId="58F60DF6" w:rsidR="00422574" w:rsidRDefault="00422574" w:rsidP="00422574">
      <w:pPr>
        <w:pStyle w:val="4"/>
        <w:ind w:left="880"/>
        <w:rPr>
          <w:rFonts w:hint="eastAsia"/>
        </w:rPr>
      </w:pPr>
      <w:r>
        <w:rPr>
          <w:rFonts w:hint="eastAsia"/>
        </w:rPr>
        <w:t>①機能：計画しているウェブサイトの機能を満たせるか、機能の自由度はどれだけあるか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1932048" w14:textId="77777777" w:rsidTr="00422574">
        <w:tblPrEx>
          <w:tblCellMar>
            <w:top w:w="0" w:type="dxa"/>
            <w:bottom w:w="0" w:type="dxa"/>
          </w:tblCellMar>
        </w:tblPrEx>
        <w:trPr>
          <w:trHeight w:hRule="exact" w:val="360"/>
        </w:trPr>
        <w:tc>
          <w:tcPr>
            <w:tcW w:w="480" w:type="dxa"/>
            <w:vAlign w:val="bottom"/>
          </w:tcPr>
          <w:p w14:paraId="4C96D5C1" w14:textId="03B17630" w:rsidR="00422574" w:rsidRDefault="00422574" w:rsidP="00422574">
            <w:r>
              <w:rPr>
                <w:noProof/>
              </w:rPr>
              <w:drawing>
                <wp:inline distT="0" distB="0" distL="0" distR="0" wp14:anchorId="4A0FBC52" wp14:editId="0CFD9F8C">
                  <wp:extent cx="146292" cy="146292"/>
                  <wp:effectExtent l="0" t="0" r="6350" b="635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B9039E1" w14:textId="77777777" w:rsidR="00422574" w:rsidRDefault="00422574" w:rsidP="00422574">
      <w:pPr>
        <w:pStyle w:val="4"/>
        <w:ind w:left="880"/>
        <w:rPr>
          <w:rFonts w:hint="eastAsia"/>
        </w:rPr>
      </w:pPr>
      <w:r>
        <w:rPr>
          <w:rFonts w:hint="eastAsia"/>
        </w:rPr>
        <w:t>②期間：開設までに要する期間（工数）、サービスインの計画との整合性</w:t>
      </w:r>
    </w:p>
    <w:p w14:paraId="4247772F" w14:textId="50691D27" w:rsidR="00422574" w:rsidRDefault="00422574" w:rsidP="00422574">
      <w:pPr>
        <w:pStyle w:val="4"/>
        <w:ind w:left="880"/>
        <w:rPr>
          <w:rFonts w:hint="eastAsia"/>
        </w:rPr>
      </w:pPr>
      <w:r>
        <w:rPr>
          <w:rFonts w:hint="eastAsia"/>
        </w:rPr>
        <w:t>③調達：運営するために調達が必要となる物理環境、機材、ソフトウェア等</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6273F92" w14:textId="77777777" w:rsidTr="00422574">
        <w:tblPrEx>
          <w:tblCellMar>
            <w:top w:w="0" w:type="dxa"/>
            <w:bottom w:w="0" w:type="dxa"/>
          </w:tblCellMar>
        </w:tblPrEx>
        <w:trPr>
          <w:trHeight w:hRule="exact" w:val="360"/>
        </w:trPr>
        <w:tc>
          <w:tcPr>
            <w:tcW w:w="480" w:type="dxa"/>
            <w:vAlign w:val="bottom"/>
          </w:tcPr>
          <w:p w14:paraId="3F4A72EA" w14:textId="0923E74F" w:rsidR="00422574" w:rsidRDefault="00422574" w:rsidP="00422574">
            <w:r>
              <w:rPr>
                <w:noProof/>
              </w:rPr>
              <w:drawing>
                <wp:inline distT="0" distB="0" distL="0" distR="0" wp14:anchorId="416D7241" wp14:editId="1758FCFB">
                  <wp:extent cx="146292" cy="146292"/>
                  <wp:effectExtent l="0" t="0" r="6350" b="635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18176B0" w14:textId="6DB07696" w:rsidR="00422574" w:rsidRDefault="00422574" w:rsidP="00422574">
      <w:pPr>
        <w:pStyle w:val="4"/>
        <w:ind w:left="880"/>
        <w:rPr>
          <w:rFonts w:hint="eastAsia"/>
        </w:rPr>
      </w:pPr>
      <w:r>
        <w:rPr>
          <w:rFonts w:hint="eastAsia"/>
        </w:rPr>
        <w:t>④体制：開設、運営していくのに必要となる人的資源、体制</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0968D0E" w14:textId="77777777" w:rsidTr="00422574">
        <w:tblPrEx>
          <w:tblCellMar>
            <w:top w:w="0" w:type="dxa"/>
            <w:bottom w:w="0" w:type="dxa"/>
          </w:tblCellMar>
        </w:tblPrEx>
        <w:trPr>
          <w:trHeight w:hRule="exact" w:val="360"/>
        </w:trPr>
        <w:tc>
          <w:tcPr>
            <w:tcW w:w="480" w:type="dxa"/>
            <w:vAlign w:val="bottom"/>
          </w:tcPr>
          <w:p w14:paraId="0C576A52" w14:textId="024BC927" w:rsidR="00422574" w:rsidRDefault="00422574" w:rsidP="00422574">
            <w:r>
              <w:rPr>
                <w:noProof/>
              </w:rPr>
              <w:drawing>
                <wp:inline distT="0" distB="0" distL="0" distR="0" wp14:anchorId="30707D50" wp14:editId="437C7CF6">
                  <wp:extent cx="146292" cy="146292"/>
                  <wp:effectExtent l="0" t="0" r="6350" b="635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D4E007E" w14:textId="77777777" w:rsidR="00422574" w:rsidRDefault="00422574" w:rsidP="00422574">
      <w:pPr>
        <w:pStyle w:val="4"/>
        <w:ind w:left="880"/>
        <w:rPr>
          <w:rFonts w:hint="eastAsia"/>
        </w:rPr>
      </w:pPr>
      <w:r>
        <w:rPr>
          <w:rFonts w:hint="eastAsia"/>
        </w:rPr>
        <w:t>⑤費用：開設での一次費用、運用における経年費用、トータル費用等</w:t>
      </w:r>
    </w:p>
    <w:p w14:paraId="05D79716" w14:textId="77777777" w:rsidR="00422574" w:rsidRDefault="00422574" w:rsidP="00422574">
      <w:pPr>
        <w:pStyle w:val="4"/>
        <w:ind w:left="880"/>
        <w:rPr>
          <w:rFonts w:hint="eastAsia"/>
        </w:rPr>
      </w:pPr>
      <w:r>
        <w:rPr>
          <w:rFonts w:hint="eastAsia"/>
        </w:rPr>
        <w:t>⑥セキュリティ：安全な運用を維持するために対応すべきセキュリティ対策</w:t>
      </w:r>
    </w:p>
    <w:p w14:paraId="319AEC45" w14:textId="48E149C3" w:rsidR="00422574" w:rsidRDefault="00422574" w:rsidP="00422574">
      <w:pPr>
        <w:pStyle w:val="3"/>
        <w:ind w:left="880"/>
        <w:rPr>
          <w:rFonts w:hint="eastAsia"/>
        </w:rPr>
      </w:pPr>
      <w:r>
        <w:rPr>
          <w:rFonts w:hint="eastAsia"/>
        </w:rPr>
        <w:t>表</w:t>
      </w:r>
      <w:r>
        <w:rPr>
          <w:rFonts w:hint="eastAsia"/>
        </w:rPr>
        <w:t xml:space="preserve">1-2-1 </w:t>
      </w:r>
      <w:r>
        <w:rPr>
          <w:rFonts w:hint="eastAsia"/>
        </w:rPr>
        <w:t>運営形態毎の選定項目の比較</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B380F26" w14:textId="77777777" w:rsidTr="00422574">
        <w:tblPrEx>
          <w:tblCellMar>
            <w:top w:w="0" w:type="dxa"/>
            <w:bottom w:w="0" w:type="dxa"/>
          </w:tblCellMar>
        </w:tblPrEx>
        <w:trPr>
          <w:trHeight w:hRule="exact" w:val="360"/>
        </w:trPr>
        <w:tc>
          <w:tcPr>
            <w:tcW w:w="480" w:type="dxa"/>
            <w:vAlign w:val="bottom"/>
          </w:tcPr>
          <w:p w14:paraId="010F8398" w14:textId="525ED6D0" w:rsidR="00422574" w:rsidRDefault="00422574" w:rsidP="00422574">
            <w:r>
              <w:rPr>
                <w:noProof/>
              </w:rPr>
              <w:drawing>
                <wp:inline distT="0" distB="0" distL="0" distR="0" wp14:anchorId="1B63C966" wp14:editId="66D52C25">
                  <wp:extent cx="146292" cy="146292"/>
                  <wp:effectExtent l="0" t="0" r="6350" b="635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880735A" w14:textId="77777777" w:rsidR="00422574" w:rsidRDefault="00422574" w:rsidP="00422574">
      <w:pPr>
        <w:pStyle w:val="4"/>
        <w:ind w:left="880"/>
        <w:rPr>
          <w:rFonts w:hint="eastAsia"/>
        </w:rPr>
      </w:pPr>
      <w:r>
        <w:rPr>
          <w:rFonts w:hint="eastAsia"/>
        </w:rPr>
        <w:t>①ウェブサイトの機能の自由度</w:t>
      </w:r>
    </w:p>
    <w:p w14:paraId="16B1E575" w14:textId="0F4B5820" w:rsidR="00422574" w:rsidRDefault="00422574" w:rsidP="00422574">
      <w:pPr>
        <w:pStyle w:val="4"/>
        <w:ind w:left="880"/>
        <w:rPr>
          <w:rFonts w:hint="eastAsia"/>
        </w:rPr>
      </w:pPr>
      <w:r>
        <w:rPr>
          <w:rFonts w:hint="eastAsia"/>
        </w:rPr>
        <w:t>②ウェブサイト開設までの日数</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B8E03F6" w14:textId="77777777" w:rsidTr="00422574">
        <w:tblPrEx>
          <w:tblCellMar>
            <w:top w:w="0" w:type="dxa"/>
            <w:bottom w:w="0" w:type="dxa"/>
          </w:tblCellMar>
        </w:tblPrEx>
        <w:trPr>
          <w:trHeight w:hRule="exact" w:val="360"/>
        </w:trPr>
        <w:tc>
          <w:tcPr>
            <w:tcW w:w="480" w:type="dxa"/>
            <w:vAlign w:val="bottom"/>
          </w:tcPr>
          <w:p w14:paraId="3F0B321B" w14:textId="21DDDD45" w:rsidR="00422574" w:rsidRDefault="00422574" w:rsidP="00422574">
            <w:r>
              <w:rPr>
                <w:noProof/>
              </w:rPr>
              <w:drawing>
                <wp:inline distT="0" distB="0" distL="0" distR="0" wp14:anchorId="577E5A36" wp14:editId="420E40D1">
                  <wp:extent cx="146292" cy="146292"/>
                  <wp:effectExtent l="0" t="0" r="6350" b="635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C2515D8" w14:textId="77777777" w:rsidR="00422574" w:rsidRDefault="00422574" w:rsidP="00422574">
      <w:pPr>
        <w:pStyle w:val="4"/>
        <w:ind w:left="880"/>
        <w:rPr>
          <w:rFonts w:hint="eastAsia"/>
        </w:rPr>
      </w:pPr>
      <w:r>
        <w:rPr>
          <w:rFonts w:hint="eastAsia"/>
        </w:rPr>
        <w:lastRenderedPageBreak/>
        <w:t>③ウェブサイト開設のため調達が必要な物品数</w:t>
      </w:r>
    </w:p>
    <w:p w14:paraId="47693B89" w14:textId="0D79FE7F" w:rsidR="00422574" w:rsidRDefault="00422574" w:rsidP="00422574">
      <w:pPr>
        <w:pStyle w:val="4"/>
        <w:ind w:left="880"/>
        <w:rPr>
          <w:rFonts w:hint="eastAsia"/>
        </w:rPr>
      </w:pPr>
      <w:r>
        <w:rPr>
          <w:rFonts w:hint="eastAsia"/>
        </w:rPr>
        <w:t>④ウェブサイト開設・運営に必要な人的資源</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5556913" w14:textId="77777777" w:rsidTr="00422574">
        <w:tblPrEx>
          <w:tblCellMar>
            <w:top w:w="0" w:type="dxa"/>
            <w:bottom w:w="0" w:type="dxa"/>
          </w:tblCellMar>
        </w:tblPrEx>
        <w:trPr>
          <w:trHeight w:hRule="exact" w:val="360"/>
        </w:trPr>
        <w:tc>
          <w:tcPr>
            <w:tcW w:w="480" w:type="dxa"/>
            <w:vAlign w:val="bottom"/>
          </w:tcPr>
          <w:p w14:paraId="67CB179A" w14:textId="500A5EA4" w:rsidR="00422574" w:rsidRDefault="00422574" w:rsidP="00422574">
            <w:r>
              <w:rPr>
                <w:noProof/>
              </w:rPr>
              <w:drawing>
                <wp:inline distT="0" distB="0" distL="0" distR="0" wp14:anchorId="38DD96CA" wp14:editId="0852C952">
                  <wp:extent cx="146292" cy="146292"/>
                  <wp:effectExtent l="0" t="0" r="6350" b="635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593EE18" w14:textId="7AAC7FFA" w:rsidR="00422574" w:rsidRDefault="00422574" w:rsidP="00422574">
      <w:pPr>
        <w:pStyle w:val="4"/>
        <w:ind w:left="880"/>
        <w:rPr>
          <w:rFonts w:hint="eastAsia"/>
        </w:rPr>
      </w:pPr>
      <w:r>
        <w:rPr>
          <w:rFonts w:hint="eastAsia"/>
        </w:rPr>
        <w:t>⑤</w:t>
      </w:r>
      <w:r>
        <w:rPr>
          <w:rFonts w:hint="eastAsia"/>
        </w:rPr>
        <w:t>-1</w:t>
      </w:r>
      <w:r>
        <w:rPr>
          <w:rFonts w:hint="eastAsia"/>
        </w:rPr>
        <w:t>ウェブサイト開設に必要な費用</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1EA116E" w14:textId="77777777" w:rsidTr="00422574">
        <w:tblPrEx>
          <w:tblCellMar>
            <w:top w:w="0" w:type="dxa"/>
            <w:bottom w:w="0" w:type="dxa"/>
          </w:tblCellMar>
        </w:tblPrEx>
        <w:trPr>
          <w:trHeight w:hRule="exact" w:val="360"/>
        </w:trPr>
        <w:tc>
          <w:tcPr>
            <w:tcW w:w="480" w:type="dxa"/>
            <w:vAlign w:val="bottom"/>
          </w:tcPr>
          <w:p w14:paraId="5DAD06C8" w14:textId="1CD72EE2" w:rsidR="00422574" w:rsidRDefault="00422574" w:rsidP="00422574">
            <w:r>
              <w:rPr>
                <w:noProof/>
              </w:rPr>
              <w:drawing>
                <wp:inline distT="0" distB="0" distL="0" distR="0" wp14:anchorId="062E43E9" wp14:editId="0683E485">
                  <wp:extent cx="146292" cy="146292"/>
                  <wp:effectExtent l="0" t="0" r="6350" b="635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8CD7E64" w14:textId="2B6F93E2" w:rsidR="00422574" w:rsidRDefault="00422574" w:rsidP="00422574">
      <w:pPr>
        <w:pStyle w:val="4"/>
        <w:ind w:left="880"/>
        <w:rPr>
          <w:rFonts w:hint="eastAsia"/>
        </w:rPr>
      </w:pPr>
      <w:r>
        <w:rPr>
          <w:rFonts w:hint="eastAsia"/>
        </w:rPr>
        <w:t>⑤</w:t>
      </w:r>
      <w:r>
        <w:rPr>
          <w:rFonts w:hint="eastAsia"/>
        </w:rPr>
        <w:t>-2</w:t>
      </w:r>
      <w:r>
        <w:rPr>
          <w:rFonts w:hint="eastAsia"/>
        </w:rPr>
        <w:t>ウェブサイトの維持・運営に必要な費用</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511F4F0" w14:textId="77777777" w:rsidTr="00422574">
        <w:tblPrEx>
          <w:tblCellMar>
            <w:top w:w="0" w:type="dxa"/>
            <w:bottom w:w="0" w:type="dxa"/>
          </w:tblCellMar>
        </w:tblPrEx>
        <w:trPr>
          <w:trHeight w:hRule="exact" w:val="360"/>
        </w:trPr>
        <w:tc>
          <w:tcPr>
            <w:tcW w:w="480" w:type="dxa"/>
            <w:vAlign w:val="bottom"/>
          </w:tcPr>
          <w:p w14:paraId="141B4425" w14:textId="7705F181" w:rsidR="00422574" w:rsidRDefault="00422574" w:rsidP="00422574">
            <w:r>
              <w:rPr>
                <w:noProof/>
              </w:rPr>
              <w:drawing>
                <wp:inline distT="0" distB="0" distL="0" distR="0" wp14:anchorId="3A0EE789" wp14:editId="23C51DAF">
                  <wp:extent cx="146292" cy="146292"/>
                  <wp:effectExtent l="0" t="0" r="6350" b="635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14822F9" w14:textId="73EA1984" w:rsidR="00422574" w:rsidRDefault="00422574" w:rsidP="00422574">
      <w:pPr>
        <w:pStyle w:val="4"/>
        <w:ind w:left="880"/>
        <w:rPr>
          <w:rFonts w:hint="eastAsia"/>
        </w:rPr>
      </w:pPr>
      <w:r>
        <w:rPr>
          <w:rFonts w:hint="eastAsia"/>
        </w:rPr>
        <w:t>⑥検討が必要なセキュリティ対策項目</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F11EDF8" w14:textId="77777777" w:rsidTr="00422574">
        <w:tblPrEx>
          <w:tblCellMar>
            <w:top w:w="0" w:type="dxa"/>
            <w:bottom w:w="0" w:type="dxa"/>
          </w:tblCellMar>
        </w:tblPrEx>
        <w:trPr>
          <w:trHeight w:hRule="exact" w:val="360"/>
        </w:trPr>
        <w:tc>
          <w:tcPr>
            <w:tcW w:w="480" w:type="dxa"/>
            <w:vAlign w:val="bottom"/>
          </w:tcPr>
          <w:p w14:paraId="2E549CD9" w14:textId="43DB7DDF" w:rsidR="00422574" w:rsidRDefault="00422574" w:rsidP="00422574">
            <w:r>
              <w:rPr>
                <w:noProof/>
              </w:rPr>
              <w:drawing>
                <wp:inline distT="0" distB="0" distL="0" distR="0" wp14:anchorId="5678B33F" wp14:editId="0508EA82">
                  <wp:extent cx="146292" cy="146292"/>
                  <wp:effectExtent l="0" t="0" r="6350" b="635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F364A27" w14:textId="77777777" w:rsidR="00422574" w:rsidRDefault="00422574" w:rsidP="00422574">
      <w:pPr>
        <w:pStyle w:val="3"/>
        <w:ind w:left="880"/>
        <w:rPr>
          <w:rFonts w:hint="eastAsia"/>
        </w:rPr>
      </w:pPr>
      <w:r>
        <w:rPr>
          <w:rFonts w:hint="eastAsia"/>
        </w:rPr>
        <w:t xml:space="preserve">1.2.1 </w:t>
      </w:r>
      <w:r>
        <w:rPr>
          <w:rFonts w:hint="eastAsia"/>
        </w:rPr>
        <w:t>モール、</w:t>
      </w:r>
      <w:r>
        <w:rPr>
          <w:rFonts w:hint="eastAsia"/>
        </w:rPr>
        <w:t>ASP</w:t>
      </w:r>
      <w:r>
        <w:rPr>
          <w:rFonts w:hint="eastAsia"/>
        </w:rPr>
        <w:t>、</w:t>
      </w:r>
      <w:r>
        <w:rPr>
          <w:rFonts w:hint="eastAsia"/>
        </w:rPr>
        <w:t xml:space="preserve">SaaS </w:t>
      </w:r>
      <w:r>
        <w:rPr>
          <w:rFonts w:hint="eastAsia"/>
        </w:rPr>
        <w:t>型クラウドサービスの特徴</w:t>
      </w:r>
    </w:p>
    <w:p w14:paraId="62C3EE74" w14:textId="6A5E502A" w:rsidR="00422574" w:rsidRDefault="00422574" w:rsidP="00422574">
      <w:pPr>
        <w:pStyle w:val="4"/>
        <w:ind w:left="880"/>
        <w:rPr>
          <w:rFonts w:hint="eastAsia"/>
        </w:rPr>
      </w:pPr>
      <w:r>
        <w:rPr>
          <w:rFonts w:hint="eastAsia"/>
        </w:rPr>
        <w:t>表</w:t>
      </w:r>
      <w:r>
        <w:rPr>
          <w:rFonts w:hint="eastAsia"/>
        </w:rPr>
        <w:t xml:space="preserve">1-2-2 </w:t>
      </w:r>
      <w:r>
        <w:rPr>
          <w:rFonts w:hint="eastAsia"/>
        </w:rPr>
        <w:t>モール、</w:t>
      </w:r>
      <w:r>
        <w:rPr>
          <w:rFonts w:hint="eastAsia"/>
        </w:rPr>
        <w:t>ASP</w:t>
      </w:r>
      <w:r>
        <w:rPr>
          <w:rFonts w:hint="eastAsia"/>
        </w:rPr>
        <w:t>、</w:t>
      </w:r>
      <w:r>
        <w:rPr>
          <w:rFonts w:hint="eastAsia"/>
        </w:rPr>
        <w:t xml:space="preserve">SaaS </w:t>
      </w:r>
      <w:r>
        <w:rPr>
          <w:rFonts w:hint="eastAsia"/>
        </w:rPr>
        <w:t>でのメリットとデメリット</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5300F14" w14:textId="77777777" w:rsidTr="00422574">
        <w:tblPrEx>
          <w:tblCellMar>
            <w:top w:w="0" w:type="dxa"/>
            <w:bottom w:w="0" w:type="dxa"/>
          </w:tblCellMar>
        </w:tblPrEx>
        <w:trPr>
          <w:trHeight w:hRule="exact" w:val="360"/>
        </w:trPr>
        <w:tc>
          <w:tcPr>
            <w:tcW w:w="480" w:type="dxa"/>
            <w:vAlign w:val="bottom"/>
          </w:tcPr>
          <w:p w14:paraId="3C9D2F65" w14:textId="7CD9AB4F" w:rsidR="00422574" w:rsidRDefault="00422574" w:rsidP="00422574">
            <w:r>
              <w:rPr>
                <w:noProof/>
              </w:rPr>
              <w:drawing>
                <wp:inline distT="0" distB="0" distL="0" distR="0" wp14:anchorId="458DE80A" wp14:editId="18AA166D">
                  <wp:extent cx="146292" cy="146292"/>
                  <wp:effectExtent l="0" t="0" r="6350" b="635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E846C86" w14:textId="1C43C10C" w:rsidR="00422574" w:rsidRDefault="00422574" w:rsidP="00422574">
      <w:pPr>
        <w:pStyle w:val="3"/>
        <w:ind w:left="880"/>
        <w:rPr>
          <w:rFonts w:hint="eastAsia"/>
        </w:rPr>
      </w:pPr>
      <w:r>
        <w:rPr>
          <w:rFonts w:hint="eastAsia"/>
        </w:rPr>
        <w:t xml:space="preserve">1.2.2 PaaS </w:t>
      </w:r>
      <w:r>
        <w:rPr>
          <w:rFonts w:hint="eastAsia"/>
        </w:rPr>
        <w:t>型クラウドサービス、レンタルサーバ、</w:t>
      </w:r>
      <w:r>
        <w:rPr>
          <w:rFonts w:hint="eastAsia"/>
        </w:rPr>
        <w:t xml:space="preserve">IaaS </w:t>
      </w:r>
      <w:r>
        <w:rPr>
          <w:rFonts w:hint="eastAsia"/>
        </w:rPr>
        <w:t>型クラウドサービスの特徴</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6B0A72B" w14:textId="77777777" w:rsidTr="00422574">
        <w:tblPrEx>
          <w:tblCellMar>
            <w:top w:w="0" w:type="dxa"/>
            <w:bottom w:w="0" w:type="dxa"/>
          </w:tblCellMar>
        </w:tblPrEx>
        <w:trPr>
          <w:trHeight w:hRule="exact" w:val="360"/>
        </w:trPr>
        <w:tc>
          <w:tcPr>
            <w:tcW w:w="480" w:type="dxa"/>
            <w:vAlign w:val="bottom"/>
          </w:tcPr>
          <w:p w14:paraId="66A01774" w14:textId="2DA0BF55" w:rsidR="00422574" w:rsidRDefault="00422574" w:rsidP="00422574">
            <w:r>
              <w:rPr>
                <w:noProof/>
              </w:rPr>
              <w:drawing>
                <wp:inline distT="0" distB="0" distL="0" distR="0" wp14:anchorId="0AD8F24E" wp14:editId="6D3D7074">
                  <wp:extent cx="146292" cy="146292"/>
                  <wp:effectExtent l="0" t="0" r="6350" b="635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F067316" w14:textId="77777777" w:rsidR="00422574" w:rsidRDefault="00422574" w:rsidP="00422574">
      <w:pPr>
        <w:pStyle w:val="4"/>
        <w:ind w:left="880"/>
        <w:rPr>
          <w:rFonts w:hint="eastAsia"/>
        </w:rPr>
      </w:pPr>
      <w:r>
        <w:rPr>
          <w:rFonts w:hint="eastAsia"/>
        </w:rPr>
        <w:t>表</w:t>
      </w:r>
      <w:r>
        <w:rPr>
          <w:rFonts w:hint="eastAsia"/>
        </w:rPr>
        <w:t>1-2-3 PaaS</w:t>
      </w:r>
      <w:r>
        <w:rPr>
          <w:rFonts w:hint="eastAsia"/>
        </w:rPr>
        <w:t>、レンタルサーバ、</w:t>
      </w:r>
      <w:r>
        <w:rPr>
          <w:rFonts w:hint="eastAsia"/>
        </w:rPr>
        <w:t xml:space="preserve">IaaS </w:t>
      </w:r>
      <w:r>
        <w:rPr>
          <w:rFonts w:hint="eastAsia"/>
        </w:rPr>
        <w:t>でのメリットとデメリット</w:t>
      </w:r>
    </w:p>
    <w:p w14:paraId="62EA2116" w14:textId="77777777" w:rsidR="00422574" w:rsidRDefault="00422574" w:rsidP="00422574">
      <w:pPr>
        <w:pStyle w:val="3"/>
        <w:ind w:left="880"/>
        <w:rPr>
          <w:rFonts w:hint="eastAsia"/>
        </w:rPr>
      </w:pPr>
      <w:r>
        <w:rPr>
          <w:rFonts w:hint="eastAsia"/>
        </w:rPr>
        <w:t xml:space="preserve">1.2.3 </w:t>
      </w:r>
      <w:r>
        <w:rPr>
          <w:rFonts w:hint="eastAsia"/>
        </w:rPr>
        <w:t>ハウジング、オンプレミスの特徴</w:t>
      </w:r>
    </w:p>
    <w:p w14:paraId="66AA6FF6" w14:textId="77777777" w:rsidR="00422574" w:rsidRDefault="00422574" w:rsidP="00422574">
      <w:pPr>
        <w:pStyle w:val="4"/>
        <w:ind w:left="880"/>
        <w:rPr>
          <w:rFonts w:hint="eastAsia"/>
        </w:rPr>
      </w:pPr>
      <w:r>
        <w:rPr>
          <w:rFonts w:hint="eastAsia"/>
        </w:rPr>
        <w:t>表</w:t>
      </w:r>
      <w:r>
        <w:rPr>
          <w:rFonts w:hint="eastAsia"/>
        </w:rPr>
        <w:t xml:space="preserve">1-2-4 </w:t>
      </w:r>
      <w:r>
        <w:rPr>
          <w:rFonts w:hint="eastAsia"/>
        </w:rPr>
        <w:t>ハウジング、オンプレミスでのメリットとデメリット</w:t>
      </w:r>
    </w:p>
    <w:p w14:paraId="4A06CF0A" w14:textId="11DD0235" w:rsidR="00422574" w:rsidRDefault="00422574" w:rsidP="00422574">
      <w:pPr>
        <w:pStyle w:val="3"/>
        <w:ind w:left="880"/>
        <w:rPr>
          <w:rFonts w:hint="eastAsia"/>
        </w:rPr>
      </w:pPr>
      <w:r>
        <w:rPr>
          <w:rFonts w:hint="eastAsia"/>
        </w:rPr>
        <w:t xml:space="preserve">1.2.4 </w:t>
      </w:r>
      <w:r>
        <w:rPr>
          <w:rFonts w:hint="eastAsia"/>
        </w:rPr>
        <w:t>業種による利用傾向</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517861C" w14:textId="77777777" w:rsidTr="00422574">
        <w:tblPrEx>
          <w:tblCellMar>
            <w:top w:w="0" w:type="dxa"/>
            <w:bottom w:w="0" w:type="dxa"/>
          </w:tblCellMar>
        </w:tblPrEx>
        <w:trPr>
          <w:trHeight w:hRule="exact" w:val="360"/>
        </w:trPr>
        <w:tc>
          <w:tcPr>
            <w:tcW w:w="480" w:type="dxa"/>
            <w:vAlign w:val="bottom"/>
          </w:tcPr>
          <w:p w14:paraId="714527DF" w14:textId="48262A91" w:rsidR="00422574" w:rsidRDefault="00422574" w:rsidP="00422574">
            <w:r>
              <w:rPr>
                <w:noProof/>
              </w:rPr>
              <w:drawing>
                <wp:inline distT="0" distB="0" distL="0" distR="0" wp14:anchorId="7B3BC73A" wp14:editId="635E9BBB">
                  <wp:extent cx="146292" cy="146292"/>
                  <wp:effectExtent l="0" t="0" r="6350" b="635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F39DC08" w14:textId="77777777" w:rsidR="00422574" w:rsidRDefault="00422574" w:rsidP="00422574">
      <w:pPr>
        <w:pStyle w:val="4"/>
        <w:ind w:left="880"/>
        <w:rPr>
          <w:rFonts w:hint="eastAsia"/>
        </w:rPr>
      </w:pPr>
      <w:r>
        <w:rPr>
          <w:rFonts w:hint="eastAsia"/>
        </w:rPr>
        <w:t>ウェブサイトで公開されている各運営形態の情報</w:t>
      </w:r>
      <w:r>
        <w:rPr>
          <w:rFonts w:hint="eastAsia"/>
        </w:rPr>
        <w:t>27</w:t>
      </w:r>
      <w:r>
        <w:rPr>
          <w:rFonts w:hint="eastAsia"/>
        </w:rPr>
        <w:t>を参照すると、</w:t>
      </w:r>
    </w:p>
    <w:p w14:paraId="124B12FB" w14:textId="77777777" w:rsidR="00422574" w:rsidRDefault="00422574" w:rsidP="00422574">
      <w:pPr>
        <w:pStyle w:val="4"/>
        <w:ind w:left="880"/>
        <w:rPr>
          <w:rFonts w:hint="eastAsia"/>
        </w:rPr>
      </w:pPr>
      <w:r>
        <w:rPr>
          <w:rFonts w:hint="eastAsia"/>
        </w:rPr>
        <w:t xml:space="preserve">ASP </w:t>
      </w:r>
      <w:r>
        <w:rPr>
          <w:rFonts w:hint="eastAsia"/>
        </w:rPr>
        <w:t>やモールの運営形態を選ぶ場合は、</w:t>
      </w:r>
    </w:p>
    <w:p w14:paraId="5352A13A" w14:textId="2E3A6BEC" w:rsidR="00422574" w:rsidRDefault="00422574" w:rsidP="00422574">
      <w:pPr>
        <w:pStyle w:val="5"/>
        <w:ind w:left="1760"/>
        <w:rPr>
          <w:rFonts w:hint="eastAsia"/>
        </w:rPr>
      </w:pPr>
      <w:r>
        <w:rPr>
          <w:rFonts w:hint="eastAsia"/>
        </w:rPr>
        <w:t>ウェブサイト運営サービスに付加される別のサービスを利用できることが選定の理由として挙げられていた。サーバの構築や運営の技術を持たない個人商店や中小企業等の利用が多くみられ、そういった企業が</w:t>
      </w:r>
      <w:r>
        <w:rPr>
          <w:rFonts w:hint="eastAsia"/>
        </w:rPr>
        <w:t xml:space="preserve">EC </w:t>
      </w:r>
      <w:r>
        <w:rPr>
          <w:rFonts w:hint="eastAsia"/>
        </w:rPr>
        <w:t>サイトを出店する際に、サポートサービスの</w:t>
      </w:r>
      <w:r>
        <w:rPr>
          <w:rFonts w:hint="eastAsia"/>
        </w:rPr>
        <w:t xml:space="preserve">EC </w:t>
      </w:r>
      <w:r>
        <w:rPr>
          <w:rFonts w:hint="eastAsia"/>
        </w:rPr>
        <w:t>サイト経営の相談サービス等が提供されていることを選定の基準にしているとのコメントが見られた。</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F19DFB8" w14:textId="77777777" w:rsidTr="00422574">
        <w:tblPrEx>
          <w:tblCellMar>
            <w:top w:w="0" w:type="dxa"/>
            <w:bottom w:w="0" w:type="dxa"/>
          </w:tblCellMar>
        </w:tblPrEx>
        <w:trPr>
          <w:trHeight w:hRule="exact" w:val="360"/>
        </w:trPr>
        <w:tc>
          <w:tcPr>
            <w:tcW w:w="480" w:type="dxa"/>
            <w:vAlign w:val="bottom"/>
          </w:tcPr>
          <w:p w14:paraId="6088E72F" w14:textId="4537D49B" w:rsidR="00422574" w:rsidRDefault="00422574" w:rsidP="00422574">
            <w:r>
              <w:rPr>
                <w:noProof/>
              </w:rPr>
              <w:drawing>
                <wp:inline distT="0" distB="0" distL="0" distR="0" wp14:anchorId="09E415D4" wp14:editId="3558EC7E">
                  <wp:extent cx="146292" cy="146292"/>
                  <wp:effectExtent l="0" t="0" r="6350" b="635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9522A02" w14:textId="70A17747" w:rsidR="00422574" w:rsidRDefault="00422574" w:rsidP="00422574">
      <w:pPr>
        <w:pStyle w:val="4"/>
        <w:ind w:left="880"/>
        <w:rPr>
          <w:rFonts w:hint="eastAsia"/>
        </w:rPr>
      </w:pPr>
      <w:r>
        <w:rPr>
          <w:rFonts w:hint="eastAsia"/>
        </w:rPr>
        <w:lastRenderedPageBreak/>
        <w:t>レンタルサーバやクラウドの場合は、</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EFD3AB1" w14:textId="77777777" w:rsidTr="00422574">
        <w:tblPrEx>
          <w:tblCellMar>
            <w:top w:w="0" w:type="dxa"/>
            <w:bottom w:w="0" w:type="dxa"/>
          </w:tblCellMar>
        </w:tblPrEx>
        <w:trPr>
          <w:trHeight w:hRule="exact" w:val="360"/>
        </w:trPr>
        <w:tc>
          <w:tcPr>
            <w:tcW w:w="480" w:type="dxa"/>
            <w:vAlign w:val="bottom"/>
          </w:tcPr>
          <w:p w14:paraId="5FEE95FF" w14:textId="21BA246E" w:rsidR="00422574" w:rsidRDefault="00422574" w:rsidP="00422574">
            <w:r>
              <w:rPr>
                <w:noProof/>
              </w:rPr>
              <w:drawing>
                <wp:inline distT="0" distB="0" distL="0" distR="0" wp14:anchorId="7D145531" wp14:editId="370A9354">
                  <wp:extent cx="146292" cy="146292"/>
                  <wp:effectExtent l="0" t="0" r="6350" b="635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1FAA556" w14:textId="77777777" w:rsidR="00422574" w:rsidRDefault="00422574" w:rsidP="00422574">
      <w:pPr>
        <w:pStyle w:val="5"/>
        <w:ind w:left="1760"/>
        <w:rPr>
          <w:rFonts w:hint="eastAsia"/>
        </w:rPr>
      </w:pPr>
      <w:r>
        <w:rPr>
          <w:rFonts w:hint="eastAsia"/>
        </w:rPr>
        <w:t xml:space="preserve">ASP </w:t>
      </w:r>
      <w:r>
        <w:rPr>
          <w:rFonts w:hint="eastAsia"/>
        </w:rPr>
        <w:t>やモールと異なり独自のドメインを取得するサービスが提供されており、企業紹介のウェブサイトを導入する際に利用されているようである。選定の理由として挙げられているのは導入するサービスや使用するソフトウェアを自由に選択できる点である</w:t>
      </w:r>
      <w:r>
        <w:rPr>
          <w:rFonts w:hint="eastAsia"/>
        </w:rPr>
        <w:t>28</w:t>
      </w:r>
      <w:r>
        <w:rPr>
          <w:rFonts w:hint="eastAsia"/>
        </w:rPr>
        <w:t>。機材管理の工数が必要ないこと、サービスの提供開始までに要する時間が短いこと、特にクラウドの場合は処理性能等のスケーラビリティが確保されていることがある。</w:t>
      </w:r>
    </w:p>
    <w:p w14:paraId="3A4AD6A5" w14:textId="09314397" w:rsidR="00422574" w:rsidRDefault="00422574" w:rsidP="00422574">
      <w:pPr>
        <w:pStyle w:val="1"/>
        <w:rPr>
          <w:rFonts w:hint="eastAsia"/>
        </w:rPr>
      </w:pPr>
      <w:r>
        <w:rPr>
          <w:rFonts w:hint="eastAsia"/>
        </w:rPr>
        <w:t xml:space="preserve">2. </w:t>
      </w:r>
      <w:r>
        <w:rPr>
          <w:rFonts w:hint="eastAsia"/>
        </w:rPr>
        <w:t>各運営形態の選定に向けたアプローチ</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22A47F3" w14:textId="77777777" w:rsidTr="00422574">
        <w:tblPrEx>
          <w:tblCellMar>
            <w:top w:w="0" w:type="dxa"/>
            <w:bottom w:w="0" w:type="dxa"/>
          </w:tblCellMar>
        </w:tblPrEx>
        <w:trPr>
          <w:trHeight w:hRule="exact" w:val="360"/>
        </w:trPr>
        <w:tc>
          <w:tcPr>
            <w:tcW w:w="480" w:type="dxa"/>
            <w:vAlign w:val="bottom"/>
          </w:tcPr>
          <w:p w14:paraId="7C67B8D2" w14:textId="5F247E23" w:rsidR="00422574" w:rsidRDefault="00422574" w:rsidP="00422574">
            <w:r>
              <w:rPr>
                <w:noProof/>
              </w:rPr>
              <w:drawing>
                <wp:inline distT="0" distB="0" distL="0" distR="0" wp14:anchorId="1607F0D7" wp14:editId="4A487D48">
                  <wp:extent cx="146292" cy="146292"/>
                  <wp:effectExtent l="0" t="0" r="6350" b="635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244E0BF" w14:textId="6281004B" w:rsidR="00422574" w:rsidRDefault="00422574" w:rsidP="00422574">
      <w:pPr>
        <w:pStyle w:val="2"/>
        <w:rPr>
          <w:rFonts w:hint="eastAsia"/>
        </w:rPr>
      </w:pPr>
      <w:r>
        <w:rPr>
          <w:rFonts w:hint="eastAsia"/>
        </w:rPr>
        <w:t xml:space="preserve">2.1. </w:t>
      </w:r>
      <w:r>
        <w:rPr>
          <w:rFonts w:hint="eastAsia"/>
        </w:rPr>
        <w:t>運営形態の選定のアプローチについて</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BFB042A" w14:textId="77777777" w:rsidTr="00422574">
        <w:tblPrEx>
          <w:tblCellMar>
            <w:top w:w="0" w:type="dxa"/>
            <w:bottom w:w="0" w:type="dxa"/>
          </w:tblCellMar>
        </w:tblPrEx>
        <w:trPr>
          <w:trHeight w:hRule="exact" w:val="360"/>
        </w:trPr>
        <w:tc>
          <w:tcPr>
            <w:tcW w:w="480" w:type="dxa"/>
            <w:vAlign w:val="bottom"/>
          </w:tcPr>
          <w:p w14:paraId="7DAC09A5" w14:textId="3E53A857" w:rsidR="00422574" w:rsidRDefault="00422574" w:rsidP="00422574">
            <w:r>
              <w:rPr>
                <w:noProof/>
              </w:rPr>
              <w:drawing>
                <wp:inline distT="0" distB="0" distL="0" distR="0" wp14:anchorId="2A6DF0D7" wp14:editId="54CD7D92">
                  <wp:extent cx="146292" cy="146292"/>
                  <wp:effectExtent l="0" t="0" r="6350" b="635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AB50FAC" w14:textId="73325115" w:rsidR="00422574" w:rsidRDefault="00422574" w:rsidP="00422574">
      <w:pPr>
        <w:pStyle w:val="3"/>
        <w:ind w:left="880"/>
        <w:rPr>
          <w:rFonts w:hint="eastAsia"/>
        </w:rPr>
      </w:pPr>
      <w:r>
        <w:rPr>
          <w:rFonts w:hint="eastAsia"/>
        </w:rPr>
        <w:t>図</w:t>
      </w:r>
      <w:r>
        <w:rPr>
          <w:rFonts w:hint="eastAsia"/>
        </w:rPr>
        <w:t xml:space="preserve">2-1-1 </w:t>
      </w:r>
      <w:r>
        <w:rPr>
          <w:rFonts w:hint="eastAsia"/>
        </w:rPr>
        <w:t>実現したい目的を優先した観点における選定フロー</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384EAA3" w14:textId="77777777" w:rsidTr="00422574">
        <w:tblPrEx>
          <w:tblCellMar>
            <w:top w:w="0" w:type="dxa"/>
            <w:bottom w:w="0" w:type="dxa"/>
          </w:tblCellMar>
        </w:tblPrEx>
        <w:trPr>
          <w:trHeight w:hRule="exact" w:val="360"/>
        </w:trPr>
        <w:tc>
          <w:tcPr>
            <w:tcW w:w="480" w:type="dxa"/>
            <w:vAlign w:val="bottom"/>
          </w:tcPr>
          <w:p w14:paraId="08B49A02" w14:textId="070B54C0" w:rsidR="00422574" w:rsidRDefault="00422574" w:rsidP="00422574">
            <w:r>
              <w:rPr>
                <w:noProof/>
              </w:rPr>
              <w:drawing>
                <wp:inline distT="0" distB="0" distL="0" distR="0" wp14:anchorId="58BEF223" wp14:editId="65A633A2">
                  <wp:extent cx="146292" cy="146292"/>
                  <wp:effectExtent l="0" t="0" r="6350" b="635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E4917C8" w14:textId="57217A9E" w:rsidR="00422574" w:rsidRDefault="00422574" w:rsidP="00422574">
      <w:pPr>
        <w:pStyle w:val="3"/>
        <w:ind w:left="880"/>
        <w:rPr>
          <w:rFonts w:hint="eastAsia"/>
        </w:rPr>
      </w:pPr>
      <w:r>
        <w:rPr>
          <w:rFonts w:hint="eastAsia"/>
        </w:rPr>
        <w:t>図</w:t>
      </w:r>
      <w:r>
        <w:rPr>
          <w:rFonts w:hint="eastAsia"/>
        </w:rPr>
        <w:t xml:space="preserve">2-1-2 </w:t>
      </w:r>
      <w:r>
        <w:rPr>
          <w:rFonts w:hint="eastAsia"/>
        </w:rPr>
        <w:t>運用・維持を優先した観点における選定フロー</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59CCAC7" w14:textId="77777777" w:rsidTr="00422574">
        <w:tblPrEx>
          <w:tblCellMar>
            <w:top w:w="0" w:type="dxa"/>
            <w:bottom w:w="0" w:type="dxa"/>
          </w:tblCellMar>
        </w:tblPrEx>
        <w:trPr>
          <w:trHeight w:hRule="exact" w:val="360"/>
        </w:trPr>
        <w:tc>
          <w:tcPr>
            <w:tcW w:w="480" w:type="dxa"/>
            <w:vAlign w:val="bottom"/>
          </w:tcPr>
          <w:p w14:paraId="01C8F648" w14:textId="381E9EAC" w:rsidR="00422574" w:rsidRDefault="00422574" w:rsidP="00422574">
            <w:r>
              <w:rPr>
                <w:noProof/>
              </w:rPr>
              <w:drawing>
                <wp:inline distT="0" distB="0" distL="0" distR="0" wp14:anchorId="09BA1071" wp14:editId="496E8762">
                  <wp:extent cx="146292" cy="146292"/>
                  <wp:effectExtent l="0" t="0" r="6350" b="635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5FE582F" w14:textId="55D1B78B" w:rsidR="00422574" w:rsidRDefault="00422574" w:rsidP="00422574">
      <w:pPr>
        <w:pStyle w:val="4"/>
        <w:ind w:left="880"/>
        <w:rPr>
          <w:rFonts w:hint="eastAsia"/>
        </w:rPr>
      </w:pPr>
      <w:r>
        <w:rPr>
          <w:rFonts w:hint="eastAsia"/>
        </w:rPr>
        <w:t>判断基準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AA7C2D9" w14:textId="77777777" w:rsidTr="00422574">
        <w:tblPrEx>
          <w:tblCellMar>
            <w:top w:w="0" w:type="dxa"/>
            <w:bottom w:w="0" w:type="dxa"/>
          </w:tblCellMar>
        </w:tblPrEx>
        <w:trPr>
          <w:trHeight w:hRule="exact" w:val="360"/>
        </w:trPr>
        <w:tc>
          <w:tcPr>
            <w:tcW w:w="480" w:type="dxa"/>
            <w:vAlign w:val="bottom"/>
          </w:tcPr>
          <w:p w14:paraId="653202F1" w14:textId="6D2808E9" w:rsidR="00422574" w:rsidRDefault="00422574" w:rsidP="00422574">
            <w:r>
              <w:rPr>
                <w:noProof/>
              </w:rPr>
              <w:drawing>
                <wp:inline distT="0" distB="0" distL="0" distR="0" wp14:anchorId="33EAD1CD" wp14:editId="62C91AAE">
                  <wp:extent cx="146292" cy="146292"/>
                  <wp:effectExtent l="0" t="0" r="6350" b="635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FEAEB34" w14:textId="362979A5" w:rsidR="00422574" w:rsidRDefault="00422574" w:rsidP="00422574">
      <w:pPr>
        <w:pStyle w:val="5"/>
        <w:ind w:left="1760"/>
        <w:rPr>
          <w:rFonts w:hint="eastAsia"/>
        </w:rPr>
      </w:pPr>
      <w:r>
        <w:rPr>
          <w:rFonts w:hint="eastAsia"/>
        </w:rPr>
        <w:t>1.</w:t>
      </w:r>
      <w:r>
        <w:rPr>
          <w:rFonts w:hint="eastAsia"/>
        </w:rPr>
        <w:t>システム構築体制</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1D9E9A3" w14:textId="77777777" w:rsidTr="00422574">
        <w:tblPrEx>
          <w:tblCellMar>
            <w:top w:w="0" w:type="dxa"/>
            <w:bottom w:w="0" w:type="dxa"/>
          </w:tblCellMar>
        </w:tblPrEx>
        <w:trPr>
          <w:trHeight w:hRule="exact" w:val="360"/>
        </w:trPr>
        <w:tc>
          <w:tcPr>
            <w:tcW w:w="480" w:type="dxa"/>
            <w:vAlign w:val="bottom"/>
          </w:tcPr>
          <w:p w14:paraId="00A2D534" w14:textId="249E0A33" w:rsidR="00422574" w:rsidRDefault="00422574" w:rsidP="00422574">
            <w:r>
              <w:rPr>
                <w:noProof/>
              </w:rPr>
              <w:drawing>
                <wp:inline distT="0" distB="0" distL="0" distR="0" wp14:anchorId="5DFA195C" wp14:editId="0228DD92">
                  <wp:extent cx="146292" cy="146292"/>
                  <wp:effectExtent l="0" t="0" r="6350" b="635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8B604D3" w14:textId="2CD015C0" w:rsidR="00422574" w:rsidRDefault="00422574" w:rsidP="00422574">
      <w:pPr>
        <w:pStyle w:val="5"/>
        <w:ind w:left="1760"/>
        <w:rPr>
          <w:rFonts w:hint="eastAsia"/>
        </w:rPr>
      </w:pPr>
      <w:r>
        <w:rPr>
          <w:rFonts w:hint="eastAsia"/>
        </w:rPr>
        <w:t>2.</w:t>
      </w:r>
      <w:r>
        <w:rPr>
          <w:rFonts w:hint="eastAsia"/>
        </w:rPr>
        <w:t>アプリ開発体制</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0FF154A" w14:textId="77777777" w:rsidTr="00422574">
        <w:tblPrEx>
          <w:tblCellMar>
            <w:top w:w="0" w:type="dxa"/>
            <w:bottom w:w="0" w:type="dxa"/>
          </w:tblCellMar>
        </w:tblPrEx>
        <w:trPr>
          <w:trHeight w:hRule="exact" w:val="360"/>
        </w:trPr>
        <w:tc>
          <w:tcPr>
            <w:tcW w:w="480" w:type="dxa"/>
            <w:vAlign w:val="bottom"/>
          </w:tcPr>
          <w:p w14:paraId="6B32A55F" w14:textId="53D09412" w:rsidR="00422574" w:rsidRDefault="00422574" w:rsidP="00422574">
            <w:r>
              <w:rPr>
                <w:noProof/>
              </w:rPr>
              <w:drawing>
                <wp:inline distT="0" distB="0" distL="0" distR="0" wp14:anchorId="03CD5FF8" wp14:editId="64B0EEF3">
                  <wp:extent cx="146292" cy="146292"/>
                  <wp:effectExtent l="0" t="0" r="6350" b="635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D39DC5E" w14:textId="78D4366E" w:rsidR="00422574" w:rsidRDefault="00422574" w:rsidP="00422574">
      <w:pPr>
        <w:pStyle w:val="5"/>
        <w:ind w:left="1760"/>
        <w:rPr>
          <w:rFonts w:hint="eastAsia"/>
        </w:rPr>
      </w:pPr>
      <w:r>
        <w:rPr>
          <w:rFonts w:hint="eastAsia"/>
        </w:rPr>
        <w:t>3.</w:t>
      </w:r>
      <w:r>
        <w:rPr>
          <w:rFonts w:hint="eastAsia"/>
        </w:rPr>
        <w:t>運用保守体制</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DBF74FC" w14:textId="77777777" w:rsidTr="00422574">
        <w:tblPrEx>
          <w:tblCellMar>
            <w:top w:w="0" w:type="dxa"/>
            <w:bottom w:w="0" w:type="dxa"/>
          </w:tblCellMar>
        </w:tblPrEx>
        <w:trPr>
          <w:trHeight w:hRule="exact" w:val="360"/>
        </w:trPr>
        <w:tc>
          <w:tcPr>
            <w:tcW w:w="480" w:type="dxa"/>
            <w:vAlign w:val="bottom"/>
          </w:tcPr>
          <w:p w14:paraId="11BD1446" w14:textId="39D508EC" w:rsidR="00422574" w:rsidRDefault="00422574" w:rsidP="00422574">
            <w:r>
              <w:rPr>
                <w:noProof/>
              </w:rPr>
              <w:drawing>
                <wp:inline distT="0" distB="0" distL="0" distR="0" wp14:anchorId="3CC41456" wp14:editId="11DAB071">
                  <wp:extent cx="146292" cy="146292"/>
                  <wp:effectExtent l="0" t="0" r="6350" b="635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5192542" w14:textId="0531085C" w:rsidR="00422574" w:rsidRDefault="00422574" w:rsidP="00422574">
      <w:pPr>
        <w:pStyle w:val="5"/>
        <w:ind w:left="1760"/>
        <w:rPr>
          <w:rFonts w:hint="eastAsia"/>
        </w:rPr>
      </w:pPr>
      <w:r>
        <w:rPr>
          <w:rFonts w:hint="eastAsia"/>
        </w:rPr>
        <w:t>4.</w:t>
      </w:r>
      <w:r>
        <w:rPr>
          <w:rFonts w:hint="eastAsia"/>
        </w:rPr>
        <w:t>セキュリティ対策維持管理体制</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B32C01E" w14:textId="77777777" w:rsidTr="00422574">
        <w:tblPrEx>
          <w:tblCellMar>
            <w:top w:w="0" w:type="dxa"/>
            <w:bottom w:w="0" w:type="dxa"/>
          </w:tblCellMar>
        </w:tblPrEx>
        <w:trPr>
          <w:trHeight w:hRule="exact" w:val="360"/>
        </w:trPr>
        <w:tc>
          <w:tcPr>
            <w:tcW w:w="480" w:type="dxa"/>
            <w:vAlign w:val="bottom"/>
          </w:tcPr>
          <w:p w14:paraId="468D70F2" w14:textId="348F4E4F" w:rsidR="00422574" w:rsidRDefault="00422574" w:rsidP="00422574">
            <w:r>
              <w:rPr>
                <w:noProof/>
              </w:rPr>
              <w:drawing>
                <wp:inline distT="0" distB="0" distL="0" distR="0" wp14:anchorId="78BC0377" wp14:editId="42BA3ADC">
                  <wp:extent cx="146292" cy="146292"/>
                  <wp:effectExtent l="0" t="0" r="6350" b="635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12FC731" w14:textId="77777777" w:rsidR="00422574" w:rsidRDefault="00422574" w:rsidP="00422574">
      <w:pPr>
        <w:pStyle w:val="2"/>
        <w:rPr>
          <w:rFonts w:hint="eastAsia"/>
        </w:rPr>
      </w:pPr>
      <w:r>
        <w:rPr>
          <w:rFonts w:hint="eastAsia"/>
        </w:rPr>
        <w:lastRenderedPageBreak/>
        <w:t xml:space="preserve">2.2. </w:t>
      </w:r>
      <w:r>
        <w:rPr>
          <w:rFonts w:hint="eastAsia"/>
        </w:rPr>
        <w:t>運営形態毎の自由度</w:t>
      </w:r>
    </w:p>
    <w:p w14:paraId="7B300E6B" w14:textId="7110162E" w:rsidR="00422574" w:rsidRDefault="00422574" w:rsidP="00422574">
      <w:pPr>
        <w:pStyle w:val="3"/>
        <w:ind w:left="880"/>
        <w:rPr>
          <w:rFonts w:hint="eastAsia"/>
        </w:rPr>
      </w:pPr>
      <w:r>
        <w:rPr>
          <w:rFonts w:hint="eastAsia"/>
        </w:rPr>
        <w:t>図</w:t>
      </w:r>
      <w:r>
        <w:rPr>
          <w:rFonts w:hint="eastAsia"/>
        </w:rPr>
        <w:t xml:space="preserve"> 2-2-1 ASP </w:t>
      </w:r>
      <w:r>
        <w:rPr>
          <w:rFonts w:hint="eastAsia"/>
        </w:rPr>
        <w:t>やレンタルサーバでのウェブサイト運営</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913CD5A" w14:textId="77777777" w:rsidTr="00422574">
        <w:tblPrEx>
          <w:tblCellMar>
            <w:top w:w="0" w:type="dxa"/>
            <w:bottom w:w="0" w:type="dxa"/>
          </w:tblCellMar>
        </w:tblPrEx>
        <w:trPr>
          <w:trHeight w:hRule="exact" w:val="360"/>
        </w:trPr>
        <w:tc>
          <w:tcPr>
            <w:tcW w:w="480" w:type="dxa"/>
            <w:vAlign w:val="bottom"/>
          </w:tcPr>
          <w:p w14:paraId="4B5FE653" w14:textId="3E52ECD4" w:rsidR="00422574" w:rsidRDefault="00422574" w:rsidP="00422574">
            <w:r>
              <w:rPr>
                <w:noProof/>
              </w:rPr>
              <w:drawing>
                <wp:inline distT="0" distB="0" distL="0" distR="0" wp14:anchorId="0E5466C6" wp14:editId="1FD3FC1C">
                  <wp:extent cx="146292" cy="146292"/>
                  <wp:effectExtent l="0" t="0" r="6350" b="635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1D8DADC" w14:textId="77777777" w:rsidR="00422574" w:rsidRDefault="00422574" w:rsidP="00422574">
      <w:pPr>
        <w:pStyle w:val="3"/>
        <w:ind w:left="880"/>
        <w:rPr>
          <w:rFonts w:hint="eastAsia"/>
        </w:rPr>
      </w:pPr>
      <w:r>
        <w:rPr>
          <w:rFonts w:hint="eastAsia"/>
        </w:rPr>
        <w:t>図</w:t>
      </w:r>
      <w:r>
        <w:rPr>
          <w:rFonts w:hint="eastAsia"/>
        </w:rPr>
        <w:t xml:space="preserve"> 2-2-2 </w:t>
      </w:r>
      <w:r>
        <w:rPr>
          <w:rFonts w:hint="eastAsia"/>
        </w:rPr>
        <w:t>オンプレミスのウェブサイト運営</w:t>
      </w:r>
    </w:p>
    <w:p w14:paraId="439CCFA5" w14:textId="7935039F" w:rsidR="00422574" w:rsidRDefault="00422574" w:rsidP="00422574">
      <w:pPr>
        <w:pStyle w:val="2"/>
        <w:rPr>
          <w:rFonts w:hint="eastAsia"/>
        </w:rPr>
      </w:pPr>
      <w:r>
        <w:rPr>
          <w:rFonts w:hint="eastAsia"/>
        </w:rPr>
        <w:t xml:space="preserve">2.3. </w:t>
      </w:r>
      <w:r>
        <w:rPr>
          <w:rFonts w:hint="eastAsia"/>
        </w:rPr>
        <w:t>運営形態毎に調達が必要となる機材</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4172109" w14:textId="77777777" w:rsidTr="00422574">
        <w:tblPrEx>
          <w:tblCellMar>
            <w:top w:w="0" w:type="dxa"/>
            <w:bottom w:w="0" w:type="dxa"/>
          </w:tblCellMar>
        </w:tblPrEx>
        <w:trPr>
          <w:trHeight w:hRule="exact" w:val="360"/>
        </w:trPr>
        <w:tc>
          <w:tcPr>
            <w:tcW w:w="480" w:type="dxa"/>
            <w:vAlign w:val="bottom"/>
          </w:tcPr>
          <w:p w14:paraId="561B65A4" w14:textId="69E5E822" w:rsidR="00422574" w:rsidRDefault="00422574" w:rsidP="00422574">
            <w:r>
              <w:rPr>
                <w:noProof/>
              </w:rPr>
              <w:drawing>
                <wp:inline distT="0" distB="0" distL="0" distR="0" wp14:anchorId="340742A9" wp14:editId="42131853">
                  <wp:extent cx="146292" cy="146292"/>
                  <wp:effectExtent l="0" t="0" r="6350" b="635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413F449" w14:textId="178085CC" w:rsidR="00422574" w:rsidRDefault="00422574" w:rsidP="00422574">
      <w:pPr>
        <w:pStyle w:val="3"/>
        <w:ind w:left="880"/>
        <w:rPr>
          <w:rFonts w:hint="eastAsia"/>
        </w:rPr>
      </w:pPr>
      <w:r>
        <w:rPr>
          <w:rFonts w:hint="eastAsia"/>
        </w:rPr>
        <w:t>表</w:t>
      </w:r>
      <w:r>
        <w:rPr>
          <w:rFonts w:hint="eastAsia"/>
        </w:rPr>
        <w:t xml:space="preserve"> 2-3-1 </w:t>
      </w:r>
      <w:r>
        <w:rPr>
          <w:rFonts w:hint="eastAsia"/>
        </w:rPr>
        <w:t>運営形態毎に調達が必要な機材</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2BCD1B3" w14:textId="77777777" w:rsidTr="00422574">
        <w:tblPrEx>
          <w:tblCellMar>
            <w:top w:w="0" w:type="dxa"/>
            <w:bottom w:w="0" w:type="dxa"/>
          </w:tblCellMar>
        </w:tblPrEx>
        <w:trPr>
          <w:trHeight w:hRule="exact" w:val="360"/>
        </w:trPr>
        <w:tc>
          <w:tcPr>
            <w:tcW w:w="480" w:type="dxa"/>
            <w:vAlign w:val="bottom"/>
          </w:tcPr>
          <w:p w14:paraId="6BDC6FE0" w14:textId="5203EC81" w:rsidR="00422574" w:rsidRDefault="00422574" w:rsidP="00422574">
            <w:r>
              <w:rPr>
                <w:noProof/>
              </w:rPr>
              <w:drawing>
                <wp:inline distT="0" distB="0" distL="0" distR="0" wp14:anchorId="7B94E049" wp14:editId="74A37568">
                  <wp:extent cx="146292" cy="146292"/>
                  <wp:effectExtent l="0" t="0" r="6350" b="635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B76C0D1" w14:textId="584B249A" w:rsidR="00422574" w:rsidRDefault="00422574" w:rsidP="00422574">
      <w:pPr>
        <w:pStyle w:val="3"/>
        <w:ind w:left="880"/>
        <w:rPr>
          <w:rFonts w:hint="eastAsia"/>
        </w:rPr>
      </w:pPr>
      <w:r>
        <w:rPr>
          <w:rFonts w:hint="eastAsia"/>
        </w:rPr>
        <w:t>サーバ室</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8C916D3" w14:textId="77777777" w:rsidTr="00422574">
        <w:tblPrEx>
          <w:tblCellMar>
            <w:top w:w="0" w:type="dxa"/>
            <w:bottom w:w="0" w:type="dxa"/>
          </w:tblCellMar>
        </w:tblPrEx>
        <w:trPr>
          <w:trHeight w:hRule="exact" w:val="360"/>
        </w:trPr>
        <w:tc>
          <w:tcPr>
            <w:tcW w:w="480" w:type="dxa"/>
            <w:vAlign w:val="bottom"/>
          </w:tcPr>
          <w:p w14:paraId="2347E92D" w14:textId="67FE3F8A" w:rsidR="00422574" w:rsidRDefault="00422574" w:rsidP="00422574">
            <w:r>
              <w:rPr>
                <w:noProof/>
              </w:rPr>
              <w:drawing>
                <wp:inline distT="0" distB="0" distL="0" distR="0" wp14:anchorId="1FD885CC" wp14:editId="0410946F">
                  <wp:extent cx="146292" cy="146292"/>
                  <wp:effectExtent l="0" t="0" r="6350" b="635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AD35279" w14:textId="59E1009F" w:rsidR="00422574" w:rsidRDefault="00422574" w:rsidP="00422574">
      <w:pPr>
        <w:pStyle w:val="3"/>
        <w:ind w:left="880"/>
        <w:rPr>
          <w:rFonts w:hint="eastAsia"/>
        </w:rPr>
      </w:pPr>
      <w:r>
        <w:rPr>
          <w:rFonts w:hint="eastAsia"/>
        </w:rPr>
        <w:t>電源管理</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A0B3947" w14:textId="77777777" w:rsidTr="00422574">
        <w:tblPrEx>
          <w:tblCellMar>
            <w:top w:w="0" w:type="dxa"/>
            <w:bottom w:w="0" w:type="dxa"/>
          </w:tblCellMar>
        </w:tblPrEx>
        <w:trPr>
          <w:trHeight w:hRule="exact" w:val="360"/>
        </w:trPr>
        <w:tc>
          <w:tcPr>
            <w:tcW w:w="480" w:type="dxa"/>
            <w:vAlign w:val="bottom"/>
          </w:tcPr>
          <w:p w14:paraId="25A019D1" w14:textId="1A35BDB3" w:rsidR="00422574" w:rsidRDefault="00422574" w:rsidP="00422574">
            <w:r>
              <w:rPr>
                <w:noProof/>
              </w:rPr>
              <w:drawing>
                <wp:inline distT="0" distB="0" distL="0" distR="0" wp14:anchorId="1ABB4B3B" wp14:editId="17B1A692">
                  <wp:extent cx="146292" cy="146292"/>
                  <wp:effectExtent l="0" t="0" r="6350" b="635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4053B63" w14:textId="4469EAD2" w:rsidR="00422574" w:rsidRDefault="00422574" w:rsidP="00422574">
      <w:pPr>
        <w:pStyle w:val="3"/>
        <w:ind w:left="880"/>
        <w:rPr>
          <w:rFonts w:hint="eastAsia"/>
        </w:rPr>
      </w:pPr>
      <w:r>
        <w:rPr>
          <w:rFonts w:hint="eastAsia"/>
        </w:rPr>
        <w:t>ネットワーク回線</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76D131D" w14:textId="77777777" w:rsidTr="00422574">
        <w:tblPrEx>
          <w:tblCellMar>
            <w:top w:w="0" w:type="dxa"/>
            <w:bottom w:w="0" w:type="dxa"/>
          </w:tblCellMar>
        </w:tblPrEx>
        <w:trPr>
          <w:trHeight w:hRule="exact" w:val="360"/>
        </w:trPr>
        <w:tc>
          <w:tcPr>
            <w:tcW w:w="480" w:type="dxa"/>
            <w:vAlign w:val="bottom"/>
          </w:tcPr>
          <w:p w14:paraId="1976A38D" w14:textId="7ADDD6AA" w:rsidR="00422574" w:rsidRDefault="00422574" w:rsidP="00422574">
            <w:r>
              <w:rPr>
                <w:noProof/>
              </w:rPr>
              <w:drawing>
                <wp:inline distT="0" distB="0" distL="0" distR="0" wp14:anchorId="2B81320B" wp14:editId="031AA0E3">
                  <wp:extent cx="146292" cy="146292"/>
                  <wp:effectExtent l="0" t="0" r="6350" b="635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324412C" w14:textId="5D93605B" w:rsidR="00422574" w:rsidRDefault="00422574" w:rsidP="00422574">
      <w:pPr>
        <w:pStyle w:val="3"/>
        <w:ind w:left="880"/>
        <w:rPr>
          <w:rFonts w:hint="eastAsia"/>
        </w:rPr>
      </w:pPr>
      <w:r>
        <w:rPr>
          <w:rFonts w:hint="eastAsia"/>
        </w:rPr>
        <w:t>サーバ、</w:t>
      </w:r>
      <w:r>
        <w:rPr>
          <w:rFonts w:hint="eastAsia"/>
        </w:rPr>
        <w:t>OS</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30BCEB9" w14:textId="77777777" w:rsidTr="00422574">
        <w:tblPrEx>
          <w:tblCellMar>
            <w:top w:w="0" w:type="dxa"/>
            <w:bottom w:w="0" w:type="dxa"/>
          </w:tblCellMar>
        </w:tblPrEx>
        <w:trPr>
          <w:trHeight w:hRule="exact" w:val="360"/>
        </w:trPr>
        <w:tc>
          <w:tcPr>
            <w:tcW w:w="480" w:type="dxa"/>
            <w:vAlign w:val="bottom"/>
          </w:tcPr>
          <w:p w14:paraId="5404B11F" w14:textId="1CCD7977" w:rsidR="00422574" w:rsidRDefault="00422574" w:rsidP="00422574">
            <w:r>
              <w:rPr>
                <w:noProof/>
              </w:rPr>
              <w:drawing>
                <wp:inline distT="0" distB="0" distL="0" distR="0" wp14:anchorId="11B97F35" wp14:editId="47A7FEEF">
                  <wp:extent cx="146292" cy="146292"/>
                  <wp:effectExtent l="0" t="0" r="6350" b="635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E013802" w14:textId="63CAD810" w:rsidR="00422574" w:rsidRDefault="00422574" w:rsidP="00422574">
      <w:pPr>
        <w:pStyle w:val="3"/>
        <w:ind w:left="880"/>
        <w:rPr>
          <w:rFonts w:hint="eastAsia"/>
        </w:rPr>
      </w:pPr>
      <w:r>
        <w:rPr>
          <w:rFonts w:hint="eastAsia"/>
        </w:rPr>
        <w:t>ミドルウェア</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87CA6ED" w14:textId="77777777" w:rsidTr="00422574">
        <w:tblPrEx>
          <w:tblCellMar>
            <w:top w:w="0" w:type="dxa"/>
            <w:bottom w:w="0" w:type="dxa"/>
          </w:tblCellMar>
        </w:tblPrEx>
        <w:trPr>
          <w:trHeight w:hRule="exact" w:val="360"/>
        </w:trPr>
        <w:tc>
          <w:tcPr>
            <w:tcW w:w="480" w:type="dxa"/>
            <w:vAlign w:val="bottom"/>
          </w:tcPr>
          <w:p w14:paraId="4F4EAE2C" w14:textId="41BB21DB" w:rsidR="00422574" w:rsidRDefault="00422574" w:rsidP="00422574">
            <w:r>
              <w:rPr>
                <w:noProof/>
              </w:rPr>
              <w:drawing>
                <wp:inline distT="0" distB="0" distL="0" distR="0" wp14:anchorId="430E984A" wp14:editId="5111BB69">
                  <wp:extent cx="146292" cy="146292"/>
                  <wp:effectExtent l="0" t="0" r="6350" b="635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55FECB5" w14:textId="15B1C78F" w:rsidR="00422574" w:rsidRDefault="00422574" w:rsidP="00422574">
      <w:pPr>
        <w:pStyle w:val="3"/>
        <w:ind w:left="880"/>
        <w:rPr>
          <w:rFonts w:hint="eastAsia"/>
        </w:rPr>
      </w:pPr>
      <w:r>
        <w:rPr>
          <w:rFonts w:hint="eastAsia"/>
        </w:rPr>
        <w:t>ウェブアプリケーション</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2FD65E8" w14:textId="77777777" w:rsidTr="00422574">
        <w:tblPrEx>
          <w:tblCellMar>
            <w:top w:w="0" w:type="dxa"/>
            <w:bottom w:w="0" w:type="dxa"/>
          </w:tblCellMar>
        </w:tblPrEx>
        <w:trPr>
          <w:trHeight w:hRule="exact" w:val="360"/>
        </w:trPr>
        <w:tc>
          <w:tcPr>
            <w:tcW w:w="480" w:type="dxa"/>
            <w:vAlign w:val="bottom"/>
          </w:tcPr>
          <w:p w14:paraId="523C6BB8" w14:textId="466AF202" w:rsidR="00422574" w:rsidRDefault="00422574" w:rsidP="00422574">
            <w:r>
              <w:rPr>
                <w:noProof/>
              </w:rPr>
              <w:drawing>
                <wp:inline distT="0" distB="0" distL="0" distR="0" wp14:anchorId="0FD31511" wp14:editId="141B1069">
                  <wp:extent cx="146292" cy="146292"/>
                  <wp:effectExtent l="0" t="0" r="6350" b="635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1BA8028" w14:textId="7987F99E" w:rsidR="00422574" w:rsidRDefault="00422574" w:rsidP="00422574">
      <w:pPr>
        <w:pStyle w:val="3"/>
        <w:ind w:left="880"/>
        <w:rPr>
          <w:rFonts w:hint="eastAsia"/>
        </w:rPr>
      </w:pPr>
      <w:r>
        <w:rPr>
          <w:rFonts w:hint="eastAsia"/>
        </w:rPr>
        <w:t>コンテンツ</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4279F8D" w14:textId="77777777" w:rsidTr="00422574">
        <w:tblPrEx>
          <w:tblCellMar>
            <w:top w:w="0" w:type="dxa"/>
            <w:bottom w:w="0" w:type="dxa"/>
          </w:tblCellMar>
        </w:tblPrEx>
        <w:trPr>
          <w:trHeight w:hRule="exact" w:val="360"/>
        </w:trPr>
        <w:tc>
          <w:tcPr>
            <w:tcW w:w="480" w:type="dxa"/>
            <w:vAlign w:val="bottom"/>
          </w:tcPr>
          <w:p w14:paraId="0DF8FDA7" w14:textId="40CD1B2C" w:rsidR="00422574" w:rsidRDefault="00422574" w:rsidP="00422574">
            <w:r>
              <w:rPr>
                <w:noProof/>
              </w:rPr>
              <w:drawing>
                <wp:inline distT="0" distB="0" distL="0" distR="0" wp14:anchorId="17984998" wp14:editId="63050787">
                  <wp:extent cx="146292" cy="146292"/>
                  <wp:effectExtent l="0" t="0" r="6350" b="635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F9E57E0" w14:textId="11324DD9" w:rsidR="00422574" w:rsidRDefault="00422574" w:rsidP="00422574">
      <w:pPr>
        <w:pStyle w:val="2"/>
        <w:rPr>
          <w:rFonts w:hint="eastAsia"/>
        </w:rPr>
      </w:pPr>
      <w:r>
        <w:rPr>
          <w:rFonts w:hint="eastAsia"/>
        </w:rPr>
        <w:t xml:space="preserve">2.4. </w:t>
      </w:r>
      <w:r>
        <w:rPr>
          <w:rFonts w:hint="eastAsia"/>
        </w:rPr>
        <w:t>運営形態毎に発生する費用項目</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779F45B" w14:textId="77777777" w:rsidTr="00422574">
        <w:tblPrEx>
          <w:tblCellMar>
            <w:top w:w="0" w:type="dxa"/>
            <w:bottom w:w="0" w:type="dxa"/>
          </w:tblCellMar>
        </w:tblPrEx>
        <w:trPr>
          <w:trHeight w:hRule="exact" w:val="360"/>
        </w:trPr>
        <w:tc>
          <w:tcPr>
            <w:tcW w:w="480" w:type="dxa"/>
            <w:vAlign w:val="bottom"/>
          </w:tcPr>
          <w:p w14:paraId="13907234" w14:textId="753D932F" w:rsidR="00422574" w:rsidRDefault="00422574" w:rsidP="00422574">
            <w:r>
              <w:rPr>
                <w:noProof/>
              </w:rPr>
              <w:drawing>
                <wp:inline distT="0" distB="0" distL="0" distR="0" wp14:anchorId="564455E1" wp14:editId="14224C5F">
                  <wp:extent cx="146292" cy="146292"/>
                  <wp:effectExtent l="0" t="0" r="6350" b="635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7A1E48A" w14:textId="614836DD" w:rsidR="00422574" w:rsidRDefault="00422574" w:rsidP="00422574">
      <w:pPr>
        <w:pStyle w:val="3"/>
        <w:ind w:left="880"/>
        <w:rPr>
          <w:rFonts w:hint="eastAsia"/>
        </w:rPr>
      </w:pPr>
      <w:r>
        <w:rPr>
          <w:rFonts w:hint="eastAsia"/>
        </w:rPr>
        <w:t>表</w:t>
      </w:r>
      <w:r>
        <w:rPr>
          <w:rFonts w:hint="eastAsia"/>
        </w:rPr>
        <w:t xml:space="preserve">2-4-1 </w:t>
      </w:r>
      <w:r>
        <w:rPr>
          <w:rFonts w:hint="eastAsia"/>
        </w:rPr>
        <w:t>運営形態毎に必要となる費用</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B7B456C" w14:textId="77777777" w:rsidTr="00422574">
        <w:tblPrEx>
          <w:tblCellMar>
            <w:top w:w="0" w:type="dxa"/>
            <w:bottom w:w="0" w:type="dxa"/>
          </w:tblCellMar>
        </w:tblPrEx>
        <w:trPr>
          <w:trHeight w:hRule="exact" w:val="360"/>
        </w:trPr>
        <w:tc>
          <w:tcPr>
            <w:tcW w:w="480" w:type="dxa"/>
            <w:vAlign w:val="bottom"/>
          </w:tcPr>
          <w:p w14:paraId="32A2D2BC" w14:textId="639828FD" w:rsidR="00422574" w:rsidRDefault="00422574" w:rsidP="00422574">
            <w:r>
              <w:rPr>
                <w:noProof/>
              </w:rPr>
              <w:drawing>
                <wp:inline distT="0" distB="0" distL="0" distR="0" wp14:anchorId="5F695749" wp14:editId="2D011275">
                  <wp:extent cx="146292" cy="146292"/>
                  <wp:effectExtent l="0" t="0" r="6350" b="635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33E7B43" w14:textId="56390132" w:rsidR="00422574" w:rsidRDefault="00422574" w:rsidP="00422574">
      <w:pPr>
        <w:pStyle w:val="3"/>
        <w:ind w:left="880"/>
        <w:rPr>
          <w:rFonts w:hint="eastAsia"/>
        </w:rPr>
      </w:pPr>
      <w:r>
        <w:rPr>
          <w:rFonts w:hint="eastAsia"/>
        </w:rPr>
        <w:lastRenderedPageBreak/>
        <w:t>サーバ室の整備費用</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709AE42" w14:textId="77777777" w:rsidTr="00422574">
        <w:tblPrEx>
          <w:tblCellMar>
            <w:top w:w="0" w:type="dxa"/>
            <w:bottom w:w="0" w:type="dxa"/>
          </w:tblCellMar>
        </w:tblPrEx>
        <w:trPr>
          <w:trHeight w:hRule="exact" w:val="360"/>
        </w:trPr>
        <w:tc>
          <w:tcPr>
            <w:tcW w:w="480" w:type="dxa"/>
            <w:vAlign w:val="bottom"/>
          </w:tcPr>
          <w:p w14:paraId="528C2F91" w14:textId="3152C1AD" w:rsidR="00422574" w:rsidRDefault="00422574" w:rsidP="00422574">
            <w:r>
              <w:rPr>
                <w:noProof/>
              </w:rPr>
              <w:drawing>
                <wp:inline distT="0" distB="0" distL="0" distR="0" wp14:anchorId="4EDCD380" wp14:editId="408BE4D1">
                  <wp:extent cx="146292" cy="146292"/>
                  <wp:effectExtent l="0" t="0" r="6350" b="635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82106A1" w14:textId="6199C806" w:rsidR="00422574" w:rsidRDefault="00422574" w:rsidP="00422574">
      <w:pPr>
        <w:pStyle w:val="3"/>
        <w:ind w:left="880"/>
        <w:rPr>
          <w:rFonts w:hint="eastAsia"/>
        </w:rPr>
      </w:pPr>
      <w:r>
        <w:rPr>
          <w:rFonts w:hint="eastAsia"/>
        </w:rPr>
        <w:t>ネットワーク回線の敷設費用</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4880DBD" w14:textId="77777777" w:rsidTr="00422574">
        <w:tblPrEx>
          <w:tblCellMar>
            <w:top w:w="0" w:type="dxa"/>
            <w:bottom w:w="0" w:type="dxa"/>
          </w:tblCellMar>
        </w:tblPrEx>
        <w:trPr>
          <w:trHeight w:hRule="exact" w:val="360"/>
        </w:trPr>
        <w:tc>
          <w:tcPr>
            <w:tcW w:w="480" w:type="dxa"/>
            <w:vAlign w:val="bottom"/>
          </w:tcPr>
          <w:p w14:paraId="2C6908EC" w14:textId="1C3B6C51" w:rsidR="00422574" w:rsidRDefault="00422574" w:rsidP="00422574">
            <w:r>
              <w:rPr>
                <w:noProof/>
              </w:rPr>
              <w:drawing>
                <wp:inline distT="0" distB="0" distL="0" distR="0" wp14:anchorId="2EB72137" wp14:editId="154DDA35">
                  <wp:extent cx="146292" cy="146292"/>
                  <wp:effectExtent l="0" t="0" r="6350" b="635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FAA6C38" w14:textId="2219B630" w:rsidR="00422574" w:rsidRDefault="00422574" w:rsidP="00422574">
      <w:pPr>
        <w:pStyle w:val="3"/>
        <w:ind w:left="880"/>
        <w:rPr>
          <w:rFonts w:hint="eastAsia"/>
        </w:rPr>
      </w:pPr>
      <w:r>
        <w:rPr>
          <w:rFonts w:hint="eastAsia"/>
        </w:rPr>
        <w:t>ネットワーク機器の購入費用</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8EC1E22" w14:textId="77777777" w:rsidTr="00422574">
        <w:tblPrEx>
          <w:tblCellMar>
            <w:top w:w="0" w:type="dxa"/>
            <w:bottom w:w="0" w:type="dxa"/>
          </w:tblCellMar>
        </w:tblPrEx>
        <w:trPr>
          <w:trHeight w:hRule="exact" w:val="360"/>
        </w:trPr>
        <w:tc>
          <w:tcPr>
            <w:tcW w:w="480" w:type="dxa"/>
            <w:vAlign w:val="bottom"/>
          </w:tcPr>
          <w:p w14:paraId="2A75813F" w14:textId="43251E0F" w:rsidR="00422574" w:rsidRDefault="00422574" w:rsidP="00422574">
            <w:r>
              <w:rPr>
                <w:noProof/>
              </w:rPr>
              <w:drawing>
                <wp:inline distT="0" distB="0" distL="0" distR="0" wp14:anchorId="01FEF806" wp14:editId="7C82A0DA">
                  <wp:extent cx="146292" cy="146292"/>
                  <wp:effectExtent l="0" t="0" r="6350" b="635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1D3BBAF" w14:textId="4E908851" w:rsidR="00422574" w:rsidRDefault="00422574" w:rsidP="00422574">
      <w:pPr>
        <w:pStyle w:val="3"/>
        <w:ind w:left="880"/>
        <w:rPr>
          <w:rFonts w:hint="eastAsia"/>
        </w:rPr>
      </w:pPr>
      <w:r>
        <w:rPr>
          <w:rFonts w:hint="eastAsia"/>
        </w:rPr>
        <w:t>サーバの購入費用</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532CEC0" w14:textId="77777777" w:rsidTr="00422574">
        <w:tblPrEx>
          <w:tblCellMar>
            <w:top w:w="0" w:type="dxa"/>
            <w:bottom w:w="0" w:type="dxa"/>
          </w:tblCellMar>
        </w:tblPrEx>
        <w:trPr>
          <w:trHeight w:hRule="exact" w:val="360"/>
        </w:trPr>
        <w:tc>
          <w:tcPr>
            <w:tcW w:w="480" w:type="dxa"/>
            <w:vAlign w:val="bottom"/>
          </w:tcPr>
          <w:p w14:paraId="601DE04D" w14:textId="61993F39" w:rsidR="00422574" w:rsidRDefault="00422574" w:rsidP="00422574">
            <w:r>
              <w:rPr>
                <w:noProof/>
              </w:rPr>
              <w:drawing>
                <wp:inline distT="0" distB="0" distL="0" distR="0" wp14:anchorId="4F1B4C44" wp14:editId="3C06B623">
                  <wp:extent cx="146292" cy="146292"/>
                  <wp:effectExtent l="0" t="0" r="6350" b="635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EAE655A" w14:textId="00A641D1" w:rsidR="00422574" w:rsidRDefault="00422574" w:rsidP="00422574">
      <w:pPr>
        <w:pStyle w:val="3"/>
        <w:ind w:left="880"/>
        <w:rPr>
          <w:rFonts w:hint="eastAsia"/>
        </w:rPr>
      </w:pPr>
      <w:r>
        <w:rPr>
          <w:rFonts w:hint="eastAsia"/>
        </w:rPr>
        <w:t>ウェブアプリケーションの開発費用・購入費用</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40601ED" w14:textId="77777777" w:rsidTr="00422574">
        <w:tblPrEx>
          <w:tblCellMar>
            <w:top w:w="0" w:type="dxa"/>
            <w:bottom w:w="0" w:type="dxa"/>
          </w:tblCellMar>
        </w:tblPrEx>
        <w:trPr>
          <w:trHeight w:hRule="exact" w:val="360"/>
        </w:trPr>
        <w:tc>
          <w:tcPr>
            <w:tcW w:w="480" w:type="dxa"/>
            <w:vAlign w:val="bottom"/>
          </w:tcPr>
          <w:p w14:paraId="7219D4CF" w14:textId="62713EEC" w:rsidR="00422574" w:rsidRDefault="00422574" w:rsidP="00422574">
            <w:r>
              <w:rPr>
                <w:noProof/>
              </w:rPr>
              <w:drawing>
                <wp:inline distT="0" distB="0" distL="0" distR="0" wp14:anchorId="2D87DBB2" wp14:editId="5FAD4491">
                  <wp:extent cx="146292" cy="146292"/>
                  <wp:effectExtent l="0" t="0" r="6350" b="635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1762423" w14:textId="45679DE0" w:rsidR="00422574" w:rsidRDefault="00422574" w:rsidP="00422574">
      <w:pPr>
        <w:pStyle w:val="3"/>
        <w:ind w:left="880"/>
        <w:rPr>
          <w:rFonts w:hint="eastAsia"/>
        </w:rPr>
      </w:pPr>
      <w:r>
        <w:rPr>
          <w:rFonts w:hint="eastAsia"/>
        </w:rPr>
        <w:t>ウェブサーバの構築費用</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5B4A715" w14:textId="77777777" w:rsidTr="00422574">
        <w:tblPrEx>
          <w:tblCellMar>
            <w:top w:w="0" w:type="dxa"/>
            <w:bottom w:w="0" w:type="dxa"/>
          </w:tblCellMar>
        </w:tblPrEx>
        <w:trPr>
          <w:trHeight w:hRule="exact" w:val="360"/>
        </w:trPr>
        <w:tc>
          <w:tcPr>
            <w:tcW w:w="480" w:type="dxa"/>
            <w:vAlign w:val="bottom"/>
          </w:tcPr>
          <w:p w14:paraId="3BE5B099" w14:textId="39C12082" w:rsidR="00422574" w:rsidRDefault="00422574" w:rsidP="00422574">
            <w:r>
              <w:rPr>
                <w:noProof/>
              </w:rPr>
              <w:drawing>
                <wp:inline distT="0" distB="0" distL="0" distR="0" wp14:anchorId="4108E482" wp14:editId="3221D3E5">
                  <wp:extent cx="146292" cy="146292"/>
                  <wp:effectExtent l="0" t="0" r="6350" b="635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A871581" w14:textId="52947B71" w:rsidR="00422574" w:rsidRDefault="00422574" w:rsidP="00422574">
      <w:pPr>
        <w:pStyle w:val="3"/>
        <w:ind w:left="880"/>
        <w:rPr>
          <w:rFonts w:hint="eastAsia"/>
        </w:rPr>
      </w:pPr>
      <w:r>
        <w:rPr>
          <w:rFonts w:hint="eastAsia"/>
        </w:rPr>
        <w:t>ウェブサイトの運用管理費用</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4DB66A0" w14:textId="77777777" w:rsidTr="00422574">
        <w:tblPrEx>
          <w:tblCellMar>
            <w:top w:w="0" w:type="dxa"/>
            <w:bottom w:w="0" w:type="dxa"/>
          </w:tblCellMar>
        </w:tblPrEx>
        <w:trPr>
          <w:trHeight w:hRule="exact" w:val="360"/>
        </w:trPr>
        <w:tc>
          <w:tcPr>
            <w:tcW w:w="480" w:type="dxa"/>
            <w:vAlign w:val="bottom"/>
          </w:tcPr>
          <w:p w14:paraId="74B813C5" w14:textId="22DA5963" w:rsidR="00422574" w:rsidRDefault="00422574" w:rsidP="00422574">
            <w:r>
              <w:rPr>
                <w:noProof/>
              </w:rPr>
              <w:drawing>
                <wp:inline distT="0" distB="0" distL="0" distR="0" wp14:anchorId="2DA3FCB7" wp14:editId="66AEB9FE">
                  <wp:extent cx="146292" cy="146292"/>
                  <wp:effectExtent l="0" t="0" r="6350" b="635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0470AC0" w14:textId="66190639" w:rsidR="00422574" w:rsidRDefault="00422574" w:rsidP="00422574">
      <w:pPr>
        <w:pStyle w:val="3"/>
        <w:ind w:left="880"/>
        <w:rPr>
          <w:rFonts w:hint="eastAsia"/>
        </w:rPr>
      </w:pPr>
      <w:r>
        <w:rPr>
          <w:rFonts w:hint="eastAsia"/>
        </w:rPr>
        <w:t>サービス利用費用、課金</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2763834" w14:textId="77777777" w:rsidTr="00422574">
        <w:tblPrEx>
          <w:tblCellMar>
            <w:top w:w="0" w:type="dxa"/>
            <w:bottom w:w="0" w:type="dxa"/>
          </w:tblCellMar>
        </w:tblPrEx>
        <w:trPr>
          <w:trHeight w:hRule="exact" w:val="360"/>
        </w:trPr>
        <w:tc>
          <w:tcPr>
            <w:tcW w:w="480" w:type="dxa"/>
            <w:vAlign w:val="bottom"/>
          </w:tcPr>
          <w:p w14:paraId="68063D9A" w14:textId="4F0250ED" w:rsidR="00422574" w:rsidRDefault="00422574" w:rsidP="00422574">
            <w:r>
              <w:rPr>
                <w:noProof/>
              </w:rPr>
              <w:drawing>
                <wp:inline distT="0" distB="0" distL="0" distR="0" wp14:anchorId="26E76FF6" wp14:editId="7BE413B2">
                  <wp:extent cx="146292" cy="146292"/>
                  <wp:effectExtent l="0" t="0" r="6350" b="635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6E73181" w14:textId="77777777" w:rsidR="00422574" w:rsidRDefault="00422574" w:rsidP="00422574">
      <w:pPr>
        <w:pStyle w:val="2"/>
        <w:rPr>
          <w:rFonts w:hint="eastAsia"/>
        </w:rPr>
      </w:pPr>
      <w:r>
        <w:rPr>
          <w:rFonts w:hint="eastAsia"/>
        </w:rPr>
        <w:t xml:space="preserve">2.5. </w:t>
      </w:r>
      <w:r>
        <w:rPr>
          <w:rFonts w:hint="eastAsia"/>
        </w:rPr>
        <w:t>運営形態毎の責任範囲</w:t>
      </w:r>
    </w:p>
    <w:p w14:paraId="751FB1BF" w14:textId="2974F4FC" w:rsidR="00422574" w:rsidRDefault="00422574" w:rsidP="00422574">
      <w:pPr>
        <w:pStyle w:val="3"/>
        <w:ind w:left="880"/>
        <w:rPr>
          <w:rFonts w:hint="eastAsia"/>
        </w:rPr>
      </w:pPr>
      <w:r>
        <w:rPr>
          <w:rFonts w:hint="eastAsia"/>
        </w:rPr>
        <w:t>表</w:t>
      </w:r>
      <w:r>
        <w:rPr>
          <w:rFonts w:hint="eastAsia"/>
        </w:rPr>
        <w:t xml:space="preserve">2-5-1 </w:t>
      </w:r>
      <w:r>
        <w:rPr>
          <w:rFonts w:hint="eastAsia"/>
        </w:rPr>
        <w:t>運営形態毎の責任範囲</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9FEDEA2" w14:textId="77777777" w:rsidTr="00422574">
        <w:tblPrEx>
          <w:tblCellMar>
            <w:top w:w="0" w:type="dxa"/>
            <w:bottom w:w="0" w:type="dxa"/>
          </w:tblCellMar>
        </w:tblPrEx>
        <w:trPr>
          <w:trHeight w:hRule="exact" w:val="360"/>
        </w:trPr>
        <w:tc>
          <w:tcPr>
            <w:tcW w:w="480" w:type="dxa"/>
            <w:vAlign w:val="bottom"/>
          </w:tcPr>
          <w:p w14:paraId="3E4A7888" w14:textId="61ADCBB8" w:rsidR="00422574" w:rsidRDefault="00422574" w:rsidP="00422574">
            <w:r>
              <w:rPr>
                <w:noProof/>
              </w:rPr>
              <w:drawing>
                <wp:inline distT="0" distB="0" distL="0" distR="0" wp14:anchorId="636D32A6" wp14:editId="3168E842">
                  <wp:extent cx="146292" cy="146292"/>
                  <wp:effectExtent l="0" t="0" r="6350" b="635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6209742" w14:textId="068DC8A5" w:rsidR="00422574" w:rsidRDefault="00422574" w:rsidP="00422574">
      <w:pPr>
        <w:pStyle w:val="3"/>
        <w:ind w:left="880"/>
        <w:rPr>
          <w:rFonts w:hint="eastAsia"/>
        </w:rPr>
      </w:pPr>
      <w:r>
        <w:rPr>
          <w:rFonts w:hint="eastAsia"/>
        </w:rPr>
        <w:t>サービスの停止</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EF28C30" w14:textId="77777777" w:rsidTr="00422574">
        <w:tblPrEx>
          <w:tblCellMar>
            <w:top w:w="0" w:type="dxa"/>
            <w:bottom w:w="0" w:type="dxa"/>
          </w:tblCellMar>
        </w:tblPrEx>
        <w:trPr>
          <w:trHeight w:hRule="exact" w:val="360"/>
        </w:trPr>
        <w:tc>
          <w:tcPr>
            <w:tcW w:w="480" w:type="dxa"/>
            <w:vAlign w:val="bottom"/>
          </w:tcPr>
          <w:p w14:paraId="62E965C8" w14:textId="4BFB89E8" w:rsidR="00422574" w:rsidRDefault="00422574" w:rsidP="00422574">
            <w:r>
              <w:rPr>
                <w:noProof/>
              </w:rPr>
              <w:drawing>
                <wp:inline distT="0" distB="0" distL="0" distR="0" wp14:anchorId="0BE65C9B" wp14:editId="1959A574">
                  <wp:extent cx="146292" cy="146292"/>
                  <wp:effectExtent l="0" t="0" r="6350" b="635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132213B" w14:textId="47B5B690" w:rsidR="00422574" w:rsidRDefault="00422574" w:rsidP="00422574">
      <w:pPr>
        <w:pStyle w:val="3"/>
        <w:ind w:left="880"/>
        <w:rPr>
          <w:rFonts w:hint="eastAsia"/>
        </w:rPr>
      </w:pPr>
      <w:r>
        <w:rPr>
          <w:rFonts w:hint="eastAsia"/>
        </w:rPr>
        <w:t>データの破壊・消去</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CE431E8" w14:textId="77777777" w:rsidTr="00422574">
        <w:tblPrEx>
          <w:tblCellMar>
            <w:top w:w="0" w:type="dxa"/>
            <w:bottom w:w="0" w:type="dxa"/>
          </w:tblCellMar>
        </w:tblPrEx>
        <w:trPr>
          <w:trHeight w:hRule="exact" w:val="360"/>
        </w:trPr>
        <w:tc>
          <w:tcPr>
            <w:tcW w:w="480" w:type="dxa"/>
            <w:vAlign w:val="bottom"/>
          </w:tcPr>
          <w:p w14:paraId="2227D35C" w14:textId="177EE417" w:rsidR="00422574" w:rsidRDefault="00422574" w:rsidP="00422574">
            <w:r>
              <w:rPr>
                <w:noProof/>
              </w:rPr>
              <w:drawing>
                <wp:inline distT="0" distB="0" distL="0" distR="0" wp14:anchorId="7A0114E1" wp14:editId="39DE8DF8">
                  <wp:extent cx="146292" cy="146292"/>
                  <wp:effectExtent l="0" t="0" r="6350" b="635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792864A" w14:textId="51CACB8E" w:rsidR="00422574" w:rsidRDefault="00422574" w:rsidP="00422574">
      <w:pPr>
        <w:pStyle w:val="3"/>
        <w:ind w:left="880"/>
        <w:rPr>
          <w:rFonts w:hint="eastAsia"/>
        </w:rPr>
      </w:pPr>
      <w:r>
        <w:rPr>
          <w:rFonts w:hint="eastAsia"/>
        </w:rPr>
        <w:t>情報漏洩</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2570BA0" w14:textId="77777777" w:rsidTr="00422574">
        <w:tblPrEx>
          <w:tblCellMar>
            <w:top w:w="0" w:type="dxa"/>
            <w:bottom w:w="0" w:type="dxa"/>
          </w:tblCellMar>
        </w:tblPrEx>
        <w:trPr>
          <w:trHeight w:hRule="exact" w:val="360"/>
        </w:trPr>
        <w:tc>
          <w:tcPr>
            <w:tcW w:w="480" w:type="dxa"/>
            <w:vAlign w:val="bottom"/>
          </w:tcPr>
          <w:p w14:paraId="5BF50894" w14:textId="217FCFAF" w:rsidR="00422574" w:rsidRDefault="00422574" w:rsidP="00422574">
            <w:r>
              <w:rPr>
                <w:noProof/>
              </w:rPr>
              <w:drawing>
                <wp:inline distT="0" distB="0" distL="0" distR="0" wp14:anchorId="3F4F2D76" wp14:editId="74C7AC1E">
                  <wp:extent cx="146292" cy="146292"/>
                  <wp:effectExtent l="0" t="0" r="6350" b="635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0150A73" w14:textId="77777777" w:rsidR="00422574" w:rsidRDefault="00422574" w:rsidP="00422574">
      <w:pPr>
        <w:pStyle w:val="3"/>
        <w:ind w:left="880"/>
        <w:rPr>
          <w:rFonts w:hint="eastAsia"/>
        </w:rPr>
      </w:pPr>
      <w:r>
        <w:rPr>
          <w:rFonts w:hint="eastAsia"/>
        </w:rPr>
        <w:lastRenderedPageBreak/>
        <w:t>改ざん</w:t>
      </w:r>
    </w:p>
    <w:p w14:paraId="36C23618" w14:textId="23593362" w:rsidR="00422574" w:rsidRDefault="00422574" w:rsidP="00422574">
      <w:pPr>
        <w:pStyle w:val="2"/>
        <w:rPr>
          <w:rFonts w:hint="eastAsia"/>
        </w:rPr>
      </w:pPr>
      <w:r>
        <w:rPr>
          <w:rFonts w:hint="eastAsia"/>
        </w:rPr>
        <w:t>【コラム】</w:t>
      </w:r>
      <w:r>
        <w:rPr>
          <w:rFonts w:hint="eastAsia"/>
        </w:rPr>
        <w:t xml:space="preserve"> </w:t>
      </w:r>
      <w:r>
        <w:rPr>
          <w:rFonts w:hint="eastAsia"/>
        </w:rPr>
        <w:t>「契約の免責事項</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0D39D81" w14:textId="77777777" w:rsidTr="00422574">
        <w:tblPrEx>
          <w:tblCellMar>
            <w:top w:w="0" w:type="dxa"/>
            <w:bottom w:w="0" w:type="dxa"/>
          </w:tblCellMar>
        </w:tblPrEx>
        <w:trPr>
          <w:trHeight w:hRule="exact" w:val="360"/>
        </w:trPr>
        <w:tc>
          <w:tcPr>
            <w:tcW w:w="480" w:type="dxa"/>
            <w:vAlign w:val="bottom"/>
          </w:tcPr>
          <w:p w14:paraId="2B55ACD1" w14:textId="4A6C4EBE" w:rsidR="00422574" w:rsidRDefault="00422574" w:rsidP="00422574">
            <w:r>
              <w:rPr>
                <w:noProof/>
              </w:rPr>
              <w:drawing>
                <wp:inline distT="0" distB="0" distL="0" distR="0" wp14:anchorId="3815B6A6" wp14:editId="4F2EF810">
                  <wp:extent cx="146292" cy="146292"/>
                  <wp:effectExtent l="0" t="0" r="6350" b="635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287046A" w14:textId="30163EF6" w:rsidR="00422574" w:rsidRDefault="00422574" w:rsidP="00422574">
      <w:pPr>
        <w:pStyle w:val="3"/>
        <w:ind w:left="880"/>
        <w:rPr>
          <w:rFonts w:hint="eastAsia"/>
        </w:rPr>
      </w:pPr>
      <w:r>
        <w:rPr>
          <w:rFonts w:hint="eastAsia"/>
        </w:rPr>
        <w:t>メンテナンスまたは不慮の事故等により、サービス停止等によるサービス利用者の逸失利益や損害について、提供者は一切の責任を負わないものとする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86C73F3" w14:textId="77777777" w:rsidTr="00422574">
        <w:tblPrEx>
          <w:tblCellMar>
            <w:top w:w="0" w:type="dxa"/>
            <w:bottom w:w="0" w:type="dxa"/>
          </w:tblCellMar>
        </w:tblPrEx>
        <w:trPr>
          <w:trHeight w:hRule="exact" w:val="360"/>
        </w:trPr>
        <w:tc>
          <w:tcPr>
            <w:tcW w:w="480" w:type="dxa"/>
            <w:vAlign w:val="bottom"/>
          </w:tcPr>
          <w:p w14:paraId="052D5D99" w14:textId="75C07F37" w:rsidR="00422574" w:rsidRDefault="00422574" w:rsidP="00422574">
            <w:r>
              <w:rPr>
                <w:noProof/>
              </w:rPr>
              <w:drawing>
                <wp:inline distT="0" distB="0" distL="0" distR="0" wp14:anchorId="74DD60A8" wp14:editId="69F052FF">
                  <wp:extent cx="146292" cy="146292"/>
                  <wp:effectExtent l="0" t="0" r="6350" b="635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E2E737A" w14:textId="04500612" w:rsidR="00422574" w:rsidRDefault="00422574" w:rsidP="00422574">
      <w:pPr>
        <w:pStyle w:val="3"/>
        <w:ind w:left="880"/>
        <w:rPr>
          <w:rFonts w:hint="eastAsia"/>
        </w:rPr>
      </w:pPr>
      <w:r>
        <w:rPr>
          <w:rFonts w:hint="eastAsia"/>
        </w:rPr>
        <w:t>不測の事故等により、サービス利用者のサーバ上に蓄積されているデータが喪失、流失、損壊等が発生した場合、提供者は一切の責任を負わないものとする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09EE35B" w14:textId="77777777" w:rsidTr="00422574">
        <w:tblPrEx>
          <w:tblCellMar>
            <w:top w:w="0" w:type="dxa"/>
            <w:bottom w:w="0" w:type="dxa"/>
          </w:tblCellMar>
        </w:tblPrEx>
        <w:trPr>
          <w:trHeight w:hRule="exact" w:val="360"/>
        </w:trPr>
        <w:tc>
          <w:tcPr>
            <w:tcW w:w="480" w:type="dxa"/>
            <w:vAlign w:val="bottom"/>
          </w:tcPr>
          <w:p w14:paraId="44DF9689" w14:textId="58CCF8E4" w:rsidR="00422574" w:rsidRDefault="00422574" w:rsidP="00422574">
            <w:r>
              <w:rPr>
                <w:noProof/>
              </w:rPr>
              <w:drawing>
                <wp:inline distT="0" distB="0" distL="0" distR="0" wp14:anchorId="4A7523DC" wp14:editId="59F12A4A">
                  <wp:extent cx="146292" cy="146292"/>
                  <wp:effectExtent l="0" t="0" r="6350" b="635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4CD673B" w14:textId="7FBB083F" w:rsidR="00422574" w:rsidRDefault="00422574" w:rsidP="00422574">
      <w:pPr>
        <w:pStyle w:val="2"/>
        <w:rPr>
          <w:rFonts w:hint="eastAsia"/>
        </w:rPr>
      </w:pPr>
      <w:r>
        <w:rPr>
          <w:rFonts w:hint="eastAsia"/>
        </w:rPr>
        <w:t xml:space="preserve">2.6. </w:t>
      </w:r>
      <w:r>
        <w:rPr>
          <w:rFonts w:hint="eastAsia"/>
        </w:rPr>
        <w:t>各運営形態で検討が必要なセキュリティ対策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68A5750" w14:textId="77777777" w:rsidTr="00422574">
        <w:tblPrEx>
          <w:tblCellMar>
            <w:top w:w="0" w:type="dxa"/>
            <w:bottom w:w="0" w:type="dxa"/>
          </w:tblCellMar>
        </w:tblPrEx>
        <w:trPr>
          <w:trHeight w:hRule="exact" w:val="360"/>
        </w:trPr>
        <w:tc>
          <w:tcPr>
            <w:tcW w:w="480" w:type="dxa"/>
            <w:vAlign w:val="bottom"/>
          </w:tcPr>
          <w:p w14:paraId="19630382" w14:textId="4DCA5F82" w:rsidR="00422574" w:rsidRDefault="00422574" w:rsidP="00422574">
            <w:r>
              <w:rPr>
                <w:noProof/>
              </w:rPr>
              <w:drawing>
                <wp:inline distT="0" distB="0" distL="0" distR="0" wp14:anchorId="67BED7C4" wp14:editId="2BC47288">
                  <wp:extent cx="146292" cy="146292"/>
                  <wp:effectExtent l="0" t="0" r="6350" b="635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85DB30A" w14:textId="64DC3FF4" w:rsidR="00422574" w:rsidRDefault="00422574" w:rsidP="00422574">
      <w:pPr>
        <w:pStyle w:val="3"/>
        <w:ind w:left="880"/>
        <w:rPr>
          <w:rFonts w:hint="eastAsia"/>
        </w:rPr>
      </w:pPr>
      <w:r>
        <w:rPr>
          <w:rFonts w:hint="eastAsia"/>
        </w:rPr>
        <w:t>表</w:t>
      </w:r>
      <w:r>
        <w:rPr>
          <w:rFonts w:hint="eastAsia"/>
        </w:rPr>
        <w:t xml:space="preserve">2-6-1 </w:t>
      </w:r>
      <w:r>
        <w:rPr>
          <w:rFonts w:hint="eastAsia"/>
        </w:rPr>
        <w:t>運営形態毎に検討すべきセキュリティ対策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8D2684F" w14:textId="77777777" w:rsidTr="00422574">
        <w:tblPrEx>
          <w:tblCellMar>
            <w:top w:w="0" w:type="dxa"/>
            <w:bottom w:w="0" w:type="dxa"/>
          </w:tblCellMar>
        </w:tblPrEx>
        <w:trPr>
          <w:trHeight w:hRule="exact" w:val="360"/>
        </w:trPr>
        <w:tc>
          <w:tcPr>
            <w:tcW w:w="480" w:type="dxa"/>
            <w:vAlign w:val="bottom"/>
          </w:tcPr>
          <w:p w14:paraId="56B85645" w14:textId="6DD282CD" w:rsidR="00422574" w:rsidRDefault="00422574" w:rsidP="00422574">
            <w:r>
              <w:rPr>
                <w:noProof/>
              </w:rPr>
              <w:drawing>
                <wp:inline distT="0" distB="0" distL="0" distR="0" wp14:anchorId="3FF0D408" wp14:editId="519AA84D">
                  <wp:extent cx="146292" cy="146292"/>
                  <wp:effectExtent l="0" t="0" r="6350" b="635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ADC547A" w14:textId="642F32F4" w:rsidR="00422574" w:rsidRDefault="00422574" w:rsidP="00422574">
      <w:pPr>
        <w:pStyle w:val="3"/>
        <w:ind w:left="880"/>
        <w:rPr>
          <w:rFonts w:hint="eastAsia"/>
        </w:rPr>
      </w:pPr>
      <w:r>
        <w:rPr>
          <w:rFonts w:hint="eastAsia"/>
        </w:rPr>
        <w:t>セキュリティ対策項目</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FA7C451" w14:textId="77777777" w:rsidTr="00422574">
        <w:tblPrEx>
          <w:tblCellMar>
            <w:top w:w="0" w:type="dxa"/>
            <w:bottom w:w="0" w:type="dxa"/>
          </w:tblCellMar>
        </w:tblPrEx>
        <w:trPr>
          <w:trHeight w:hRule="exact" w:val="360"/>
        </w:trPr>
        <w:tc>
          <w:tcPr>
            <w:tcW w:w="480" w:type="dxa"/>
            <w:vAlign w:val="bottom"/>
          </w:tcPr>
          <w:p w14:paraId="6F962F76" w14:textId="6C847FAB" w:rsidR="00422574" w:rsidRDefault="00422574" w:rsidP="00422574">
            <w:r>
              <w:rPr>
                <w:noProof/>
              </w:rPr>
              <w:drawing>
                <wp:inline distT="0" distB="0" distL="0" distR="0" wp14:anchorId="3222C5CC" wp14:editId="08C71B1C">
                  <wp:extent cx="146292" cy="146292"/>
                  <wp:effectExtent l="0" t="0" r="6350" b="635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CDFFB13" w14:textId="7B38E11D" w:rsidR="00422574" w:rsidRDefault="00422574" w:rsidP="00422574">
      <w:pPr>
        <w:pStyle w:val="4"/>
        <w:ind w:left="880"/>
        <w:rPr>
          <w:rFonts w:hint="eastAsia"/>
        </w:rPr>
      </w:pPr>
      <w:r>
        <w:rPr>
          <w:rFonts w:hint="eastAsia"/>
        </w:rPr>
        <w:t>システムセキュリティ対策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8A1D9FA" w14:textId="77777777" w:rsidTr="00422574">
        <w:tblPrEx>
          <w:tblCellMar>
            <w:top w:w="0" w:type="dxa"/>
            <w:bottom w:w="0" w:type="dxa"/>
          </w:tblCellMar>
        </w:tblPrEx>
        <w:trPr>
          <w:trHeight w:hRule="exact" w:val="360"/>
        </w:trPr>
        <w:tc>
          <w:tcPr>
            <w:tcW w:w="480" w:type="dxa"/>
            <w:vAlign w:val="bottom"/>
          </w:tcPr>
          <w:p w14:paraId="3EB74A15" w14:textId="2D6ACF07" w:rsidR="00422574" w:rsidRDefault="00422574" w:rsidP="00422574">
            <w:r>
              <w:rPr>
                <w:noProof/>
              </w:rPr>
              <w:drawing>
                <wp:inline distT="0" distB="0" distL="0" distR="0" wp14:anchorId="75950EAA" wp14:editId="18776188">
                  <wp:extent cx="146292" cy="146292"/>
                  <wp:effectExtent l="0" t="0" r="6350" b="635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B7666ED" w14:textId="77777777" w:rsidR="00422574" w:rsidRDefault="00422574" w:rsidP="00422574">
      <w:pPr>
        <w:pStyle w:val="5"/>
        <w:ind w:left="1760"/>
        <w:rPr>
          <w:rFonts w:hint="eastAsia"/>
        </w:rPr>
      </w:pPr>
      <w:r>
        <w:rPr>
          <w:rFonts w:hint="eastAsia"/>
        </w:rPr>
        <w:t>技術的対策</w:t>
      </w:r>
    </w:p>
    <w:p w14:paraId="6678FD39" w14:textId="16C8411B" w:rsidR="00422574" w:rsidRDefault="00422574" w:rsidP="00422574">
      <w:pPr>
        <w:pStyle w:val="6"/>
        <w:ind w:left="1760"/>
        <w:rPr>
          <w:rFonts w:hint="eastAsia"/>
        </w:rPr>
      </w:pPr>
      <w:r>
        <w:rPr>
          <w:rFonts w:hint="eastAsia"/>
        </w:rPr>
        <w:t>物理</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ED412B4" w14:textId="77777777" w:rsidTr="00422574">
        <w:tblPrEx>
          <w:tblCellMar>
            <w:top w:w="0" w:type="dxa"/>
            <w:bottom w:w="0" w:type="dxa"/>
          </w:tblCellMar>
        </w:tblPrEx>
        <w:trPr>
          <w:trHeight w:hRule="exact" w:val="360"/>
        </w:trPr>
        <w:tc>
          <w:tcPr>
            <w:tcW w:w="480" w:type="dxa"/>
            <w:vAlign w:val="bottom"/>
          </w:tcPr>
          <w:p w14:paraId="73D85F7C" w14:textId="47AB1B16" w:rsidR="00422574" w:rsidRDefault="00422574" w:rsidP="00422574">
            <w:r>
              <w:rPr>
                <w:noProof/>
              </w:rPr>
              <w:drawing>
                <wp:inline distT="0" distB="0" distL="0" distR="0" wp14:anchorId="0A3AEFBD" wp14:editId="43B82FEC">
                  <wp:extent cx="146292" cy="146292"/>
                  <wp:effectExtent l="0" t="0" r="6350" b="635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D991E9F" w14:textId="70C77282" w:rsidR="00422574" w:rsidRDefault="00422574" w:rsidP="00422574">
      <w:pPr>
        <w:pStyle w:val="7"/>
        <w:ind w:left="1760"/>
        <w:rPr>
          <w:rFonts w:hint="eastAsia"/>
        </w:rPr>
      </w:pPr>
      <w:r>
        <w:rPr>
          <w:rFonts w:hint="eastAsia"/>
        </w:rPr>
        <w:t>・サーバ室</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05D56B6" w14:textId="77777777" w:rsidTr="00422574">
        <w:tblPrEx>
          <w:tblCellMar>
            <w:top w:w="0" w:type="dxa"/>
            <w:bottom w:w="0" w:type="dxa"/>
          </w:tblCellMar>
        </w:tblPrEx>
        <w:trPr>
          <w:trHeight w:hRule="exact" w:val="360"/>
        </w:trPr>
        <w:tc>
          <w:tcPr>
            <w:tcW w:w="480" w:type="dxa"/>
            <w:vAlign w:val="bottom"/>
          </w:tcPr>
          <w:p w14:paraId="3C90F6EB" w14:textId="65A47A06" w:rsidR="00422574" w:rsidRDefault="00422574" w:rsidP="00422574">
            <w:r>
              <w:rPr>
                <w:noProof/>
              </w:rPr>
              <w:drawing>
                <wp:inline distT="0" distB="0" distL="0" distR="0" wp14:anchorId="71EA2559" wp14:editId="52972BC6">
                  <wp:extent cx="146292" cy="146292"/>
                  <wp:effectExtent l="0" t="0" r="6350" b="635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14BF0EE" w14:textId="77FC2B7F" w:rsidR="00422574" w:rsidRDefault="00422574" w:rsidP="00422574">
      <w:pPr>
        <w:pStyle w:val="7"/>
        <w:ind w:left="1760"/>
        <w:rPr>
          <w:rFonts w:hint="eastAsia"/>
        </w:rPr>
      </w:pPr>
      <w:r>
        <w:rPr>
          <w:rFonts w:hint="eastAsia"/>
        </w:rPr>
        <w:t>・入退管理</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FB4892E" w14:textId="77777777" w:rsidTr="00422574">
        <w:tblPrEx>
          <w:tblCellMar>
            <w:top w:w="0" w:type="dxa"/>
            <w:bottom w:w="0" w:type="dxa"/>
          </w:tblCellMar>
        </w:tblPrEx>
        <w:trPr>
          <w:trHeight w:hRule="exact" w:val="360"/>
        </w:trPr>
        <w:tc>
          <w:tcPr>
            <w:tcW w:w="480" w:type="dxa"/>
            <w:vAlign w:val="bottom"/>
          </w:tcPr>
          <w:p w14:paraId="1ABDD581" w14:textId="2A0F48CA" w:rsidR="00422574" w:rsidRDefault="00422574" w:rsidP="00422574">
            <w:r>
              <w:rPr>
                <w:noProof/>
              </w:rPr>
              <w:drawing>
                <wp:inline distT="0" distB="0" distL="0" distR="0" wp14:anchorId="27684859" wp14:editId="0AD2BB5E">
                  <wp:extent cx="146292" cy="146292"/>
                  <wp:effectExtent l="0" t="0" r="6350" b="635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8A0C820" w14:textId="3EFA4F1C" w:rsidR="00422574" w:rsidRDefault="00422574" w:rsidP="00422574">
      <w:pPr>
        <w:pStyle w:val="6"/>
        <w:ind w:left="1760"/>
        <w:rPr>
          <w:rFonts w:hint="eastAsia"/>
        </w:rPr>
      </w:pPr>
      <w:r>
        <w:rPr>
          <w:rFonts w:hint="eastAsia"/>
        </w:rPr>
        <w:t>ネットワーク</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71BC81B" w14:textId="77777777" w:rsidTr="00422574">
        <w:tblPrEx>
          <w:tblCellMar>
            <w:top w:w="0" w:type="dxa"/>
            <w:bottom w:w="0" w:type="dxa"/>
          </w:tblCellMar>
        </w:tblPrEx>
        <w:trPr>
          <w:trHeight w:hRule="exact" w:val="360"/>
        </w:trPr>
        <w:tc>
          <w:tcPr>
            <w:tcW w:w="480" w:type="dxa"/>
            <w:vAlign w:val="bottom"/>
          </w:tcPr>
          <w:p w14:paraId="517B0280" w14:textId="363137D7" w:rsidR="00422574" w:rsidRDefault="00422574" w:rsidP="00422574">
            <w:r>
              <w:rPr>
                <w:noProof/>
              </w:rPr>
              <w:drawing>
                <wp:inline distT="0" distB="0" distL="0" distR="0" wp14:anchorId="1937FEDC" wp14:editId="04EE975B">
                  <wp:extent cx="146292" cy="146292"/>
                  <wp:effectExtent l="0" t="0" r="6350" b="635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CEC87ED" w14:textId="6DAB1AC1" w:rsidR="00422574" w:rsidRDefault="00422574" w:rsidP="00422574">
      <w:pPr>
        <w:pStyle w:val="7"/>
        <w:ind w:left="1760"/>
        <w:rPr>
          <w:rFonts w:hint="eastAsia"/>
        </w:rPr>
      </w:pPr>
      <w:r>
        <w:rPr>
          <w:rFonts w:hint="eastAsia"/>
        </w:rPr>
        <w:t>・</w:t>
      </w:r>
      <w:r>
        <w:rPr>
          <w:rFonts w:hint="eastAsia"/>
        </w:rPr>
        <w:t>FW</w:t>
      </w:r>
      <w:r>
        <w:rPr>
          <w:rFonts w:hint="eastAsia"/>
        </w:rPr>
        <w:t xml:space="preserve">　・</w:t>
      </w:r>
      <w:r>
        <w:rPr>
          <w:rFonts w:hint="eastAsia"/>
        </w:rPr>
        <w:t>IDS/IPS</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641369D" w14:textId="77777777" w:rsidTr="00422574">
        <w:tblPrEx>
          <w:tblCellMar>
            <w:top w:w="0" w:type="dxa"/>
            <w:bottom w:w="0" w:type="dxa"/>
          </w:tblCellMar>
        </w:tblPrEx>
        <w:trPr>
          <w:trHeight w:hRule="exact" w:val="360"/>
        </w:trPr>
        <w:tc>
          <w:tcPr>
            <w:tcW w:w="480" w:type="dxa"/>
            <w:vAlign w:val="bottom"/>
          </w:tcPr>
          <w:p w14:paraId="2B4EB9F8" w14:textId="30DCE0EB" w:rsidR="00422574" w:rsidRDefault="00422574" w:rsidP="00422574">
            <w:r>
              <w:rPr>
                <w:noProof/>
              </w:rPr>
              <w:drawing>
                <wp:inline distT="0" distB="0" distL="0" distR="0" wp14:anchorId="24AD59FC" wp14:editId="71B4D068">
                  <wp:extent cx="146292" cy="146292"/>
                  <wp:effectExtent l="0" t="0" r="6350" b="635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2B67A49" w14:textId="4BF3F66E" w:rsidR="00422574" w:rsidRDefault="00422574" w:rsidP="00422574">
      <w:pPr>
        <w:pStyle w:val="7"/>
        <w:ind w:left="1760"/>
        <w:rPr>
          <w:rFonts w:hint="eastAsia"/>
        </w:rPr>
      </w:pPr>
      <w:r>
        <w:rPr>
          <w:rFonts w:hint="eastAsia"/>
        </w:rPr>
        <w:lastRenderedPageBreak/>
        <w:t>・</w:t>
      </w:r>
      <w:r>
        <w:rPr>
          <w:rFonts w:hint="eastAsia"/>
        </w:rPr>
        <w:t xml:space="preserve">WAF </w:t>
      </w:r>
      <w:r>
        <w:rPr>
          <w:rFonts w:hint="eastAsia"/>
        </w:rPr>
        <w:t>・</w:t>
      </w:r>
      <w:r>
        <w:rPr>
          <w:rFonts w:hint="eastAsia"/>
        </w:rPr>
        <w:t>VPN</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B40E83B" w14:textId="77777777" w:rsidTr="00422574">
        <w:tblPrEx>
          <w:tblCellMar>
            <w:top w:w="0" w:type="dxa"/>
            <w:bottom w:w="0" w:type="dxa"/>
          </w:tblCellMar>
        </w:tblPrEx>
        <w:trPr>
          <w:trHeight w:hRule="exact" w:val="360"/>
        </w:trPr>
        <w:tc>
          <w:tcPr>
            <w:tcW w:w="480" w:type="dxa"/>
            <w:vAlign w:val="bottom"/>
          </w:tcPr>
          <w:p w14:paraId="5BA38562" w14:textId="1EF0987B" w:rsidR="00422574" w:rsidRDefault="00422574" w:rsidP="00422574">
            <w:r>
              <w:rPr>
                <w:noProof/>
              </w:rPr>
              <w:drawing>
                <wp:inline distT="0" distB="0" distL="0" distR="0" wp14:anchorId="0F166D32" wp14:editId="052E5332">
                  <wp:extent cx="146292" cy="146292"/>
                  <wp:effectExtent l="0" t="0" r="6350" b="635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1B52545" w14:textId="602C40A2" w:rsidR="00422574" w:rsidRDefault="00422574" w:rsidP="00422574">
      <w:pPr>
        <w:pStyle w:val="7"/>
        <w:ind w:left="1760"/>
        <w:rPr>
          <w:rFonts w:hint="eastAsia"/>
        </w:rPr>
      </w:pPr>
      <w:r>
        <w:rPr>
          <w:rFonts w:hint="eastAsia"/>
        </w:rPr>
        <w:t>・ウイルス対策製品</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F932EAA" w14:textId="77777777" w:rsidTr="00422574">
        <w:tblPrEx>
          <w:tblCellMar>
            <w:top w:w="0" w:type="dxa"/>
            <w:bottom w:w="0" w:type="dxa"/>
          </w:tblCellMar>
        </w:tblPrEx>
        <w:trPr>
          <w:trHeight w:hRule="exact" w:val="360"/>
        </w:trPr>
        <w:tc>
          <w:tcPr>
            <w:tcW w:w="480" w:type="dxa"/>
            <w:vAlign w:val="bottom"/>
          </w:tcPr>
          <w:p w14:paraId="06D835C3" w14:textId="7E3A6080" w:rsidR="00422574" w:rsidRDefault="00422574" w:rsidP="00422574">
            <w:r>
              <w:rPr>
                <w:noProof/>
              </w:rPr>
              <w:drawing>
                <wp:inline distT="0" distB="0" distL="0" distR="0" wp14:anchorId="209509D6" wp14:editId="2413D23D">
                  <wp:extent cx="146292" cy="146292"/>
                  <wp:effectExtent l="0" t="0" r="6350" b="635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7301280" w14:textId="291D6EF8" w:rsidR="00422574" w:rsidRDefault="00422574" w:rsidP="00422574">
      <w:pPr>
        <w:pStyle w:val="7"/>
        <w:ind w:left="1760"/>
        <w:rPr>
          <w:rFonts w:hint="eastAsia"/>
        </w:rPr>
      </w:pPr>
      <w:r>
        <w:rPr>
          <w:rFonts w:hint="eastAsia"/>
        </w:rPr>
        <w:t>・サンドボックス型製品</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F006431" w14:textId="77777777" w:rsidTr="00422574">
        <w:tblPrEx>
          <w:tblCellMar>
            <w:top w:w="0" w:type="dxa"/>
            <w:bottom w:w="0" w:type="dxa"/>
          </w:tblCellMar>
        </w:tblPrEx>
        <w:trPr>
          <w:trHeight w:hRule="exact" w:val="360"/>
        </w:trPr>
        <w:tc>
          <w:tcPr>
            <w:tcW w:w="480" w:type="dxa"/>
            <w:vAlign w:val="bottom"/>
          </w:tcPr>
          <w:p w14:paraId="3E0FCB8B" w14:textId="117E6CBD" w:rsidR="00422574" w:rsidRDefault="00422574" w:rsidP="00422574">
            <w:r>
              <w:rPr>
                <w:noProof/>
              </w:rPr>
              <w:drawing>
                <wp:inline distT="0" distB="0" distL="0" distR="0" wp14:anchorId="3A1E558B" wp14:editId="0A4A46E7">
                  <wp:extent cx="146292" cy="146292"/>
                  <wp:effectExtent l="0" t="0" r="6350" b="635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320D095" w14:textId="51D25AC0" w:rsidR="00422574" w:rsidRDefault="00422574" w:rsidP="00422574">
      <w:pPr>
        <w:pStyle w:val="7"/>
        <w:ind w:left="1760"/>
        <w:rPr>
          <w:rFonts w:hint="eastAsia"/>
        </w:rPr>
      </w:pPr>
      <w:r>
        <w:rPr>
          <w:rFonts w:hint="eastAsia"/>
        </w:rPr>
        <w:t>・</w:t>
      </w:r>
      <w:r>
        <w:rPr>
          <w:rFonts w:hint="eastAsia"/>
        </w:rPr>
        <w:t>DDoS</w:t>
      </w:r>
      <w:r>
        <w:rPr>
          <w:rFonts w:hint="eastAsia"/>
        </w:rPr>
        <w:t>対策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81674BA" w14:textId="77777777" w:rsidTr="00422574">
        <w:tblPrEx>
          <w:tblCellMar>
            <w:top w:w="0" w:type="dxa"/>
            <w:bottom w:w="0" w:type="dxa"/>
          </w:tblCellMar>
        </w:tblPrEx>
        <w:trPr>
          <w:trHeight w:hRule="exact" w:val="360"/>
        </w:trPr>
        <w:tc>
          <w:tcPr>
            <w:tcW w:w="480" w:type="dxa"/>
            <w:vAlign w:val="bottom"/>
          </w:tcPr>
          <w:p w14:paraId="7E832459" w14:textId="7AB77870" w:rsidR="00422574" w:rsidRDefault="00422574" w:rsidP="00422574">
            <w:r>
              <w:rPr>
                <w:noProof/>
              </w:rPr>
              <w:drawing>
                <wp:inline distT="0" distB="0" distL="0" distR="0" wp14:anchorId="6B945DBE" wp14:editId="6FDAAB29">
                  <wp:extent cx="146292" cy="146292"/>
                  <wp:effectExtent l="0" t="0" r="6350" b="635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8CCF14E" w14:textId="77777777" w:rsidR="00422574" w:rsidRDefault="00422574" w:rsidP="00422574">
      <w:pPr>
        <w:pStyle w:val="6"/>
        <w:ind w:left="1760"/>
        <w:rPr>
          <w:rFonts w:hint="eastAsia"/>
        </w:rPr>
      </w:pPr>
      <w:r>
        <w:rPr>
          <w:rFonts w:hint="eastAsia"/>
        </w:rPr>
        <w:t>アプリケーション</w:t>
      </w:r>
    </w:p>
    <w:p w14:paraId="0AE56DFA" w14:textId="77777777" w:rsidR="00422574" w:rsidRDefault="00422574" w:rsidP="00422574">
      <w:pPr>
        <w:pStyle w:val="7"/>
        <w:ind w:left="1760"/>
        <w:rPr>
          <w:rFonts w:hint="eastAsia"/>
        </w:rPr>
      </w:pPr>
      <w:r>
        <w:rPr>
          <w:rFonts w:hint="eastAsia"/>
        </w:rPr>
        <w:t>・改ざん検知</w:t>
      </w:r>
    </w:p>
    <w:p w14:paraId="17148CD3" w14:textId="1E53AB75" w:rsidR="00422574" w:rsidRDefault="00422574" w:rsidP="00422574">
      <w:pPr>
        <w:pStyle w:val="7"/>
        <w:ind w:left="1760"/>
        <w:rPr>
          <w:rFonts w:hint="eastAsia"/>
        </w:rPr>
      </w:pPr>
      <w:r>
        <w:rPr>
          <w:rFonts w:hint="eastAsia"/>
        </w:rPr>
        <w:t>・認証　・アクセス制御</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E678EE7" w14:textId="77777777" w:rsidTr="00422574">
        <w:tblPrEx>
          <w:tblCellMar>
            <w:top w:w="0" w:type="dxa"/>
            <w:bottom w:w="0" w:type="dxa"/>
          </w:tblCellMar>
        </w:tblPrEx>
        <w:trPr>
          <w:trHeight w:hRule="exact" w:val="360"/>
        </w:trPr>
        <w:tc>
          <w:tcPr>
            <w:tcW w:w="480" w:type="dxa"/>
            <w:vAlign w:val="bottom"/>
          </w:tcPr>
          <w:p w14:paraId="1C9A16C0" w14:textId="0D47B0DE" w:rsidR="00422574" w:rsidRDefault="00422574" w:rsidP="00422574">
            <w:r>
              <w:rPr>
                <w:noProof/>
              </w:rPr>
              <w:drawing>
                <wp:inline distT="0" distB="0" distL="0" distR="0" wp14:anchorId="1258DFCF" wp14:editId="0C08FC37">
                  <wp:extent cx="146292" cy="146292"/>
                  <wp:effectExtent l="0" t="0" r="6350" b="635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6BF217F" w14:textId="36696C1B" w:rsidR="00422574" w:rsidRDefault="00422574" w:rsidP="00422574">
      <w:pPr>
        <w:pStyle w:val="7"/>
        <w:ind w:left="1760"/>
        <w:rPr>
          <w:rFonts w:hint="eastAsia"/>
        </w:rPr>
      </w:pPr>
      <w:r>
        <w:rPr>
          <w:rFonts w:hint="eastAsia"/>
        </w:rPr>
        <w:t>・データ保護</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4EC582D" w14:textId="77777777" w:rsidTr="00422574">
        <w:tblPrEx>
          <w:tblCellMar>
            <w:top w:w="0" w:type="dxa"/>
            <w:bottom w:w="0" w:type="dxa"/>
          </w:tblCellMar>
        </w:tblPrEx>
        <w:trPr>
          <w:trHeight w:hRule="exact" w:val="360"/>
        </w:trPr>
        <w:tc>
          <w:tcPr>
            <w:tcW w:w="480" w:type="dxa"/>
            <w:vAlign w:val="bottom"/>
          </w:tcPr>
          <w:p w14:paraId="6ABE6317" w14:textId="7A430A84" w:rsidR="00422574" w:rsidRDefault="00422574" w:rsidP="00422574">
            <w:r>
              <w:rPr>
                <w:noProof/>
              </w:rPr>
              <w:drawing>
                <wp:inline distT="0" distB="0" distL="0" distR="0" wp14:anchorId="78F75459" wp14:editId="43E328C9">
                  <wp:extent cx="146292" cy="146292"/>
                  <wp:effectExtent l="0" t="0" r="6350" b="635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54B4049" w14:textId="71784258" w:rsidR="00422574" w:rsidRDefault="00422574" w:rsidP="00422574">
      <w:pPr>
        <w:pStyle w:val="5"/>
        <w:ind w:left="1760"/>
        <w:rPr>
          <w:rFonts w:hint="eastAsia"/>
        </w:rPr>
      </w:pPr>
      <w:r>
        <w:rPr>
          <w:rFonts w:hint="eastAsia"/>
        </w:rPr>
        <w:t>運用管理的対策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4B87141" w14:textId="77777777" w:rsidTr="00422574">
        <w:tblPrEx>
          <w:tblCellMar>
            <w:top w:w="0" w:type="dxa"/>
            <w:bottom w:w="0" w:type="dxa"/>
          </w:tblCellMar>
        </w:tblPrEx>
        <w:trPr>
          <w:trHeight w:hRule="exact" w:val="360"/>
        </w:trPr>
        <w:tc>
          <w:tcPr>
            <w:tcW w:w="480" w:type="dxa"/>
            <w:vAlign w:val="bottom"/>
          </w:tcPr>
          <w:p w14:paraId="1BC80D71" w14:textId="5EA40929" w:rsidR="00422574" w:rsidRDefault="00422574" w:rsidP="00422574">
            <w:r>
              <w:rPr>
                <w:noProof/>
              </w:rPr>
              <w:drawing>
                <wp:inline distT="0" distB="0" distL="0" distR="0" wp14:anchorId="5600580A" wp14:editId="2B3776A0">
                  <wp:extent cx="146292" cy="146292"/>
                  <wp:effectExtent l="0" t="0" r="6350" b="635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7E1D5AC" w14:textId="45C5299D" w:rsidR="00422574" w:rsidRDefault="00422574" w:rsidP="00422574">
      <w:pPr>
        <w:pStyle w:val="6"/>
        <w:ind w:left="1760"/>
        <w:rPr>
          <w:rFonts w:hint="eastAsia"/>
        </w:rPr>
      </w:pPr>
      <w:r>
        <w:rPr>
          <w:rFonts w:hint="eastAsia"/>
        </w:rPr>
        <w:t>セキュリティパッチ</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D1EB7C5" w14:textId="77777777" w:rsidTr="00422574">
        <w:tblPrEx>
          <w:tblCellMar>
            <w:top w:w="0" w:type="dxa"/>
            <w:bottom w:w="0" w:type="dxa"/>
          </w:tblCellMar>
        </w:tblPrEx>
        <w:trPr>
          <w:trHeight w:hRule="exact" w:val="360"/>
        </w:trPr>
        <w:tc>
          <w:tcPr>
            <w:tcW w:w="480" w:type="dxa"/>
            <w:vAlign w:val="bottom"/>
          </w:tcPr>
          <w:p w14:paraId="36EA146F" w14:textId="09601C1A" w:rsidR="00422574" w:rsidRDefault="00422574" w:rsidP="00422574">
            <w:r>
              <w:rPr>
                <w:noProof/>
              </w:rPr>
              <w:drawing>
                <wp:inline distT="0" distB="0" distL="0" distR="0" wp14:anchorId="4722B5B6" wp14:editId="1B43BA50">
                  <wp:extent cx="146292" cy="146292"/>
                  <wp:effectExtent l="0" t="0" r="6350" b="635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B457EFA" w14:textId="1F6B7282" w:rsidR="00422574" w:rsidRDefault="00422574" w:rsidP="00422574">
      <w:pPr>
        <w:pStyle w:val="7"/>
        <w:ind w:left="1760"/>
        <w:rPr>
          <w:rFonts w:hint="eastAsia"/>
        </w:rPr>
      </w:pPr>
      <w:r>
        <w:rPr>
          <w:rFonts w:hint="eastAsia"/>
        </w:rPr>
        <w:t>・パッチ適用</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5F9F519" w14:textId="77777777" w:rsidTr="00422574">
        <w:tblPrEx>
          <w:tblCellMar>
            <w:top w:w="0" w:type="dxa"/>
            <w:bottom w:w="0" w:type="dxa"/>
          </w:tblCellMar>
        </w:tblPrEx>
        <w:trPr>
          <w:trHeight w:hRule="exact" w:val="360"/>
        </w:trPr>
        <w:tc>
          <w:tcPr>
            <w:tcW w:w="480" w:type="dxa"/>
            <w:vAlign w:val="bottom"/>
          </w:tcPr>
          <w:p w14:paraId="22FCC40D" w14:textId="3CE404AA" w:rsidR="00422574" w:rsidRDefault="00422574" w:rsidP="00422574">
            <w:r>
              <w:rPr>
                <w:noProof/>
              </w:rPr>
              <w:drawing>
                <wp:inline distT="0" distB="0" distL="0" distR="0" wp14:anchorId="1293CF64" wp14:editId="6ADA2C1F">
                  <wp:extent cx="146292" cy="146292"/>
                  <wp:effectExtent l="0" t="0" r="6350" b="635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716AEB5" w14:textId="02ED5225" w:rsidR="00422574" w:rsidRDefault="00422574" w:rsidP="00422574">
      <w:pPr>
        <w:pStyle w:val="7"/>
        <w:ind w:left="1760"/>
        <w:rPr>
          <w:rFonts w:hint="eastAsia"/>
        </w:rPr>
      </w:pPr>
      <w:r>
        <w:rPr>
          <w:rFonts w:hint="eastAsia"/>
        </w:rPr>
        <w:t>・仮想パッチ適用</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F19181D" w14:textId="77777777" w:rsidTr="00422574">
        <w:tblPrEx>
          <w:tblCellMar>
            <w:top w:w="0" w:type="dxa"/>
            <w:bottom w:w="0" w:type="dxa"/>
          </w:tblCellMar>
        </w:tblPrEx>
        <w:trPr>
          <w:trHeight w:hRule="exact" w:val="360"/>
        </w:trPr>
        <w:tc>
          <w:tcPr>
            <w:tcW w:w="480" w:type="dxa"/>
            <w:vAlign w:val="bottom"/>
          </w:tcPr>
          <w:p w14:paraId="4E5D5F2D" w14:textId="2926601F" w:rsidR="00422574" w:rsidRDefault="00422574" w:rsidP="00422574">
            <w:r>
              <w:rPr>
                <w:noProof/>
              </w:rPr>
              <w:drawing>
                <wp:inline distT="0" distB="0" distL="0" distR="0" wp14:anchorId="40424B18" wp14:editId="445DF170">
                  <wp:extent cx="146292" cy="146292"/>
                  <wp:effectExtent l="0" t="0" r="6350" b="635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12D5066" w14:textId="345D620E" w:rsidR="00422574" w:rsidRDefault="00422574" w:rsidP="00422574">
      <w:pPr>
        <w:pStyle w:val="6"/>
        <w:ind w:left="1760"/>
        <w:rPr>
          <w:rFonts w:hint="eastAsia"/>
        </w:rPr>
      </w:pPr>
      <w:r>
        <w:rPr>
          <w:rFonts w:hint="eastAsia"/>
        </w:rPr>
        <w:t>監視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1D5484A" w14:textId="77777777" w:rsidTr="00422574">
        <w:tblPrEx>
          <w:tblCellMar>
            <w:top w:w="0" w:type="dxa"/>
            <w:bottom w:w="0" w:type="dxa"/>
          </w:tblCellMar>
        </w:tblPrEx>
        <w:trPr>
          <w:trHeight w:hRule="exact" w:val="360"/>
        </w:trPr>
        <w:tc>
          <w:tcPr>
            <w:tcW w:w="480" w:type="dxa"/>
            <w:vAlign w:val="bottom"/>
          </w:tcPr>
          <w:p w14:paraId="4C89E9A5" w14:textId="01516947" w:rsidR="00422574" w:rsidRDefault="00422574" w:rsidP="00422574">
            <w:r>
              <w:rPr>
                <w:noProof/>
              </w:rPr>
              <w:drawing>
                <wp:inline distT="0" distB="0" distL="0" distR="0" wp14:anchorId="2B40717B" wp14:editId="402EEF93">
                  <wp:extent cx="146292" cy="146292"/>
                  <wp:effectExtent l="0" t="0" r="6350" b="635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DB43FE0" w14:textId="381B5253" w:rsidR="00422574" w:rsidRDefault="00422574" w:rsidP="00422574">
      <w:pPr>
        <w:pStyle w:val="7"/>
        <w:ind w:left="1760"/>
        <w:rPr>
          <w:rFonts w:hint="eastAsia"/>
        </w:rPr>
      </w:pPr>
      <w:r>
        <w:rPr>
          <w:rFonts w:hint="eastAsia"/>
        </w:rPr>
        <w:t>・ログ収集、分析</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822878E" w14:textId="77777777" w:rsidTr="00422574">
        <w:tblPrEx>
          <w:tblCellMar>
            <w:top w:w="0" w:type="dxa"/>
            <w:bottom w:w="0" w:type="dxa"/>
          </w:tblCellMar>
        </w:tblPrEx>
        <w:trPr>
          <w:trHeight w:hRule="exact" w:val="360"/>
        </w:trPr>
        <w:tc>
          <w:tcPr>
            <w:tcW w:w="480" w:type="dxa"/>
            <w:vAlign w:val="bottom"/>
          </w:tcPr>
          <w:p w14:paraId="13142D82" w14:textId="1DE0296C" w:rsidR="00422574" w:rsidRDefault="00422574" w:rsidP="00422574">
            <w:r>
              <w:rPr>
                <w:noProof/>
              </w:rPr>
              <w:drawing>
                <wp:inline distT="0" distB="0" distL="0" distR="0" wp14:anchorId="3BA1E1B6" wp14:editId="42BF9408">
                  <wp:extent cx="146292" cy="146292"/>
                  <wp:effectExtent l="0" t="0" r="6350" b="635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781DAAA" w14:textId="7569BA5A" w:rsidR="00422574" w:rsidRDefault="00422574" w:rsidP="00422574">
      <w:pPr>
        <w:pStyle w:val="6"/>
        <w:ind w:left="1760"/>
        <w:rPr>
          <w:rFonts w:hint="eastAsia"/>
        </w:rPr>
      </w:pPr>
      <w:r>
        <w:rPr>
          <w:rFonts w:hint="eastAsia"/>
        </w:rPr>
        <w:lastRenderedPageBreak/>
        <w:t>インシデント対応</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B60DE67" w14:textId="77777777" w:rsidTr="00422574">
        <w:tblPrEx>
          <w:tblCellMar>
            <w:top w:w="0" w:type="dxa"/>
            <w:bottom w:w="0" w:type="dxa"/>
          </w:tblCellMar>
        </w:tblPrEx>
        <w:trPr>
          <w:trHeight w:hRule="exact" w:val="360"/>
        </w:trPr>
        <w:tc>
          <w:tcPr>
            <w:tcW w:w="480" w:type="dxa"/>
            <w:vAlign w:val="bottom"/>
          </w:tcPr>
          <w:p w14:paraId="576150AD" w14:textId="7F01A7CC" w:rsidR="00422574" w:rsidRDefault="00422574" w:rsidP="00422574">
            <w:r>
              <w:rPr>
                <w:noProof/>
              </w:rPr>
              <w:drawing>
                <wp:inline distT="0" distB="0" distL="0" distR="0" wp14:anchorId="7D8F31EB" wp14:editId="08A83E2E">
                  <wp:extent cx="146292" cy="146292"/>
                  <wp:effectExtent l="0" t="0" r="6350" b="635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F982D6A" w14:textId="77777777" w:rsidR="00422574" w:rsidRDefault="00422574" w:rsidP="00422574">
      <w:pPr>
        <w:pStyle w:val="7"/>
        <w:ind w:left="1760"/>
        <w:rPr>
          <w:rFonts w:hint="eastAsia"/>
        </w:rPr>
      </w:pPr>
      <w:r>
        <w:rPr>
          <w:rFonts w:hint="eastAsia"/>
        </w:rPr>
        <w:t>・バックアップ</w:t>
      </w:r>
    </w:p>
    <w:p w14:paraId="11F0D435" w14:textId="3DC2F509" w:rsidR="00422574" w:rsidRDefault="00422574" w:rsidP="00422574">
      <w:pPr>
        <w:pStyle w:val="7"/>
        <w:ind w:left="1760"/>
        <w:rPr>
          <w:rFonts w:hint="eastAsia"/>
        </w:rPr>
      </w:pPr>
      <w:r>
        <w:rPr>
          <w:rFonts w:hint="eastAsia"/>
        </w:rPr>
        <w:t>・切り分け</w:t>
      </w:r>
      <w:r>
        <w:rPr>
          <w:rFonts w:hint="eastAsia"/>
        </w:rPr>
        <w:t xml:space="preserve"> </w:t>
      </w:r>
      <w:r>
        <w:rPr>
          <w:rFonts w:hint="eastAsia"/>
        </w:rPr>
        <w:t>・抜線</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195AC4F" w14:textId="77777777" w:rsidTr="00422574">
        <w:tblPrEx>
          <w:tblCellMar>
            <w:top w:w="0" w:type="dxa"/>
            <w:bottom w:w="0" w:type="dxa"/>
          </w:tblCellMar>
        </w:tblPrEx>
        <w:trPr>
          <w:trHeight w:hRule="exact" w:val="360"/>
        </w:trPr>
        <w:tc>
          <w:tcPr>
            <w:tcW w:w="480" w:type="dxa"/>
            <w:vAlign w:val="bottom"/>
          </w:tcPr>
          <w:p w14:paraId="1301A7F9" w14:textId="7231DF5A" w:rsidR="00422574" w:rsidRDefault="00422574" w:rsidP="00422574">
            <w:r>
              <w:rPr>
                <w:noProof/>
              </w:rPr>
              <w:drawing>
                <wp:inline distT="0" distB="0" distL="0" distR="0" wp14:anchorId="7E52672B" wp14:editId="1216BFB6">
                  <wp:extent cx="146292" cy="146292"/>
                  <wp:effectExtent l="0" t="0" r="6350" b="635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6E5ABBE" w14:textId="173673AF" w:rsidR="00422574" w:rsidRDefault="00422574" w:rsidP="00422574">
      <w:pPr>
        <w:pStyle w:val="5"/>
        <w:ind w:left="1760"/>
        <w:rPr>
          <w:rFonts w:hint="eastAsia"/>
        </w:rPr>
      </w:pPr>
      <w:r>
        <w:rPr>
          <w:rFonts w:hint="eastAsia"/>
        </w:rPr>
        <w:t>人的対策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F8A7D8B" w14:textId="77777777" w:rsidTr="00422574">
        <w:tblPrEx>
          <w:tblCellMar>
            <w:top w:w="0" w:type="dxa"/>
            <w:bottom w:w="0" w:type="dxa"/>
          </w:tblCellMar>
        </w:tblPrEx>
        <w:trPr>
          <w:trHeight w:hRule="exact" w:val="360"/>
        </w:trPr>
        <w:tc>
          <w:tcPr>
            <w:tcW w:w="480" w:type="dxa"/>
            <w:vAlign w:val="bottom"/>
          </w:tcPr>
          <w:p w14:paraId="56477CC5" w14:textId="23F6C313" w:rsidR="00422574" w:rsidRDefault="00422574" w:rsidP="00422574">
            <w:r>
              <w:rPr>
                <w:noProof/>
              </w:rPr>
              <w:drawing>
                <wp:inline distT="0" distB="0" distL="0" distR="0" wp14:anchorId="4CA665B3" wp14:editId="24E735C7">
                  <wp:extent cx="146292" cy="146292"/>
                  <wp:effectExtent l="0" t="0" r="6350" b="635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4F7EC36" w14:textId="65A9E71F" w:rsidR="00422574" w:rsidRDefault="00422574" w:rsidP="00422574">
      <w:pPr>
        <w:pStyle w:val="6"/>
        <w:ind w:left="1760"/>
        <w:rPr>
          <w:rFonts w:hint="eastAsia"/>
        </w:rPr>
      </w:pPr>
      <w:r>
        <w:rPr>
          <w:rFonts w:hint="eastAsia"/>
        </w:rPr>
        <w:t>要員教育</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160A219" w14:textId="77777777" w:rsidTr="00422574">
        <w:tblPrEx>
          <w:tblCellMar>
            <w:top w:w="0" w:type="dxa"/>
            <w:bottom w:w="0" w:type="dxa"/>
          </w:tblCellMar>
        </w:tblPrEx>
        <w:trPr>
          <w:trHeight w:hRule="exact" w:val="360"/>
        </w:trPr>
        <w:tc>
          <w:tcPr>
            <w:tcW w:w="480" w:type="dxa"/>
            <w:vAlign w:val="bottom"/>
          </w:tcPr>
          <w:p w14:paraId="004DBD37" w14:textId="730F72F8" w:rsidR="00422574" w:rsidRDefault="00422574" w:rsidP="00422574">
            <w:r>
              <w:rPr>
                <w:noProof/>
              </w:rPr>
              <w:drawing>
                <wp:inline distT="0" distB="0" distL="0" distR="0" wp14:anchorId="32BA83BD" wp14:editId="5810F818">
                  <wp:extent cx="146292" cy="146292"/>
                  <wp:effectExtent l="0" t="0" r="6350" b="635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96913F9" w14:textId="3C16613C" w:rsidR="00422574" w:rsidRDefault="00422574" w:rsidP="00422574">
      <w:pPr>
        <w:pStyle w:val="7"/>
        <w:ind w:left="1760"/>
        <w:rPr>
          <w:rFonts w:hint="eastAsia"/>
        </w:rPr>
      </w:pPr>
      <w:r>
        <w:rPr>
          <w:rFonts w:hint="eastAsia"/>
        </w:rPr>
        <w:t>・ポリシー教育</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B7D3F7A" w14:textId="77777777" w:rsidTr="00422574">
        <w:tblPrEx>
          <w:tblCellMar>
            <w:top w:w="0" w:type="dxa"/>
            <w:bottom w:w="0" w:type="dxa"/>
          </w:tblCellMar>
        </w:tblPrEx>
        <w:trPr>
          <w:trHeight w:hRule="exact" w:val="360"/>
        </w:trPr>
        <w:tc>
          <w:tcPr>
            <w:tcW w:w="480" w:type="dxa"/>
            <w:vAlign w:val="bottom"/>
          </w:tcPr>
          <w:p w14:paraId="3E9594E1" w14:textId="0DB2FC56" w:rsidR="00422574" w:rsidRDefault="00422574" w:rsidP="00422574">
            <w:r>
              <w:rPr>
                <w:noProof/>
              </w:rPr>
              <w:drawing>
                <wp:inline distT="0" distB="0" distL="0" distR="0" wp14:anchorId="26871BAD" wp14:editId="11A3B018">
                  <wp:extent cx="146292" cy="146292"/>
                  <wp:effectExtent l="0" t="0" r="6350" b="635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0AB5A15" w14:textId="57A19DE0" w:rsidR="00422574" w:rsidRDefault="00422574" w:rsidP="00422574">
      <w:pPr>
        <w:pStyle w:val="7"/>
        <w:ind w:left="1760"/>
        <w:rPr>
          <w:rFonts w:hint="eastAsia"/>
        </w:rPr>
      </w:pPr>
      <w:r>
        <w:rPr>
          <w:rFonts w:hint="eastAsia"/>
        </w:rPr>
        <w:t>・技術教育</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7A7C097" w14:textId="77777777" w:rsidTr="00422574">
        <w:tblPrEx>
          <w:tblCellMar>
            <w:top w:w="0" w:type="dxa"/>
            <w:bottom w:w="0" w:type="dxa"/>
          </w:tblCellMar>
        </w:tblPrEx>
        <w:trPr>
          <w:trHeight w:hRule="exact" w:val="360"/>
        </w:trPr>
        <w:tc>
          <w:tcPr>
            <w:tcW w:w="480" w:type="dxa"/>
            <w:vAlign w:val="bottom"/>
          </w:tcPr>
          <w:p w14:paraId="06EF5BF7" w14:textId="71CE47AF" w:rsidR="00422574" w:rsidRDefault="00422574" w:rsidP="00422574">
            <w:r>
              <w:rPr>
                <w:noProof/>
              </w:rPr>
              <w:drawing>
                <wp:inline distT="0" distB="0" distL="0" distR="0" wp14:anchorId="11A1036E" wp14:editId="20D75607">
                  <wp:extent cx="146292" cy="146292"/>
                  <wp:effectExtent l="0" t="0" r="6350" b="635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95BBD9F" w14:textId="196118C4" w:rsidR="00422574" w:rsidRDefault="00422574" w:rsidP="00422574">
      <w:pPr>
        <w:pStyle w:val="4"/>
        <w:ind w:left="880"/>
        <w:rPr>
          <w:rFonts w:hint="eastAsia"/>
        </w:rPr>
      </w:pPr>
      <w:r>
        <w:rPr>
          <w:rFonts w:hint="eastAsia"/>
        </w:rPr>
        <w:t>業務セキュリティ対策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FC8E36C" w14:textId="77777777" w:rsidTr="00422574">
        <w:tblPrEx>
          <w:tblCellMar>
            <w:top w:w="0" w:type="dxa"/>
            <w:bottom w:w="0" w:type="dxa"/>
          </w:tblCellMar>
        </w:tblPrEx>
        <w:trPr>
          <w:trHeight w:hRule="exact" w:val="360"/>
        </w:trPr>
        <w:tc>
          <w:tcPr>
            <w:tcW w:w="480" w:type="dxa"/>
            <w:vAlign w:val="bottom"/>
          </w:tcPr>
          <w:p w14:paraId="6120BB93" w14:textId="06E9B791" w:rsidR="00422574" w:rsidRDefault="00422574" w:rsidP="00422574">
            <w:r>
              <w:rPr>
                <w:noProof/>
              </w:rPr>
              <w:drawing>
                <wp:inline distT="0" distB="0" distL="0" distR="0" wp14:anchorId="4F33F0B8" wp14:editId="638B00BC">
                  <wp:extent cx="146292" cy="146292"/>
                  <wp:effectExtent l="0" t="0" r="6350" b="635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8422FE7" w14:textId="06F29CEF" w:rsidR="00422574" w:rsidRDefault="00422574" w:rsidP="00422574">
      <w:pPr>
        <w:pStyle w:val="5"/>
        <w:ind w:left="1760"/>
        <w:rPr>
          <w:rFonts w:hint="eastAsia"/>
        </w:rPr>
      </w:pPr>
      <w:r>
        <w:rPr>
          <w:rFonts w:hint="eastAsia"/>
        </w:rPr>
        <w:t>社員教育</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68CAA69" w14:textId="77777777" w:rsidTr="00422574">
        <w:tblPrEx>
          <w:tblCellMar>
            <w:top w:w="0" w:type="dxa"/>
            <w:bottom w:w="0" w:type="dxa"/>
          </w:tblCellMar>
        </w:tblPrEx>
        <w:trPr>
          <w:trHeight w:hRule="exact" w:val="360"/>
        </w:trPr>
        <w:tc>
          <w:tcPr>
            <w:tcW w:w="480" w:type="dxa"/>
            <w:vAlign w:val="bottom"/>
          </w:tcPr>
          <w:p w14:paraId="32ACB446" w14:textId="262D75A7" w:rsidR="00422574" w:rsidRDefault="00422574" w:rsidP="00422574">
            <w:r>
              <w:rPr>
                <w:noProof/>
              </w:rPr>
              <w:drawing>
                <wp:inline distT="0" distB="0" distL="0" distR="0" wp14:anchorId="39074E53" wp14:editId="3F2E1157">
                  <wp:extent cx="146292" cy="146292"/>
                  <wp:effectExtent l="0" t="0" r="6350" b="635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523F74A" w14:textId="03AFD2FE" w:rsidR="00422574" w:rsidRDefault="00422574" w:rsidP="00422574">
      <w:pPr>
        <w:pStyle w:val="6"/>
        <w:ind w:left="1760"/>
        <w:rPr>
          <w:rFonts w:hint="eastAsia"/>
        </w:rPr>
      </w:pPr>
      <w:r>
        <w:rPr>
          <w:rFonts w:hint="eastAsia"/>
        </w:rPr>
        <w:t>・リテラシー教育</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ECB10AC" w14:textId="77777777" w:rsidTr="00422574">
        <w:tblPrEx>
          <w:tblCellMar>
            <w:top w:w="0" w:type="dxa"/>
            <w:bottom w:w="0" w:type="dxa"/>
          </w:tblCellMar>
        </w:tblPrEx>
        <w:trPr>
          <w:trHeight w:hRule="exact" w:val="360"/>
        </w:trPr>
        <w:tc>
          <w:tcPr>
            <w:tcW w:w="480" w:type="dxa"/>
            <w:vAlign w:val="bottom"/>
          </w:tcPr>
          <w:p w14:paraId="7D075EC1" w14:textId="375868EB" w:rsidR="00422574" w:rsidRDefault="00422574" w:rsidP="00422574">
            <w:r>
              <w:rPr>
                <w:noProof/>
              </w:rPr>
              <w:drawing>
                <wp:inline distT="0" distB="0" distL="0" distR="0" wp14:anchorId="55BDCF9E" wp14:editId="15C9F759">
                  <wp:extent cx="146292" cy="146292"/>
                  <wp:effectExtent l="0" t="0" r="6350" b="635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2971758" w14:textId="42E70E85" w:rsidR="00422574" w:rsidRDefault="00422574" w:rsidP="00422574">
      <w:pPr>
        <w:pStyle w:val="5"/>
        <w:ind w:left="1760"/>
        <w:rPr>
          <w:rFonts w:hint="eastAsia"/>
        </w:rPr>
      </w:pPr>
      <w:r>
        <w:rPr>
          <w:rFonts w:hint="eastAsia"/>
        </w:rPr>
        <w:t>ユーザ・顧客管理</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4DFD659" w14:textId="77777777" w:rsidTr="00422574">
        <w:tblPrEx>
          <w:tblCellMar>
            <w:top w:w="0" w:type="dxa"/>
            <w:bottom w:w="0" w:type="dxa"/>
          </w:tblCellMar>
        </w:tblPrEx>
        <w:trPr>
          <w:trHeight w:hRule="exact" w:val="360"/>
        </w:trPr>
        <w:tc>
          <w:tcPr>
            <w:tcW w:w="480" w:type="dxa"/>
            <w:vAlign w:val="bottom"/>
          </w:tcPr>
          <w:p w14:paraId="60115B13" w14:textId="23F2B0FD" w:rsidR="00422574" w:rsidRDefault="00422574" w:rsidP="00422574">
            <w:r>
              <w:rPr>
                <w:noProof/>
              </w:rPr>
              <w:drawing>
                <wp:inline distT="0" distB="0" distL="0" distR="0" wp14:anchorId="307C9C13" wp14:editId="6BABB332">
                  <wp:extent cx="146292" cy="146292"/>
                  <wp:effectExtent l="0" t="0" r="6350" b="635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19CADEB" w14:textId="55143BD5" w:rsidR="00422574" w:rsidRDefault="00422574" w:rsidP="00422574">
      <w:pPr>
        <w:pStyle w:val="6"/>
        <w:ind w:left="1760"/>
        <w:rPr>
          <w:rFonts w:hint="eastAsia"/>
        </w:rPr>
      </w:pPr>
      <w:r>
        <w:rPr>
          <w:rFonts w:hint="eastAsia"/>
        </w:rPr>
        <w:t>・ポリシー教育</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8EAA89E" w14:textId="77777777" w:rsidTr="00422574">
        <w:tblPrEx>
          <w:tblCellMar>
            <w:top w:w="0" w:type="dxa"/>
            <w:bottom w:w="0" w:type="dxa"/>
          </w:tblCellMar>
        </w:tblPrEx>
        <w:trPr>
          <w:trHeight w:hRule="exact" w:val="360"/>
        </w:trPr>
        <w:tc>
          <w:tcPr>
            <w:tcW w:w="480" w:type="dxa"/>
            <w:vAlign w:val="bottom"/>
          </w:tcPr>
          <w:p w14:paraId="61258EF8" w14:textId="6BE6EF3E" w:rsidR="00422574" w:rsidRDefault="00422574" w:rsidP="00422574">
            <w:r>
              <w:rPr>
                <w:noProof/>
              </w:rPr>
              <w:drawing>
                <wp:inline distT="0" distB="0" distL="0" distR="0" wp14:anchorId="15751CC1" wp14:editId="104F021E">
                  <wp:extent cx="146292" cy="146292"/>
                  <wp:effectExtent l="0" t="0" r="6350" b="635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FA1E108" w14:textId="6DCCA6A6" w:rsidR="00422574" w:rsidRDefault="00422574" w:rsidP="00422574">
      <w:pPr>
        <w:pStyle w:val="6"/>
        <w:ind w:left="1760"/>
        <w:rPr>
          <w:rFonts w:hint="eastAsia"/>
        </w:rPr>
      </w:pPr>
      <w:r>
        <w:rPr>
          <w:rFonts w:hint="eastAsia"/>
        </w:rPr>
        <w:t>・情報取扱い規則</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8D208BC" w14:textId="77777777" w:rsidTr="00422574">
        <w:tblPrEx>
          <w:tblCellMar>
            <w:top w:w="0" w:type="dxa"/>
            <w:bottom w:w="0" w:type="dxa"/>
          </w:tblCellMar>
        </w:tblPrEx>
        <w:trPr>
          <w:trHeight w:hRule="exact" w:val="360"/>
        </w:trPr>
        <w:tc>
          <w:tcPr>
            <w:tcW w:w="480" w:type="dxa"/>
            <w:vAlign w:val="bottom"/>
          </w:tcPr>
          <w:p w14:paraId="47F26323" w14:textId="3628F551" w:rsidR="00422574" w:rsidRDefault="00422574" w:rsidP="00422574">
            <w:r>
              <w:rPr>
                <w:noProof/>
              </w:rPr>
              <w:drawing>
                <wp:inline distT="0" distB="0" distL="0" distR="0" wp14:anchorId="5C57F712" wp14:editId="558D2E50">
                  <wp:extent cx="146292" cy="146292"/>
                  <wp:effectExtent l="0" t="0" r="6350" b="635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EA54A9C" w14:textId="7D34B000" w:rsidR="00422574" w:rsidRDefault="00422574" w:rsidP="00422574">
      <w:pPr>
        <w:pStyle w:val="5"/>
        <w:ind w:left="1760"/>
        <w:rPr>
          <w:rFonts w:hint="eastAsia"/>
        </w:rPr>
      </w:pPr>
      <w:r>
        <w:rPr>
          <w:rFonts w:hint="eastAsia"/>
        </w:rPr>
        <w:t>コンテンツ管理</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7650A21" w14:textId="77777777" w:rsidTr="00422574">
        <w:tblPrEx>
          <w:tblCellMar>
            <w:top w:w="0" w:type="dxa"/>
            <w:bottom w:w="0" w:type="dxa"/>
          </w:tblCellMar>
        </w:tblPrEx>
        <w:trPr>
          <w:trHeight w:hRule="exact" w:val="360"/>
        </w:trPr>
        <w:tc>
          <w:tcPr>
            <w:tcW w:w="480" w:type="dxa"/>
            <w:vAlign w:val="bottom"/>
          </w:tcPr>
          <w:p w14:paraId="4E3B6380" w14:textId="4128D370" w:rsidR="00422574" w:rsidRDefault="00422574" w:rsidP="00422574">
            <w:r>
              <w:rPr>
                <w:noProof/>
              </w:rPr>
              <w:drawing>
                <wp:inline distT="0" distB="0" distL="0" distR="0" wp14:anchorId="56444D7F" wp14:editId="22ACB8CB">
                  <wp:extent cx="146292" cy="146292"/>
                  <wp:effectExtent l="0" t="0" r="6350" b="635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7F31EAD" w14:textId="35A07BC7" w:rsidR="00422574" w:rsidRDefault="00422574" w:rsidP="00422574">
      <w:pPr>
        <w:pStyle w:val="6"/>
        <w:ind w:left="1760"/>
        <w:rPr>
          <w:rFonts w:hint="eastAsia"/>
        </w:rPr>
      </w:pPr>
      <w:r>
        <w:rPr>
          <w:rFonts w:hint="eastAsia"/>
        </w:rPr>
        <w:lastRenderedPageBreak/>
        <w:t>・コンテンツ更新ルール</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2F01654" w14:textId="77777777" w:rsidTr="00422574">
        <w:tblPrEx>
          <w:tblCellMar>
            <w:top w:w="0" w:type="dxa"/>
            <w:bottom w:w="0" w:type="dxa"/>
          </w:tblCellMar>
        </w:tblPrEx>
        <w:trPr>
          <w:trHeight w:hRule="exact" w:val="360"/>
        </w:trPr>
        <w:tc>
          <w:tcPr>
            <w:tcW w:w="480" w:type="dxa"/>
            <w:vAlign w:val="bottom"/>
          </w:tcPr>
          <w:p w14:paraId="48013F8E" w14:textId="299C5B67" w:rsidR="00422574" w:rsidRDefault="00422574" w:rsidP="00422574">
            <w:r>
              <w:rPr>
                <w:noProof/>
              </w:rPr>
              <w:drawing>
                <wp:inline distT="0" distB="0" distL="0" distR="0" wp14:anchorId="6E6B3A22" wp14:editId="2264EFAE">
                  <wp:extent cx="146292" cy="146292"/>
                  <wp:effectExtent l="0" t="0" r="6350" b="635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3D371A4" w14:textId="77777777" w:rsidR="00422574" w:rsidRDefault="00422574" w:rsidP="00422574">
      <w:pPr>
        <w:pStyle w:val="2"/>
        <w:rPr>
          <w:rFonts w:hint="eastAsia"/>
        </w:rPr>
      </w:pPr>
      <w:r>
        <w:rPr>
          <w:rFonts w:hint="eastAsia"/>
        </w:rPr>
        <w:t>【コラム】</w:t>
      </w:r>
      <w:r>
        <w:rPr>
          <w:rFonts w:hint="eastAsia"/>
        </w:rPr>
        <w:t xml:space="preserve"> </w:t>
      </w:r>
      <w:r>
        <w:rPr>
          <w:rFonts w:hint="eastAsia"/>
        </w:rPr>
        <w:t>「既知の脆弱性が存在するウェブサイトに関する届出」</w:t>
      </w:r>
    </w:p>
    <w:p w14:paraId="3CAE8941" w14:textId="25F06EB2" w:rsidR="00422574" w:rsidRDefault="00422574" w:rsidP="00422574">
      <w:pPr>
        <w:pStyle w:val="1"/>
        <w:rPr>
          <w:rFonts w:hint="eastAsia"/>
        </w:rPr>
      </w:pPr>
      <w:r>
        <w:rPr>
          <w:rFonts w:hint="eastAsia"/>
        </w:rPr>
        <w:t xml:space="preserve">3. </w:t>
      </w:r>
      <w:r>
        <w:rPr>
          <w:rFonts w:hint="eastAsia"/>
        </w:rPr>
        <w:t>セキュリティ対策要件および強化のポイント</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89D22E4" w14:textId="77777777" w:rsidTr="00422574">
        <w:tblPrEx>
          <w:tblCellMar>
            <w:top w:w="0" w:type="dxa"/>
            <w:bottom w:w="0" w:type="dxa"/>
          </w:tblCellMar>
        </w:tblPrEx>
        <w:trPr>
          <w:trHeight w:hRule="exact" w:val="360"/>
        </w:trPr>
        <w:tc>
          <w:tcPr>
            <w:tcW w:w="480" w:type="dxa"/>
            <w:vAlign w:val="bottom"/>
          </w:tcPr>
          <w:p w14:paraId="75A8D26A" w14:textId="7F00D618" w:rsidR="00422574" w:rsidRDefault="00422574" w:rsidP="00422574">
            <w:r>
              <w:rPr>
                <w:noProof/>
              </w:rPr>
              <w:drawing>
                <wp:inline distT="0" distB="0" distL="0" distR="0" wp14:anchorId="5E2240BE" wp14:editId="23DE3EDC">
                  <wp:extent cx="146292" cy="146292"/>
                  <wp:effectExtent l="0" t="0" r="6350" b="635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3DDCAC2" w14:textId="1865238E" w:rsidR="00422574" w:rsidRDefault="00422574" w:rsidP="00422574">
      <w:pPr>
        <w:pStyle w:val="2"/>
        <w:rPr>
          <w:rFonts w:hint="eastAsia"/>
        </w:rPr>
      </w:pPr>
      <w:r>
        <w:rPr>
          <w:rFonts w:hint="eastAsia"/>
        </w:rPr>
        <w:t>各セキュリティ対策が、どのような要件を満たすべきか、どの程度の強度レベルを必要とするか、等については、構築するウェブサイトにおいて実現する機能やサービスや事業モデルによって、大きく異なってく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527D647" w14:textId="77777777" w:rsidTr="00422574">
        <w:tblPrEx>
          <w:tblCellMar>
            <w:top w:w="0" w:type="dxa"/>
            <w:bottom w:w="0" w:type="dxa"/>
          </w:tblCellMar>
        </w:tblPrEx>
        <w:trPr>
          <w:trHeight w:hRule="exact" w:val="360"/>
        </w:trPr>
        <w:tc>
          <w:tcPr>
            <w:tcW w:w="480" w:type="dxa"/>
            <w:vAlign w:val="bottom"/>
          </w:tcPr>
          <w:p w14:paraId="514E5536" w14:textId="4ECB4429" w:rsidR="00422574" w:rsidRDefault="00422574" w:rsidP="00422574">
            <w:r>
              <w:rPr>
                <w:noProof/>
              </w:rPr>
              <w:drawing>
                <wp:inline distT="0" distB="0" distL="0" distR="0" wp14:anchorId="6702BA39" wp14:editId="2893DA2C">
                  <wp:extent cx="146292" cy="146292"/>
                  <wp:effectExtent l="0" t="0" r="6350" b="635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32D9457" w14:textId="77777777" w:rsidR="00422574" w:rsidRDefault="00422574" w:rsidP="00422574">
      <w:pPr>
        <w:pStyle w:val="2"/>
        <w:rPr>
          <w:rFonts w:hint="eastAsia"/>
        </w:rPr>
      </w:pPr>
      <w:r>
        <w:rPr>
          <w:rFonts w:hint="eastAsia"/>
        </w:rPr>
        <w:t xml:space="preserve">3.1. </w:t>
      </w:r>
      <w:r>
        <w:rPr>
          <w:rFonts w:hint="eastAsia"/>
        </w:rPr>
        <w:t>実現する機能、サービスに対する考慮のポイント</w:t>
      </w:r>
    </w:p>
    <w:p w14:paraId="3F952567" w14:textId="6659EEDD" w:rsidR="00422574" w:rsidRDefault="00422574" w:rsidP="00422574">
      <w:pPr>
        <w:pStyle w:val="3"/>
        <w:ind w:left="880"/>
        <w:rPr>
          <w:rFonts w:hint="eastAsia"/>
        </w:rPr>
      </w:pPr>
      <w:r>
        <w:rPr>
          <w:rFonts w:hint="eastAsia"/>
        </w:rPr>
        <w:t xml:space="preserve">3.1.1 </w:t>
      </w:r>
      <w:r>
        <w:rPr>
          <w:rFonts w:hint="eastAsia"/>
        </w:rPr>
        <w:t>企業等の組織が公開するウェブサイトでのポイント</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700B82A" w14:textId="77777777" w:rsidTr="00422574">
        <w:tblPrEx>
          <w:tblCellMar>
            <w:top w:w="0" w:type="dxa"/>
            <w:bottom w:w="0" w:type="dxa"/>
          </w:tblCellMar>
        </w:tblPrEx>
        <w:trPr>
          <w:trHeight w:hRule="exact" w:val="360"/>
        </w:trPr>
        <w:tc>
          <w:tcPr>
            <w:tcW w:w="480" w:type="dxa"/>
            <w:vAlign w:val="bottom"/>
          </w:tcPr>
          <w:p w14:paraId="6F0968A7" w14:textId="6C3B4817" w:rsidR="00422574" w:rsidRDefault="00422574" w:rsidP="00422574">
            <w:r>
              <w:rPr>
                <w:noProof/>
              </w:rPr>
              <w:drawing>
                <wp:inline distT="0" distB="0" distL="0" distR="0" wp14:anchorId="39499085" wp14:editId="14889299">
                  <wp:extent cx="146292" cy="146292"/>
                  <wp:effectExtent l="0" t="0" r="6350" b="635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B406BED" w14:textId="77777777" w:rsidR="00422574" w:rsidRDefault="00422574" w:rsidP="00422574">
      <w:pPr>
        <w:pStyle w:val="4"/>
        <w:ind w:left="880"/>
        <w:rPr>
          <w:rFonts w:hint="eastAsia"/>
        </w:rPr>
      </w:pPr>
      <w:r>
        <w:rPr>
          <w:rFonts w:hint="eastAsia"/>
        </w:rPr>
        <w:t>改ざんされることで、サイト利用者が不利益を被る場合が考えられる。また、偽の情報を掲載されてしまったことで、サイト運営者の信用失墜が発生する。</w:t>
      </w:r>
    </w:p>
    <w:p w14:paraId="069E5156" w14:textId="00C972A9" w:rsidR="00422574" w:rsidRDefault="00422574" w:rsidP="00422574">
      <w:pPr>
        <w:pStyle w:val="4"/>
        <w:ind w:left="880"/>
        <w:rPr>
          <w:rFonts w:hint="eastAsia"/>
        </w:rPr>
      </w:pPr>
      <w:r>
        <w:rPr>
          <w:rFonts w:hint="eastAsia"/>
        </w:rPr>
        <w:t>ウェブサイト改ざんの被害は、運営組織の大小や掲載されている情報の内容によらず、事業継続の大きな障害となりうる。このことから、「我社のウェブサイトには漏洩して問題がある情報はない」というケースにおいても、簡単に安心することはできない。</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A0D39B7" w14:textId="77777777" w:rsidTr="00422574">
        <w:tblPrEx>
          <w:tblCellMar>
            <w:top w:w="0" w:type="dxa"/>
            <w:bottom w:w="0" w:type="dxa"/>
          </w:tblCellMar>
        </w:tblPrEx>
        <w:trPr>
          <w:trHeight w:hRule="exact" w:val="360"/>
        </w:trPr>
        <w:tc>
          <w:tcPr>
            <w:tcW w:w="480" w:type="dxa"/>
            <w:vAlign w:val="bottom"/>
          </w:tcPr>
          <w:p w14:paraId="705E3B13" w14:textId="06D68DF1" w:rsidR="00422574" w:rsidRDefault="00422574" w:rsidP="00422574">
            <w:r>
              <w:rPr>
                <w:noProof/>
              </w:rPr>
              <w:drawing>
                <wp:inline distT="0" distB="0" distL="0" distR="0" wp14:anchorId="700FFF16" wp14:editId="7B19C4AE">
                  <wp:extent cx="146292" cy="146292"/>
                  <wp:effectExtent l="0" t="0" r="6350" b="635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2AC7992" w14:textId="77777777" w:rsidR="00422574" w:rsidRDefault="00422574" w:rsidP="00422574">
      <w:pPr>
        <w:pStyle w:val="4"/>
        <w:ind w:left="880"/>
        <w:rPr>
          <w:rFonts w:hint="eastAsia"/>
        </w:rPr>
      </w:pPr>
      <w:r>
        <w:rPr>
          <w:rFonts w:hint="eastAsia"/>
        </w:rPr>
        <w:t>改ざん被害にあわないためには、ウェブサイトで使用しているソフトウェアを常に最新の状態に保つことが、第一の対策となる。</w:t>
      </w:r>
    </w:p>
    <w:p w14:paraId="496BC003" w14:textId="017222C4" w:rsidR="00422574" w:rsidRDefault="00422574" w:rsidP="00422574">
      <w:pPr>
        <w:pStyle w:val="4"/>
        <w:ind w:left="880"/>
        <w:rPr>
          <w:rFonts w:hint="eastAsia"/>
        </w:rPr>
      </w:pPr>
      <w:r>
        <w:rPr>
          <w:rFonts w:hint="eastAsia"/>
        </w:rPr>
        <w:t>モールや</w:t>
      </w:r>
      <w:r>
        <w:rPr>
          <w:rFonts w:hint="eastAsia"/>
        </w:rPr>
        <w:t xml:space="preserve">ASP </w:t>
      </w:r>
      <w:r>
        <w:rPr>
          <w:rFonts w:hint="eastAsia"/>
        </w:rPr>
        <w:t>の運営形態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7AABF61" w14:textId="77777777" w:rsidTr="00422574">
        <w:tblPrEx>
          <w:tblCellMar>
            <w:top w:w="0" w:type="dxa"/>
            <w:bottom w:w="0" w:type="dxa"/>
          </w:tblCellMar>
        </w:tblPrEx>
        <w:trPr>
          <w:trHeight w:hRule="exact" w:val="360"/>
        </w:trPr>
        <w:tc>
          <w:tcPr>
            <w:tcW w:w="480" w:type="dxa"/>
            <w:vAlign w:val="bottom"/>
          </w:tcPr>
          <w:p w14:paraId="3E024200" w14:textId="10ACAF9C" w:rsidR="00422574" w:rsidRDefault="00422574" w:rsidP="00422574">
            <w:r>
              <w:rPr>
                <w:noProof/>
              </w:rPr>
              <w:drawing>
                <wp:inline distT="0" distB="0" distL="0" distR="0" wp14:anchorId="4BD9AF64" wp14:editId="0C1E6990">
                  <wp:extent cx="146292" cy="146292"/>
                  <wp:effectExtent l="0" t="0" r="6350" b="635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AD09B97" w14:textId="0507C431" w:rsidR="00422574" w:rsidRDefault="00422574" w:rsidP="00422574">
      <w:pPr>
        <w:pStyle w:val="5"/>
        <w:ind w:left="1760"/>
        <w:rPr>
          <w:rFonts w:hint="eastAsia"/>
        </w:rPr>
      </w:pPr>
      <w:r>
        <w:rPr>
          <w:rFonts w:hint="eastAsia"/>
        </w:rPr>
        <w:t>ソフトウェアのアップデートはサービス提供者が実施する対策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298C4C5" w14:textId="77777777" w:rsidTr="00422574">
        <w:tblPrEx>
          <w:tblCellMar>
            <w:top w:w="0" w:type="dxa"/>
            <w:bottom w:w="0" w:type="dxa"/>
          </w:tblCellMar>
        </w:tblPrEx>
        <w:trPr>
          <w:trHeight w:hRule="exact" w:val="360"/>
        </w:trPr>
        <w:tc>
          <w:tcPr>
            <w:tcW w:w="480" w:type="dxa"/>
            <w:vAlign w:val="bottom"/>
          </w:tcPr>
          <w:p w14:paraId="3B54E317" w14:textId="0FF668D7" w:rsidR="00422574" w:rsidRDefault="00422574" w:rsidP="00422574">
            <w:r>
              <w:rPr>
                <w:noProof/>
              </w:rPr>
              <w:drawing>
                <wp:inline distT="0" distB="0" distL="0" distR="0" wp14:anchorId="7B20AFFB" wp14:editId="28C67F75">
                  <wp:extent cx="146292" cy="146292"/>
                  <wp:effectExtent l="0" t="0" r="6350" b="635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715E09C" w14:textId="2AF3CDA8" w:rsidR="00422574" w:rsidRDefault="00422574" w:rsidP="00422574">
      <w:pPr>
        <w:pStyle w:val="5"/>
        <w:ind w:left="1760"/>
        <w:rPr>
          <w:rFonts w:hint="eastAsia"/>
        </w:rPr>
      </w:pPr>
      <w:r>
        <w:rPr>
          <w:rFonts w:hint="eastAsia"/>
        </w:rPr>
        <w:t>サービス提供者を選定する段階で、外部機関によるペネトレーションテストを定期的に実施していたり、ウェブサイト改ざん検知の機能を提供していたりするサービス提供者を選択することが重要</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90D3662" w14:textId="77777777" w:rsidTr="00422574">
        <w:tblPrEx>
          <w:tblCellMar>
            <w:top w:w="0" w:type="dxa"/>
            <w:bottom w:w="0" w:type="dxa"/>
          </w:tblCellMar>
        </w:tblPrEx>
        <w:trPr>
          <w:trHeight w:hRule="exact" w:val="360"/>
        </w:trPr>
        <w:tc>
          <w:tcPr>
            <w:tcW w:w="480" w:type="dxa"/>
            <w:vAlign w:val="bottom"/>
          </w:tcPr>
          <w:p w14:paraId="2F916CF1" w14:textId="26BF462B" w:rsidR="00422574" w:rsidRDefault="00422574" w:rsidP="00422574">
            <w:r>
              <w:rPr>
                <w:noProof/>
              </w:rPr>
              <w:drawing>
                <wp:inline distT="0" distB="0" distL="0" distR="0" wp14:anchorId="12F3A469" wp14:editId="1F8C81B4">
                  <wp:extent cx="146292" cy="146292"/>
                  <wp:effectExtent l="0" t="0" r="6350" b="635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0B88141" w14:textId="421E48CC" w:rsidR="00422574" w:rsidRDefault="00422574" w:rsidP="00422574">
      <w:pPr>
        <w:pStyle w:val="5"/>
        <w:ind w:left="1760"/>
        <w:rPr>
          <w:rFonts w:hint="eastAsia"/>
        </w:rPr>
      </w:pPr>
      <w:r>
        <w:rPr>
          <w:rFonts w:hint="eastAsia"/>
        </w:rPr>
        <w:lastRenderedPageBreak/>
        <w:t>例えば、「外部の●●社の脆弱性診断を毎年実施し、脆弱性が検出されないことを確認している」といった、明確な対策状況の回答が得られることが望ましい。</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64A8694" w14:textId="77777777" w:rsidTr="00422574">
        <w:tblPrEx>
          <w:tblCellMar>
            <w:top w:w="0" w:type="dxa"/>
            <w:bottom w:w="0" w:type="dxa"/>
          </w:tblCellMar>
        </w:tblPrEx>
        <w:trPr>
          <w:trHeight w:hRule="exact" w:val="360"/>
        </w:trPr>
        <w:tc>
          <w:tcPr>
            <w:tcW w:w="480" w:type="dxa"/>
            <w:vAlign w:val="bottom"/>
          </w:tcPr>
          <w:p w14:paraId="27E8BA94" w14:textId="3508FEA4" w:rsidR="00422574" w:rsidRDefault="00422574" w:rsidP="00422574">
            <w:r>
              <w:rPr>
                <w:noProof/>
              </w:rPr>
              <w:drawing>
                <wp:inline distT="0" distB="0" distL="0" distR="0" wp14:anchorId="351DBC8F" wp14:editId="6ED4B97E">
                  <wp:extent cx="146292" cy="146292"/>
                  <wp:effectExtent l="0" t="0" r="6350" b="635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9E9C504" w14:textId="2A8E1CE7" w:rsidR="00422574" w:rsidRDefault="00422574" w:rsidP="00422574">
      <w:pPr>
        <w:pStyle w:val="3"/>
        <w:ind w:left="880"/>
        <w:rPr>
          <w:rFonts w:hint="eastAsia"/>
        </w:rPr>
      </w:pPr>
      <w:r>
        <w:rPr>
          <w:rFonts w:hint="eastAsia"/>
        </w:rPr>
        <w:t xml:space="preserve">3.1.2 EC </w:t>
      </w:r>
      <w:r>
        <w:rPr>
          <w:rFonts w:hint="eastAsia"/>
        </w:rPr>
        <w:t>サイトでのポイント</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390105F" w14:textId="77777777" w:rsidTr="00422574">
        <w:tblPrEx>
          <w:tblCellMar>
            <w:top w:w="0" w:type="dxa"/>
            <w:bottom w:w="0" w:type="dxa"/>
          </w:tblCellMar>
        </w:tblPrEx>
        <w:trPr>
          <w:trHeight w:hRule="exact" w:val="360"/>
        </w:trPr>
        <w:tc>
          <w:tcPr>
            <w:tcW w:w="480" w:type="dxa"/>
            <w:vAlign w:val="bottom"/>
          </w:tcPr>
          <w:p w14:paraId="012F6DB3" w14:textId="1BEF03C0" w:rsidR="00422574" w:rsidRDefault="00422574" w:rsidP="00422574">
            <w:r>
              <w:rPr>
                <w:noProof/>
              </w:rPr>
              <w:drawing>
                <wp:inline distT="0" distB="0" distL="0" distR="0" wp14:anchorId="3B6F944F" wp14:editId="010DEF51">
                  <wp:extent cx="146292" cy="146292"/>
                  <wp:effectExtent l="0" t="0" r="6350" b="635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24B69DC" w14:textId="3428FC07" w:rsidR="00422574" w:rsidRDefault="00422574" w:rsidP="00422574">
      <w:pPr>
        <w:pStyle w:val="4"/>
        <w:ind w:left="880"/>
        <w:rPr>
          <w:rFonts w:hint="eastAsia"/>
        </w:rPr>
      </w:pPr>
      <w:r>
        <w:rPr>
          <w:rFonts w:hint="eastAsia"/>
        </w:rPr>
        <w:t xml:space="preserve">EC </w:t>
      </w:r>
      <w:r>
        <w:rPr>
          <w:rFonts w:hint="eastAsia"/>
        </w:rPr>
        <w:t>サイト等では決済機能を提供するため、ウェブサイト上でクレジットカード情報や、口座情報等の取り扱いが必要である。万が一、</w:t>
      </w:r>
      <w:r>
        <w:rPr>
          <w:rFonts w:hint="eastAsia"/>
        </w:rPr>
        <w:t xml:space="preserve">EC </w:t>
      </w:r>
      <w:r>
        <w:rPr>
          <w:rFonts w:hint="eastAsia"/>
        </w:rPr>
        <w:t>サイトで不正アクセスや情報漏洩等が発生した場合、サイト利用者のみならず、関係している組織に対しても、重大な被害が発生する。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56879BF" w14:textId="77777777" w:rsidTr="00422574">
        <w:tblPrEx>
          <w:tblCellMar>
            <w:top w:w="0" w:type="dxa"/>
            <w:bottom w:w="0" w:type="dxa"/>
          </w:tblCellMar>
        </w:tblPrEx>
        <w:trPr>
          <w:trHeight w:hRule="exact" w:val="360"/>
        </w:trPr>
        <w:tc>
          <w:tcPr>
            <w:tcW w:w="480" w:type="dxa"/>
            <w:vAlign w:val="bottom"/>
          </w:tcPr>
          <w:p w14:paraId="6402AB0A" w14:textId="17C08106" w:rsidR="00422574" w:rsidRDefault="00422574" w:rsidP="00422574">
            <w:r>
              <w:rPr>
                <w:noProof/>
              </w:rPr>
              <w:drawing>
                <wp:inline distT="0" distB="0" distL="0" distR="0" wp14:anchorId="4F227169" wp14:editId="7498DB94">
                  <wp:extent cx="146292" cy="146292"/>
                  <wp:effectExtent l="0" t="0" r="6350" b="635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B73FB2A" w14:textId="22E37ACD" w:rsidR="00422574" w:rsidRDefault="00422574" w:rsidP="00422574">
      <w:pPr>
        <w:pStyle w:val="4"/>
        <w:ind w:left="880"/>
        <w:rPr>
          <w:rFonts w:hint="eastAsia"/>
        </w:rPr>
      </w:pPr>
      <w:r>
        <w:rPr>
          <w:rFonts w:hint="eastAsia"/>
        </w:rPr>
        <w:t xml:space="preserve">ASP </w:t>
      </w:r>
      <w:r>
        <w:rPr>
          <w:rFonts w:hint="eastAsia"/>
        </w:rPr>
        <w:t>やモール、</w:t>
      </w:r>
      <w:r>
        <w:rPr>
          <w:rFonts w:hint="eastAsia"/>
        </w:rPr>
        <w:t xml:space="preserve">SaaS </w:t>
      </w:r>
      <w:r>
        <w:rPr>
          <w:rFonts w:hint="eastAsia"/>
        </w:rPr>
        <w:t>型クラウドサービスを利用して運営する場合</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5D80758" w14:textId="77777777" w:rsidTr="00422574">
        <w:tblPrEx>
          <w:tblCellMar>
            <w:top w:w="0" w:type="dxa"/>
            <w:bottom w:w="0" w:type="dxa"/>
          </w:tblCellMar>
        </w:tblPrEx>
        <w:trPr>
          <w:trHeight w:hRule="exact" w:val="360"/>
        </w:trPr>
        <w:tc>
          <w:tcPr>
            <w:tcW w:w="480" w:type="dxa"/>
            <w:vAlign w:val="bottom"/>
          </w:tcPr>
          <w:p w14:paraId="243DE71D" w14:textId="0FF5E166" w:rsidR="00422574" w:rsidRDefault="00422574" w:rsidP="00422574">
            <w:r>
              <w:rPr>
                <w:noProof/>
              </w:rPr>
              <w:drawing>
                <wp:inline distT="0" distB="0" distL="0" distR="0" wp14:anchorId="66D4B2EF" wp14:editId="456F7940">
                  <wp:extent cx="146292" cy="146292"/>
                  <wp:effectExtent l="0" t="0" r="6350" b="635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D3D4485" w14:textId="66E4FCAD" w:rsidR="00422574" w:rsidRDefault="00422574" w:rsidP="00422574">
      <w:pPr>
        <w:pStyle w:val="5"/>
        <w:ind w:left="1760"/>
        <w:rPr>
          <w:rFonts w:hint="eastAsia"/>
        </w:rPr>
      </w:pPr>
      <w:r>
        <w:rPr>
          <w:rFonts w:hint="eastAsia"/>
        </w:rPr>
        <w:t>決済機能を含む様々なプログラムはサービス提供者によって実装されるものである。そのため、サイト運営者による攻撃を検知するためのプログラムの実装や、脆弱性の修正等の管理をすることができない</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12C3851" w14:textId="77777777" w:rsidTr="00422574">
        <w:tblPrEx>
          <w:tblCellMar>
            <w:top w:w="0" w:type="dxa"/>
            <w:bottom w:w="0" w:type="dxa"/>
          </w:tblCellMar>
        </w:tblPrEx>
        <w:trPr>
          <w:trHeight w:hRule="exact" w:val="360"/>
        </w:trPr>
        <w:tc>
          <w:tcPr>
            <w:tcW w:w="480" w:type="dxa"/>
            <w:vAlign w:val="bottom"/>
          </w:tcPr>
          <w:p w14:paraId="0743DAC4" w14:textId="50BAAF88" w:rsidR="00422574" w:rsidRDefault="00422574" w:rsidP="00422574">
            <w:r>
              <w:rPr>
                <w:noProof/>
              </w:rPr>
              <w:drawing>
                <wp:inline distT="0" distB="0" distL="0" distR="0" wp14:anchorId="24ECD18B" wp14:editId="138936C4">
                  <wp:extent cx="146292" cy="146292"/>
                  <wp:effectExtent l="0" t="0" r="6350" b="635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4CEDF3B" w14:textId="1B9C6594" w:rsidR="00422574" w:rsidRDefault="00422574" w:rsidP="00422574">
      <w:pPr>
        <w:pStyle w:val="5"/>
        <w:ind w:left="1760"/>
        <w:rPr>
          <w:rFonts w:hint="eastAsia"/>
        </w:rPr>
      </w:pPr>
      <w:r>
        <w:rPr>
          <w:rFonts w:hint="eastAsia"/>
        </w:rPr>
        <w:t>サービス提供者を選択する時点で、外部からの攻撃を検知・遮断するための監視システムを導入しているか、業界団体や政府機関が定めるセキュリティ基準に準拠した対策を行っているかについて調査する必要が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6943992" w14:textId="77777777" w:rsidTr="00422574">
        <w:tblPrEx>
          <w:tblCellMar>
            <w:top w:w="0" w:type="dxa"/>
            <w:bottom w:w="0" w:type="dxa"/>
          </w:tblCellMar>
        </w:tblPrEx>
        <w:trPr>
          <w:trHeight w:hRule="exact" w:val="360"/>
        </w:trPr>
        <w:tc>
          <w:tcPr>
            <w:tcW w:w="480" w:type="dxa"/>
            <w:vAlign w:val="bottom"/>
          </w:tcPr>
          <w:p w14:paraId="62F5463B" w14:textId="30FCF889" w:rsidR="00422574" w:rsidRDefault="00422574" w:rsidP="00422574">
            <w:r>
              <w:rPr>
                <w:noProof/>
              </w:rPr>
              <w:drawing>
                <wp:inline distT="0" distB="0" distL="0" distR="0" wp14:anchorId="73D75F02" wp14:editId="6A8075FF">
                  <wp:extent cx="146292" cy="146292"/>
                  <wp:effectExtent l="0" t="0" r="6350" b="635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5B1BB40" w14:textId="77777777" w:rsidR="00422574" w:rsidRDefault="00422574" w:rsidP="00422574">
      <w:pPr>
        <w:pStyle w:val="5"/>
        <w:ind w:left="1760"/>
        <w:rPr>
          <w:rFonts w:hint="eastAsia"/>
        </w:rPr>
      </w:pPr>
      <w:r>
        <w:rPr>
          <w:rFonts w:hint="eastAsia"/>
        </w:rPr>
        <w:t>日本国内のサービス提供者であれば</w:t>
      </w:r>
      <w:r>
        <w:rPr>
          <w:rFonts w:hint="eastAsia"/>
        </w:rPr>
        <w:t>PCI DSS</w:t>
      </w:r>
      <w:r>
        <w:rPr>
          <w:rFonts w:hint="eastAsia"/>
        </w:rPr>
        <w:t>への準拠について確認が必須である</w:t>
      </w:r>
      <w:r>
        <w:rPr>
          <w:rFonts w:hint="eastAsia"/>
        </w:rPr>
        <w:t>38</w:t>
      </w:r>
    </w:p>
    <w:p w14:paraId="5BE58F11" w14:textId="577103F5" w:rsidR="00422574" w:rsidRDefault="00422574" w:rsidP="00422574">
      <w:pPr>
        <w:pStyle w:val="6"/>
        <w:ind w:left="1760"/>
        <w:rPr>
          <w:rFonts w:hint="eastAsia"/>
        </w:rPr>
      </w:pPr>
      <w:r>
        <w:rPr>
          <w:rFonts w:hint="eastAsia"/>
        </w:rPr>
        <w:t xml:space="preserve">PCI DSS </w:t>
      </w:r>
      <w:r>
        <w:rPr>
          <w:rFonts w:hint="eastAsia"/>
        </w:rPr>
        <w:t>は、国際クレジットカード国際カードブランド</w:t>
      </w:r>
      <w:r>
        <w:rPr>
          <w:rFonts w:hint="eastAsia"/>
        </w:rPr>
        <w:t xml:space="preserve">5 </w:t>
      </w:r>
      <w:r>
        <w:rPr>
          <w:rFonts w:hint="eastAsia"/>
        </w:rPr>
        <w:t>社が共同で設立した</w:t>
      </w:r>
      <w:r>
        <w:rPr>
          <w:rFonts w:hint="eastAsia"/>
        </w:rPr>
        <w:t xml:space="preserve">PCI SecurityStandards Council </w:t>
      </w:r>
      <w:r>
        <w:rPr>
          <w:rFonts w:hint="eastAsia"/>
        </w:rPr>
        <w:t>によって運用、管理されている基準であり、日本国内ではクレジットカード情報を自社内で取り扱う企業に対して、</w:t>
      </w:r>
      <w:r>
        <w:rPr>
          <w:rFonts w:hint="eastAsia"/>
        </w:rPr>
        <w:t xml:space="preserve">2018 </w:t>
      </w:r>
      <w:r>
        <w:rPr>
          <w:rFonts w:hint="eastAsia"/>
        </w:rPr>
        <w:t>年</w:t>
      </w:r>
      <w:r>
        <w:rPr>
          <w:rFonts w:hint="eastAsia"/>
        </w:rPr>
        <w:t xml:space="preserve">3 </w:t>
      </w:r>
      <w:r>
        <w:rPr>
          <w:rFonts w:hint="eastAsia"/>
        </w:rPr>
        <w:t>月までに</w:t>
      </w:r>
      <w:r>
        <w:rPr>
          <w:rFonts w:hint="eastAsia"/>
        </w:rPr>
        <w:t xml:space="preserve">PCI DSS </w:t>
      </w:r>
      <w:r>
        <w:rPr>
          <w:rFonts w:hint="eastAsia"/>
        </w:rPr>
        <w:t>へ準拠することが義務となっている。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C330997" w14:textId="77777777" w:rsidTr="00422574">
        <w:tblPrEx>
          <w:tblCellMar>
            <w:top w:w="0" w:type="dxa"/>
            <w:bottom w:w="0" w:type="dxa"/>
          </w:tblCellMar>
        </w:tblPrEx>
        <w:trPr>
          <w:trHeight w:hRule="exact" w:val="360"/>
        </w:trPr>
        <w:tc>
          <w:tcPr>
            <w:tcW w:w="480" w:type="dxa"/>
            <w:vAlign w:val="bottom"/>
          </w:tcPr>
          <w:p w14:paraId="2E08A1C7" w14:textId="3FEFCE9A" w:rsidR="00422574" w:rsidRDefault="00422574" w:rsidP="00422574">
            <w:r>
              <w:rPr>
                <w:noProof/>
              </w:rPr>
              <w:drawing>
                <wp:inline distT="0" distB="0" distL="0" distR="0" wp14:anchorId="6DD5B3E6" wp14:editId="213B4AE2">
                  <wp:extent cx="146292" cy="146292"/>
                  <wp:effectExtent l="0" t="0" r="6350" b="635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8A8BC17" w14:textId="32BA77C7" w:rsidR="00422574" w:rsidRDefault="00422574" w:rsidP="00422574">
      <w:pPr>
        <w:pStyle w:val="4"/>
        <w:ind w:left="880"/>
        <w:rPr>
          <w:rFonts w:hint="eastAsia"/>
        </w:rPr>
      </w:pPr>
      <w:r>
        <w:rPr>
          <w:rFonts w:hint="eastAsia"/>
        </w:rPr>
        <w:lastRenderedPageBreak/>
        <w:t>レンタルサーバや</w:t>
      </w:r>
      <w:r>
        <w:rPr>
          <w:rFonts w:hint="eastAsia"/>
        </w:rPr>
        <w:t>PaaS</w:t>
      </w:r>
      <w:r>
        <w:rPr>
          <w:rFonts w:hint="eastAsia"/>
        </w:rPr>
        <w:t>・</w:t>
      </w:r>
      <w:r>
        <w:rPr>
          <w:rFonts w:hint="eastAsia"/>
        </w:rPr>
        <w:t xml:space="preserve">IaaS </w:t>
      </w:r>
      <w:r>
        <w:rPr>
          <w:rFonts w:hint="eastAsia"/>
        </w:rPr>
        <w:t>型のクラウドサービス、ハウジング、オンプレミスの運営形態の場合</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F463744" w14:textId="77777777" w:rsidTr="00422574">
        <w:tblPrEx>
          <w:tblCellMar>
            <w:top w:w="0" w:type="dxa"/>
            <w:bottom w:w="0" w:type="dxa"/>
          </w:tblCellMar>
        </w:tblPrEx>
        <w:trPr>
          <w:trHeight w:hRule="exact" w:val="360"/>
        </w:trPr>
        <w:tc>
          <w:tcPr>
            <w:tcW w:w="480" w:type="dxa"/>
            <w:vAlign w:val="bottom"/>
          </w:tcPr>
          <w:p w14:paraId="4C3819E5" w14:textId="490C55F2" w:rsidR="00422574" w:rsidRDefault="00422574" w:rsidP="00422574">
            <w:r>
              <w:rPr>
                <w:noProof/>
              </w:rPr>
              <w:drawing>
                <wp:inline distT="0" distB="0" distL="0" distR="0" wp14:anchorId="794A1408" wp14:editId="1EC9EBAB">
                  <wp:extent cx="146292" cy="146292"/>
                  <wp:effectExtent l="0" t="0" r="6350" b="635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1808EAB" w14:textId="14D8ED37" w:rsidR="00422574" w:rsidRDefault="00422574" w:rsidP="00422574">
      <w:pPr>
        <w:pStyle w:val="5"/>
        <w:ind w:left="1760"/>
        <w:rPr>
          <w:rFonts w:hint="eastAsia"/>
        </w:rPr>
      </w:pPr>
      <w:r>
        <w:rPr>
          <w:rFonts w:hint="eastAsia"/>
        </w:rPr>
        <w:t>決済機能はサイト運営者が何らかの形で導入する必要がある。たとえば、自組織で決済機能を開発する方法や、クレジットカード会社が提供するサービスを利用するといった方法が考えられる。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0E1822A" w14:textId="77777777" w:rsidTr="00422574">
        <w:tblPrEx>
          <w:tblCellMar>
            <w:top w:w="0" w:type="dxa"/>
            <w:bottom w:w="0" w:type="dxa"/>
          </w:tblCellMar>
        </w:tblPrEx>
        <w:trPr>
          <w:trHeight w:hRule="exact" w:val="360"/>
        </w:trPr>
        <w:tc>
          <w:tcPr>
            <w:tcW w:w="480" w:type="dxa"/>
            <w:vAlign w:val="bottom"/>
          </w:tcPr>
          <w:p w14:paraId="7469FB7B" w14:textId="1224EF6F" w:rsidR="00422574" w:rsidRDefault="00422574" w:rsidP="00422574">
            <w:r>
              <w:rPr>
                <w:noProof/>
              </w:rPr>
              <w:drawing>
                <wp:inline distT="0" distB="0" distL="0" distR="0" wp14:anchorId="2E0227E7" wp14:editId="28D60C30">
                  <wp:extent cx="146292" cy="146292"/>
                  <wp:effectExtent l="0" t="0" r="6350" b="635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603DF6D" w14:textId="2C9436E1" w:rsidR="00422574" w:rsidRDefault="00422574" w:rsidP="00422574">
      <w:pPr>
        <w:pStyle w:val="5"/>
        <w:ind w:left="1760"/>
        <w:rPr>
          <w:rFonts w:hint="eastAsia"/>
        </w:rPr>
      </w:pPr>
      <w:r>
        <w:rPr>
          <w:rFonts w:hint="eastAsia"/>
        </w:rPr>
        <w:t>ウェブサイトに独自に決済機能を開発する場合、自組織内で機微な情報を取り扱う必要が発生する。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DB63020" w14:textId="77777777" w:rsidTr="00422574">
        <w:tblPrEx>
          <w:tblCellMar>
            <w:top w:w="0" w:type="dxa"/>
            <w:bottom w:w="0" w:type="dxa"/>
          </w:tblCellMar>
        </w:tblPrEx>
        <w:trPr>
          <w:trHeight w:hRule="exact" w:val="360"/>
        </w:trPr>
        <w:tc>
          <w:tcPr>
            <w:tcW w:w="480" w:type="dxa"/>
            <w:vAlign w:val="bottom"/>
          </w:tcPr>
          <w:p w14:paraId="266076B1" w14:textId="79389195" w:rsidR="00422574" w:rsidRDefault="00422574" w:rsidP="00422574">
            <w:r>
              <w:rPr>
                <w:noProof/>
              </w:rPr>
              <w:drawing>
                <wp:inline distT="0" distB="0" distL="0" distR="0" wp14:anchorId="0A35FC64" wp14:editId="58C6E481">
                  <wp:extent cx="146292" cy="146292"/>
                  <wp:effectExtent l="0" t="0" r="6350" b="635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78A92A0" w14:textId="1341933C" w:rsidR="00422574" w:rsidRDefault="00422574" w:rsidP="00422574">
      <w:pPr>
        <w:pStyle w:val="5"/>
        <w:ind w:left="1760"/>
        <w:rPr>
          <w:rFonts w:hint="eastAsia"/>
        </w:rPr>
      </w:pPr>
      <w:r>
        <w:rPr>
          <w:rFonts w:hint="eastAsia"/>
        </w:rPr>
        <w:t>これにより</w:t>
      </w:r>
      <w:r>
        <w:rPr>
          <w:rFonts w:hint="eastAsia"/>
        </w:rPr>
        <w:t xml:space="preserve">PCI DSS </w:t>
      </w:r>
      <w:r>
        <w:rPr>
          <w:rFonts w:hint="eastAsia"/>
        </w:rPr>
        <w:t>準拠へのセキュリティ対策・維持の負荷が増大するため、外部の決済代行会社に決済機能を委託することで、サイト運営者の負担を軽減することも一考である。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07DF213" w14:textId="77777777" w:rsidTr="00422574">
        <w:tblPrEx>
          <w:tblCellMar>
            <w:top w:w="0" w:type="dxa"/>
            <w:bottom w:w="0" w:type="dxa"/>
          </w:tblCellMar>
        </w:tblPrEx>
        <w:trPr>
          <w:trHeight w:hRule="exact" w:val="360"/>
        </w:trPr>
        <w:tc>
          <w:tcPr>
            <w:tcW w:w="480" w:type="dxa"/>
            <w:vAlign w:val="bottom"/>
          </w:tcPr>
          <w:p w14:paraId="1F07275E" w14:textId="2459AE38" w:rsidR="00422574" w:rsidRDefault="00422574" w:rsidP="00422574">
            <w:r>
              <w:rPr>
                <w:noProof/>
              </w:rPr>
              <w:drawing>
                <wp:inline distT="0" distB="0" distL="0" distR="0" wp14:anchorId="1F7D5BD5" wp14:editId="1D966145">
                  <wp:extent cx="146292" cy="146292"/>
                  <wp:effectExtent l="0" t="0" r="6350" b="635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EBF474E" w14:textId="77777777" w:rsidR="00422574" w:rsidRDefault="00422574" w:rsidP="00422574">
      <w:pPr>
        <w:rPr>
          <w:rFonts w:hint="eastAsia"/>
        </w:rPr>
      </w:pPr>
      <w:r>
        <w:rPr>
          <w:rFonts w:hint="eastAsia"/>
        </w:rPr>
        <w:t>サイト運営者は悪意ある第三者がサイト利用者になりすまして商品の購入や、他者の決</w:t>
      </w:r>
    </w:p>
    <w:p w14:paraId="7EEA82CF" w14:textId="79CBEB45" w:rsidR="00422574" w:rsidRDefault="00422574" w:rsidP="00422574">
      <w:pPr>
        <w:pStyle w:val="5"/>
        <w:ind w:left="1760"/>
        <w:rPr>
          <w:rFonts w:hint="eastAsia"/>
        </w:rPr>
      </w:pPr>
      <w:r>
        <w:rPr>
          <w:rFonts w:hint="eastAsia"/>
        </w:rPr>
        <w:t>済情報を盗み取ることができないようにすることも必要である。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AC79AF4" w14:textId="77777777" w:rsidTr="00422574">
        <w:tblPrEx>
          <w:tblCellMar>
            <w:top w:w="0" w:type="dxa"/>
            <w:bottom w:w="0" w:type="dxa"/>
          </w:tblCellMar>
        </w:tblPrEx>
        <w:trPr>
          <w:trHeight w:hRule="exact" w:val="360"/>
        </w:trPr>
        <w:tc>
          <w:tcPr>
            <w:tcW w:w="480" w:type="dxa"/>
            <w:vAlign w:val="bottom"/>
          </w:tcPr>
          <w:p w14:paraId="54ABB83B" w14:textId="5EFBA108" w:rsidR="00422574" w:rsidRDefault="00422574" w:rsidP="00422574">
            <w:r>
              <w:rPr>
                <w:noProof/>
              </w:rPr>
              <w:drawing>
                <wp:inline distT="0" distB="0" distL="0" distR="0" wp14:anchorId="765D89D1" wp14:editId="2F0938A4">
                  <wp:extent cx="146292" cy="146292"/>
                  <wp:effectExtent l="0" t="0" r="6350" b="635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A0E1055" w14:textId="3BB5A1AD" w:rsidR="00422574" w:rsidRDefault="00422574" w:rsidP="00422574">
      <w:pPr>
        <w:pStyle w:val="5"/>
        <w:ind w:left="1760"/>
        <w:rPr>
          <w:rFonts w:hint="eastAsia"/>
        </w:rPr>
      </w:pPr>
      <w:r>
        <w:rPr>
          <w:rFonts w:hint="eastAsia"/>
        </w:rPr>
        <w:t>正規の利用者になりすまして情報を盗み取る場合、正規のサイト利用者と攻撃者を識別することが困難である。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DA88446" w14:textId="77777777" w:rsidTr="00422574">
        <w:tblPrEx>
          <w:tblCellMar>
            <w:top w:w="0" w:type="dxa"/>
            <w:bottom w:w="0" w:type="dxa"/>
          </w:tblCellMar>
        </w:tblPrEx>
        <w:trPr>
          <w:trHeight w:hRule="exact" w:val="360"/>
        </w:trPr>
        <w:tc>
          <w:tcPr>
            <w:tcW w:w="480" w:type="dxa"/>
            <w:vAlign w:val="bottom"/>
          </w:tcPr>
          <w:p w14:paraId="3C8F39C8" w14:textId="581CE94A" w:rsidR="00422574" w:rsidRDefault="00422574" w:rsidP="00422574">
            <w:r>
              <w:rPr>
                <w:noProof/>
              </w:rPr>
              <w:drawing>
                <wp:inline distT="0" distB="0" distL="0" distR="0" wp14:anchorId="682EA05C" wp14:editId="72A81D67">
                  <wp:extent cx="146292" cy="146292"/>
                  <wp:effectExtent l="0" t="0" r="6350" b="635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4211482" w14:textId="50D1C087" w:rsidR="00422574" w:rsidRDefault="00422574" w:rsidP="00422574">
      <w:pPr>
        <w:pStyle w:val="6"/>
        <w:ind w:left="1760"/>
        <w:rPr>
          <w:rFonts w:hint="eastAsia"/>
        </w:rPr>
      </w:pPr>
      <w:r>
        <w:rPr>
          <w:rFonts w:hint="eastAsia"/>
        </w:rPr>
        <w:t>なりすましの被害を受ける原因</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4A3D0B5" w14:textId="77777777" w:rsidTr="00422574">
        <w:tblPrEx>
          <w:tblCellMar>
            <w:top w:w="0" w:type="dxa"/>
            <w:bottom w:w="0" w:type="dxa"/>
          </w:tblCellMar>
        </w:tblPrEx>
        <w:trPr>
          <w:trHeight w:hRule="exact" w:val="360"/>
        </w:trPr>
        <w:tc>
          <w:tcPr>
            <w:tcW w:w="480" w:type="dxa"/>
            <w:vAlign w:val="bottom"/>
          </w:tcPr>
          <w:p w14:paraId="5D056FED" w14:textId="5BAB0AF3" w:rsidR="00422574" w:rsidRDefault="00422574" w:rsidP="00422574">
            <w:r>
              <w:rPr>
                <w:noProof/>
              </w:rPr>
              <w:drawing>
                <wp:inline distT="0" distB="0" distL="0" distR="0" wp14:anchorId="4BD00643" wp14:editId="2AC96C2F">
                  <wp:extent cx="146292" cy="146292"/>
                  <wp:effectExtent l="0" t="0" r="6350" b="635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371B8B9" w14:textId="1060B23F" w:rsidR="00422574" w:rsidRDefault="00422574" w:rsidP="00422574">
      <w:pPr>
        <w:pStyle w:val="7"/>
        <w:ind w:left="1760"/>
        <w:rPr>
          <w:rFonts w:hint="eastAsia"/>
        </w:rPr>
      </w:pPr>
      <w:r>
        <w:rPr>
          <w:rFonts w:hint="eastAsia"/>
        </w:rPr>
        <w:t xml:space="preserve">1. </w:t>
      </w:r>
      <w:r>
        <w:rPr>
          <w:rFonts w:hint="eastAsia"/>
        </w:rPr>
        <w:t>簡単で短いパスワードを設定していた</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F31AB53" w14:textId="77777777" w:rsidTr="00422574">
        <w:tblPrEx>
          <w:tblCellMar>
            <w:top w:w="0" w:type="dxa"/>
            <w:bottom w:w="0" w:type="dxa"/>
          </w:tblCellMar>
        </w:tblPrEx>
        <w:trPr>
          <w:trHeight w:hRule="exact" w:val="360"/>
        </w:trPr>
        <w:tc>
          <w:tcPr>
            <w:tcW w:w="480" w:type="dxa"/>
            <w:vAlign w:val="bottom"/>
          </w:tcPr>
          <w:p w14:paraId="6129E48C" w14:textId="6D8BA296" w:rsidR="00422574" w:rsidRDefault="00422574" w:rsidP="00422574">
            <w:r>
              <w:rPr>
                <w:noProof/>
              </w:rPr>
              <w:drawing>
                <wp:inline distT="0" distB="0" distL="0" distR="0" wp14:anchorId="20E95632" wp14:editId="7B053EE5">
                  <wp:extent cx="146292" cy="146292"/>
                  <wp:effectExtent l="0" t="0" r="6350" b="635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578DA94" w14:textId="1BB91046" w:rsidR="00422574" w:rsidRDefault="00422574" w:rsidP="00422574">
      <w:pPr>
        <w:pStyle w:val="7"/>
        <w:ind w:left="1760"/>
        <w:rPr>
          <w:rFonts w:hint="eastAsia"/>
        </w:rPr>
      </w:pPr>
      <w:r>
        <w:rPr>
          <w:rFonts w:hint="eastAsia"/>
        </w:rPr>
        <w:t xml:space="preserve">2. </w:t>
      </w:r>
      <w:r>
        <w:rPr>
          <w:rFonts w:hint="eastAsia"/>
        </w:rPr>
        <w:t>個人情報から類推しやすいパスワードを設定していた</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716874A" w14:textId="77777777" w:rsidTr="00422574">
        <w:tblPrEx>
          <w:tblCellMar>
            <w:top w:w="0" w:type="dxa"/>
            <w:bottom w:w="0" w:type="dxa"/>
          </w:tblCellMar>
        </w:tblPrEx>
        <w:trPr>
          <w:trHeight w:hRule="exact" w:val="360"/>
        </w:trPr>
        <w:tc>
          <w:tcPr>
            <w:tcW w:w="480" w:type="dxa"/>
            <w:vAlign w:val="bottom"/>
          </w:tcPr>
          <w:p w14:paraId="0646D999" w14:textId="4F147481" w:rsidR="00422574" w:rsidRDefault="00422574" w:rsidP="00422574">
            <w:r>
              <w:rPr>
                <w:noProof/>
              </w:rPr>
              <w:drawing>
                <wp:inline distT="0" distB="0" distL="0" distR="0" wp14:anchorId="5EC65087" wp14:editId="4EE56CC8">
                  <wp:extent cx="146292" cy="146292"/>
                  <wp:effectExtent l="0" t="0" r="6350" b="635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AE4A947" w14:textId="33630346" w:rsidR="00422574" w:rsidRDefault="00422574" w:rsidP="00422574">
      <w:pPr>
        <w:pStyle w:val="7"/>
        <w:ind w:left="1760"/>
        <w:rPr>
          <w:rFonts w:hint="eastAsia"/>
        </w:rPr>
      </w:pPr>
      <w:r>
        <w:rPr>
          <w:rFonts w:hint="eastAsia"/>
        </w:rPr>
        <w:t xml:space="preserve">3. </w:t>
      </w:r>
      <w:r>
        <w:rPr>
          <w:rFonts w:hint="eastAsia"/>
        </w:rPr>
        <w:t>他のウェブサービスで同じパスワードを設定していた</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71F4F22" w14:textId="77777777" w:rsidTr="00422574">
        <w:tblPrEx>
          <w:tblCellMar>
            <w:top w:w="0" w:type="dxa"/>
            <w:bottom w:w="0" w:type="dxa"/>
          </w:tblCellMar>
        </w:tblPrEx>
        <w:trPr>
          <w:trHeight w:hRule="exact" w:val="360"/>
        </w:trPr>
        <w:tc>
          <w:tcPr>
            <w:tcW w:w="480" w:type="dxa"/>
            <w:vAlign w:val="bottom"/>
          </w:tcPr>
          <w:p w14:paraId="237B2AA2" w14:textId="029AC163" w:rsidR="00422574" w:rsidRDefault="00422574" w:rsidP="00422574">
            <w:r>
              <w:rPr>
                <w:noProof/>
              </w:rPr>
              <w:drawing>
                <wp:inline distT="0" distB="0" distL="0" distR="0" wp14:anchorId="05F9AC24" wp14:editId="08FD21FB">
                  <wp:extent cx="146292" cy="146292"/>
                  <wp:effectExtent l="0" t="0" r="6350" b="635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4FB8BF7" w14:textId="09182DC6" w:rsidR="00422574" w:rsidRDefault="00422574" w:rsidP="00422574">
      <w:pPr>
        <w:pStyle w:val="6"/>
        <w:ind w:left="1760"/>
        <w:rPr>
          <w:rFonts w:hint="eastAsia"/>
        </w:rPr>
      </w:pPr>
      <w:r>
        <w:rPr>
          <w:rFonts w:hint="eastAsia"/>
        </w:rPr>
        <w:lastRenderedPageBreak/>
        <w:t>なりすましを防ぐためには、</w:t>
      </w:r>
      <w:r>
        <w:rPr>
          <w:rFonts w:hint="eastAsia"/>
        </w:rPr>
        <w:t xml:space="preserve">3.2 </w:t>
      </w:r>
      <w:r>
        <w:rPr>
          <w:rFonts w:hint="eastAsia"/>
        </w:rPr>
        <w:t>節で説明するサイト運営者側の対策だけでなく、サイト利用者に対して簡単なパスワードの禁止やパスワードの使いまわしをしないこと等の啓発が必要である。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6AF2E36" w14:textId="77777777" w:rsidTr="00422574">
        <w:tblPrEx>
          <w:tblCellMar>
            <w:top w:w="0" w:type="dxa"/>
            <w:bottom w:w="0" w:type="dxa"/>
          </w:tblCellMar>
        </w:tblPrEx>
        <w:trPr>
          <w:trHeight w:hRule="exact" w:val="360"/>
        </w:trPr>
        <w:tc>
          <w:tcPr>
            <w:tcW w:w="480" w:type="dxa"/>
            <w:vAlign w:val="bottom"/>
          </w:tcPr>
          <w:p w14:paraId="10D42C2B" w14:textId="218E615F" w:rsidR="00422574" w:rsidRDefault="00422574" w:rsidP="00422574">
            <w:r>
              <w:rPr>
                <w:noProof/>
              </w:rPr>
              <w:drawing>
                <wp:inline distT="0" distB="0" distL="0" distR="0" wp14:anchorId="6E3A3C92" wp14:editId="565D86D4">
                  <wp:extent cx="146292" cy="146292"/>
                  <wp:effectExtent l="0" t="0" r="6350" b="635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27A9977" w14:textId="6B1AAA52" w:rsidR="00422574" w:rsidRDefault="00422574" w:rsidP="00422574">
      <w:pPr>
        <w:pStyle w:val="3"/>
        <w:ind w:left="880"/>
        <w:rPr>
          <w:rFonts w:hint="eastAsia"/>
        </w:rPr>
      </w:pPr>
      <w:r>
        <w:rPr>
          <w:rFonts w:hint="eastAsia"/>
        </w:rPr>
        <w:t xml:space="preserve">3.1.3 SNS </w:t>
      </w:r>
      <w:r>
        <w:rPr>
          <w:rFonts w:hint="eastAsia"/>
        </w:rPr>
        <w:t>サイトや掲示板サイト等でのポイント</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406DF36" w14:textId="77777777" w:rsidTr="00422574">
        <w:tblPrEx>
          <w:tblCellMar>
            <w:top w:w="0" w:type="dxa"/>
            <w:bottom w:w="0" w:type="dxa"/>
          </w:tblCellMar>
        </w:tblPrEx>
        <w:trPr>
          <w:trHeight w:hRule="exact" w:val="360"/>
        </w:trPr>
        <w:tc>
          <w:tcPr>
            <w:tcW w:w="480" w:type="dxa"/>
            <w:vAlign w:val="bottom"/>
          </w:tcPr>
          <w:p w14:paraId="1438D9C4" w14:textId="0C092CD9" w:rsidR="00422574" w:rsidRDefault="00422574" w:rsidP="00422574">
            <w:r>
              <w:rPr>
                <w:noProof/>
              </w:rPr>
              <w:drawing>
                <wp:inline distT="0" distB="0" distL="0" distR="0" wp14:anchorId="570A4B16" wp14:editId="63D097C6">
                  <wp:extent cx="146292" cy="146292"/>
                  <wp:effectExtent l="0" t="0" r="6350" b="635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2A19FF5" w14:textId="43D2428B" w:rsidR="00422574" w:rsidRDefault="00422574" w:rsidP="00422574">
      <w:pPr>
        <w:pStyle w:val="4"/>
        <w:ind w:left="880"/>
        <w:rPr>
          <w:rFonts w:hint="eastAsia"/>
        </w:rPr>
      </w:pPr>
      <w:r>
        <w:rPr>
          <w:rFonts w:hint="eastAsia"/>
        </w:rPr>
        <w:t>悪意ある書き込みや改ざんには十分留意する必要がある。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DD67B6E" w14:textId="77777777" w:rsidTr="00422574">
        <w:tblPrEx>
          <w:tblCellMar>
            <w:top w:w="0" w:type="dxa"/>
            <w:bottom w:w="0" w:type="dxa"/>
          </w:tblCellMar>
        </w:tblPrEx>
        <w:trPr>
          <w:trHeight w:hRule="exact" w:val="360"/>
        </w:trPr>
        <w:tc>
          <w:tcPr>
            <w:tcW w:w="480" w:type="dxa"/>
            <w:vAlign w:val="bottom"/>
          </w:tcPr>
          <w:p w14:paraId="01EEB65B" w14:textId="77C45662" w:rsidR="00422574" w:rsidRDefault="00422574" w:rsidP="00422574">
            <w:r>
              <w:rPr>
                <w:noProof/>
              </w:rPr>
              <w:drawing>
                <wp:inline distT="0" distB="0" distL="0" distR="0" wp14:anchorId="4232D53A" wp14:editId="5547AC20">
                  <wp:extent cx="146292" cy="146292"/>
                  <wp:effectExtent l="0" t="0" r="6350" b="635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22DC511" w14:textId="7041D9F5" w:rsidR="00422574" w:rsidRDefault="00422574" w:rsidP="00422574">
      <w:pPr>
        <w:pStyle w:val="4"/>
        <w:ind w:left="880"/>
        <w:rPr>
          <w:rFonts w:hint="eastAsia"/>
        </w:rPr>
      </w:pPr>
      <w:r>
        <w:rPr>
          <w:rFonts w:hint="eastAsia"/>
        </w:rPr>
        <w:t>例えば、クロスサイト・スクリプティングの脆弱性の場合</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F06B75D" w14:textId="77777777" w:rsidTr="00422574">
        <w:tblPrEx>
          <w:tblCellMar>
            <w:top w:w="0" w:type="dxa"/>
            <w:bottom w:w="0" w:type="dxa"/>
          </w:tblCellMar>
        </w:tblPrEx>
        <w:trPr>
          <w:trHeight w:hRule="exact" w:val="360"/>
        </w:trPr>
        <w:tc>
          <w:tcPr>
            <w:tcW w:w="480" w:type="dxa"/>
            <w:vAlign w:val="bottom"/>
          </w:tcPr>
          <w:p w14:paraId="04B280E0" w14:textId="789D99B7" w:rsidR="00422574" w:rsidRDefault="00422574" w:rsidP="00422574">
            <w:r>
              <w:rPr>
                <w:noProof/>
              </w:rPr>
              <w:drawing>
                <wp:inline distT="0" distB="0" distL="0" distR="0" wp14:anchorId="511EFF5C" wp14:editId="2BB59C97">
                  <wp:extent cx="146292" cy="146292"/>
                  <wp:effectExtent l="0" t="0" r="6350" b="635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53AC8B8" w14:textId="738F7194" w:rsidR="00422574" w:rsidRDefault="00422574" w:rsidP="00422574">
      <w:pPr>
        <w:pStyle w:val="5"/>
        <w:ind w:left="1760"/>
        <w:rPr>
          <w:rFonts w:hint="eastAsia"/>
        </w:rPr>
      </w:pPr>
      <w:r>
        <w:rPr>
          <w:rFonts w:hint="eastAsia"/>
        </w:rPr>
        <w:t>攻撃者がスクリプトを含む内容を投稿することで偽の情報を表示されてしまう。このような被害を防ぐために、投稿される内容にスクリプトが含まれていれば、ウェブサイト上にそのまま出力しないよう特定の記号はエンコードして表示する必要が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8E5E741" w14:textId="77777777" w:rsidTr="00422574">
        <w:tblPrEx>
          <w:tblCellMar>
            <w:top w:w="0" w:type="dxa"/>
            <w:bottom w:w="0" w:type="dxa"/>
          </w:tblCellMar>
        </w:tblPrEx>
        <w:trPr>
          <w:trHeight w:hRule="exact" w:val="360"/>
        </w:trPr>
        <w:tc>
          <w:tcPr>
            <w:tcW w:w="480" w:type="dxa"/>
            <w:vAlign w:val="bottom"/>
          </w:tcPr>
          <w:p w14:paraId="0D44866E" w14:textId="6B63497C" w:rsidR="00422574" w:rsidRDefault="00422574" w:rsidP="00422574">
            <w:r>
              <w:rPr>
                <w:noProof/>
              </w:rPr>
              <w:drawing>
                <wp:inline distT="0" distB="0" distL="0" distR="0" wp14:anchorId="5B071959" wp14:editId="52FE55E3">
                  <wp:extent cx="146292" cy="146292"/>
                  <wp:effectExtent l="0" t="0" r="6350" b="635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BC25459" w14:textId="77777777" w:rsidR="00422574" w:rsidRDefault="00422574" w:rsidP="00422574">
      <w:pPr>
        <w:pStyle w:val="4"/>
        <w:ind w:left="880"/>
        <w:rPr>
          <w:rFonts w:hint="eastAsia"/>
        </w:rPr>
      </w:pPr>
      <w:r>
        <w:rPr>
          <w:rFonts w:hint="eastAsia"/>
        </w:rPr>
        <w:t>クロスサイト・リクエスト・フォージェリの脆弱性がある場合</w:t>
      </w:r>
    </w:p>
    <w:p w14:paraId="1FEC39B8" w14:textId="665CA8BD" w:rsidR="00422574" w:rsidRDefault="00422574" w:rsidP="00422574">
      <w:pPr>
        <w:pStyle w:val="5"/>
        <w:ind w:left="1760"/>
        <w:rPr>
          <w:rFonts w:hint="eastAsia"/>
        </w:rPr>
      </w:pPr>
      <w:r>
        <w:rPr>
          <w:rFonts w:hint="eastAsia"/>
        </w:rPr>
        <w:t>サイト利用者が意図しない操作を実行させられてしまう可能性が存在し、結果的に登録情報の書き換えや、意図しない内容を投稿させられてしまうといった被害につながる。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99BBA07" w14:textId="77777777" w:rsidTr="00422574">
        <w:tblPrEx>
          <w:tblCellMar>
            <w:top w:w="0" w:type="dxa"/>
            <w:bottom w:w="0" w:type="dxa"/>
          </w:tblCellMar>
        </w:tblPrEx>
        <w:trPr>
          <w:trHeight w:hRule="exact" w:val="360"/>
        </w:trPr>
        <w:tc>
          <w:tcPr>
            <w:tcW w:w="480" w:type="dxa"/>
            <w:vAlign w:val="bottom"/>
          </w:tcPr>
          <w:p w14:paraId="08DDA1FA" w14:textId="7A056C35" w:rsidR="00422574" w:rsidRDefault="00422574" w:rsidP="00422574">
            <w:r>
              <w:rPr>
                <w:noProof/>
              </w:rPr>
              <w:drawing>
                <wp:inline distT="0" distB="0" distL="0" distR="0" wp14:anchorId="3D1532C7" wp14:editId="4615E056">
                  <wp:extent cx="146292" cy="146292"/>
                  <wp:effectExtent l="0" t="0" r="6350" b="635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04CDF9A" w14:textId="41CECDD4" w:rsidR="00422574" w:rsidRDefault="00422574" w:rsidP="00422574">
      <w:pPr>
        <w:pStyle w:val="5"/>
        <w:ind w:left="1760"/>
        <w:rPr>
          <w:rFonts w:hint="eastAsia"/>
        </w:rPr>
      </w:pPr>
      <w:r>
        <w:rPr>
          <w:rFonts w:hint="eastAsia"/>
        </w:rPr>
        <w:t>これを防ぐために、登録情報の変更等の重要な処理の際にはパスワードの再入力を求めることや、外部のウェブサイトから転送された通信であるか調査する機能を実装する等の対策が必要である。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C32D143" w14:textId="77777777" w:rsidTr="00422574">
        <w:tblPrEx>
          <w:tblCellMar>
            <w:top w:w="0" w:type="dxa"/>
            <w:bottom w:w="0" w:type="dxa"/>
          </w:tblCellMar>
        </w:tblPrEx>
        <w:trPr>
          <w:trHeight w:hRule="exact" w:val="360"/>
        </w:trPr>
        <w:tc>
          <w:tcPr>
            <w:tcW w:w="480" w:type="dxa"/>
            <w:vAlign w:val="bottom"/>
          </w:tcPr>
          <w:p w14:paraId="5796B88D" w14:textId="21E52710" w:rsidR="00422574" w:rsidRDefault="00422574" w:rsidP="00422574">
            <w:r>
              <w:rPr>
                <w:noProof/>
              </w:rPr>
              <w:drawing>
                <wp:inline distT="0" distB="0" distL="0" distR="0" wp14:anchorId="6F18560B" wp14:editId="048A1C39">
                  <wp:extent cx="146292" cy="146292"/>
                  <wp:effectExtent l="0" t="0" r="6350" b="635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1583E90" w14:textId="6054B7AE" w:rsidR="00422574" w:rsidRDefault="00422574" w:rsidP="00422574">
      <w:pPr>
        <w:pStyle w:val="4"/>
        <w:ind w:left="880"/>
        <w:rPr>
          <w:rFonts w:hint="eastAsia"/>
        </w:rPr>
      </w:pPr>
      <w:r>
        <w:rPr>
          <w:rFonts w:hint="eastAsia"/>
        </w:rPr>
        <w:t>この他の攻撃</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6B78A56" w14:textId="77777777" w:rsidTr="00422574">
        <w:tblPrEx>
          <w:tblCellMar>
            <w:top w:w="0" w:type="dxa"/>
            <w:bottom w:w="0" w:type="dxa"/>
          </w:tblCellMar>
        </w:tblPrEx>
        <w:trPr>
          <w:trHeight w:hRule="exact" w:val="360"/>
        </w:trPr>
        <w:tc>
          <w:tcPr>
            <w:tcW w:w="480" w:type="dxa"/>
            <w:vAlign w:val="bottom"/>
          </w:tcPr>
          <w:p w14:paraId="2DD09A2D" w14:textId="33525058" w:rsidR="00422574" w:rsidRDefault="00422574" w:rsidP="00422574">
            <w:r>
              <w:rPr>
                <w:noProof/>
              </w:rPr>
              <w:drawing>
                <wp:inline distT="0" distB="0" distL="0" distR="0" wp14:anchorId="77E10EF1" wp14:editId="6810B2D0">
                  <wp:extent cx="146292" cy="146292"/>
                  <wp:effectExtent l="0" t="0" r="6350" b="635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AE4C280" w14:textId="56AB86A3" w:rsidR="00422574" w:rsidRDefault="00422574" w:rsidP="00422574">
      <w:pPr>
        <w:pStyle w:val="5"/>
        <w:ind w:left="1760"/>
        <w:rPr>
          <w:rFonts w:hint="eastAsia"/>
        </w:rPr>
      </w:pPr>
      <w:r>
        <w:rPr>
          <w:rFonts w:hint="eastAsia"/>
        </w:rPr>
        <w:t>他者のセッションを乗っ取り、他人になりすまして記事を投稿する等がある。その対策としては、攻撃者によるセッション</w:t>
      </w:r>
      <w:r>
        <w:rPr>
          <w:rFonts w:hint="eastAsia"/>
        </w:rPr>
        <w:t xml:space="preserve">ID </w:t>
      </w:r>
      <w:r>
        <w:rPr>
          <w:rFonts w:hint="eastAsia"/>
        </w:rPr>
        <w:t>の推測や、被害者に任意のセ</w:t>
      </w:r>
      <w:r>
        <w:rPr>
          <w:rFonts w:hint="eastAsia"/>
        </w:rPr>
        <w:lastRenderedPageBreak/>
        <w:t>ッション</w:t>
      </w:r>
      <w:r>
        <w:rPr>
          <w:rFonts w:hint="eastAsia"/>
        </w:rPr>
        <w:t xml:space="preserve">ID </w:t>
      </w:r>
      <w:r>
        <w:rPr>
          <w:rFonts w:hint="eastAsia"/>
        </w:rPr>
        <w:t>を使用させない（セッション</w:t>
      </w:r>
      <w:r>
        <w:rPr>
          <w:rFonts w:hint="eastAsia"/>
        </w:rPr>
        <w:t xml:space="preserve">ID </w:t>
      </w:r>
      <w:r>
        <w:rPr>
          <w:rFonts w:hint="eastAsia"/>
        </w:rPr>
        <w:t>の固定をさせない）ウェブアプリケーションの設計にすることが必要である。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758CE7A" w14:textId="77777777" w:rsidTr="00422574">
        <w:tblPrEx>
          <w:tblCellMar>
            <w:top w:w="0" w:type="dxa"/>
            <w:bottom w:w="0" w:type="dxa"/>
          </w:tblCellMar>
        </w:tblPrEx>
        <w:trPr>
          <w:trHeight w:hRule="exact" w:val="360"/>
        </w:trPr>
        <w:tc>
          <w:tcPr>
            <w:tcW w:w="480" w:type="dxa"/>
            <w:vAlign w:val="bottom"/>
          </w:tcPr>
          <w:p w14:paraId="7398C8B5" w14:textId="58E82977" w:rsidR="00422574" w:rsidRDefault="00422574" w:rsidP="00422574">
            <w:r>
              <w:rPr>
                <w:noProof/>
              </w:rPr>
              <w:drawing>
                <wp:inline distT="0" distB="0" distL="0" distR="0" wp14:anchorId="5D8BA0CE" wp14:editId="776C1A48">
                  <wp:extent cx="146292" cy="146292"/>
                  <wp:effectExtent l="0" t="0" r="6350" b="635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8652A64" w14:textId="77777777" w:rsidR="00422574" w:rsidRDefault="00422574" w:rsidP="00422574">
      <w:pPr>
        <w:pStyle w:val="3"/>
        <w:ind w:left="880"/>
        <w:rPr>
          <w:rFonts w:hint="eastAsia"/>
        </w:rPr>
      </w:pPr>
      <w:r>
        <w:rPr>
          <w:rFonts w:hint="eastAsia"/>
        </w:rPr>
        <w:t xml:space="preserve">3.1.4 </w:t>
      </w:r>
      <w:r>
        <w:rPr>
          <w:rFonts w:hint="eastAsia"/>
        </w:rPr>
        <w:t>画像投稿サイト等のファイルアップロードサイトでのポイント</w:t>
      </w:r>
    </w:p>
    <w:p w14:paraId="6F4C34BA" w14:textId="77777777" w:rsidR="00422574" w:rsidRDefault="00422574" w:rsidP="00422574">
      <w:pPr>
        <w:pStyle w:val="4"/>
        <w:ind w:left="880"/>
        <w:rPr>
          <w:rFonts w:hint="eastAsia"/>
        </w:rPr>
      </w:pPr>
      <w:r>
        <w:rPr>
          <w:rFonts w:hint="eastAsia"/>
        </w:rPr>
        <w:t>違法なファイルをアップロードされる以外にも、実行形式のファイルをアップロードされてしまうことにより、アップロードサイトのサーバ上で不正なファイルを実行されてしまう可能性がある。</w:t>
      </w:r>
    </w:p>
    <w:p w14:paraId="369731F5" w14:textId="77777777" w:rsidR="00422574" w:rsidRDefault="00422574" w:rsidP="00422574">
      <w:pPr>
        <w:pStyle w:val="4"/>
        <w:ind w:left="880"/>
        <w:rPr>
          <w:rFonts w:hint="eastAsia"/>
        </w:rPr>
      </w:pPr>
      <w:r>
        <w:rPr>
          <w:rFonts w:hint="eastAsia"/>
        </w:rPr>
        <w:t>このようなことが可能な場合、スクリプトを含むファイルをアップロードし、外部からそのファイルを参照することで、任意のスクリプトをサーバ上で実行されてしまう被害が考えられる。</w:t>
      </w:r>
    </w:p>
    <w:p w14:paraId="4608CA48" w14:textId="200D3AD8" w:rsidR="00422574" w:rsidRDefault="00422574" w:rsidP="00422574">
      <w:pPr>
        <w:pStyle w:val="4"/>
        <w:ind w:left="880"/>
        <w:rPr>
          <w:rFonts w:hint="eastAsia"/>
        </w:rPr>
      </w:pPr>
      <w:r>
        <w:rPr>
          <w:rFonts w:hint="eastAsia"/>
        </w:rPr>
        <w:t>スクリプトを実行されることで、ウェブサイトの改ざんや、サーバの設定の改ざんにつながる可能性がある。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5F59864" w14:textId="77777777" w:rsidTr="00422574">
        <w:tblPrEx>
          <w:tblCellMar>
            <w:top w:w="0" w:type="dxa"/>
            <w:bottom w:w="0" w:type="dxa"/>
          </w:tblCellMar>
        </w:tblPrEx>
        <w:trPr>
          <w:trHeight w:hRule="exact" w:val="360"/>
        </w:trPr>
        <w:tc>
          <w:tcPr>
            <w:tcW w:w="480" w:type="dxa"/>
            <w:vAlign w:val="bottom"/>
          </w:tcPr>
          <w:p w14:paraId="226A601A" w14:textId="5D70743F" w:rsidR="00422574" w:rsidRDefault="00422574" w:rsidP="00422574">
            <w:r>
              <w:rPr>
                <w:noProof/>
              </w:rPr>
              <w:drawing>
                <wp:inline distT="0" distB="0" distL="0" distR="0" wp14:anchorId="3E288D5F" wp14:editId="0B4563D0">
                  <wp:extent cx="146292" cy="146292"/>
                  <wp:effectExtent l="0" t="0" r="6350" b="635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0F5B958" w14:textId="557E1063" w:rsidR="00422574" w:rsidRDefault="00422574" w:rsidP="00422574">
      <w:pPr>
        <w:pStyle w:val="4"/>
        <w:ind w:left="880"/>
        <w:rPr>
          <w:rFonts w:hint="eastAsia"/>
        </w:rPr>
      </w:pPr>
      <w:r>
        <w:rPr>
          <w:rFonts w:hint="eastAsia"/>
        </w:rPr>
        <w:t>また、ウイルスを含むファイルをアップロードされた場合、サーバにウイルスが感染し、外部から不正な命令を受け付けるようにされてしまう可能性もある。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3CBBFB6" w14:textId="77777777" w:rsidTr="00422574">
        <w:tblPrEx>
          <w:tblCellMar>
            <w:top w:w="0" w:type="dxa"/>
            <w:bottom w:w="0" w:type="dxa"/>
          </w:tblCellMar>
        </w:tblPrEx>
        <w:trPr>
          <w:trHeight w:hRule="exact" w:val="360"/>
        </w:trPr>
        <w:tc>
          <w:tcPr>
            <w:tcW w:w="480" w:type="dxa"/>
            <w:vAlign w:val="bottom"/>
          </w:tcPr>
          <w:p w14:paraId="217F1816" w14:textId="7404B210" w:rsidR="00422574" w:rsidRDefault="00422574" w:rsidP="00422574">
            <w:r>
              <w:rPr>
                <w:noProof/>
              </w:rPr>
              <w:drawing>
                <wp:inline distT="0" distB="0" distL="0" distR="0" wp14:anchorId="7330073F" wp14:editId="25998B87">
                  <wp:extent cx="146292" cy="146292"/>
                  <wp:effectExtent l="0" t="0" r="6350" b="635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164444B" w14:textId="5F87400E" w:rsidR="00422574" w:rsidRDefault="00422574" w:rsidP="00422574">
      <w:pPr>
        <w:pStyle w:val="4"/>
        <w:ind w:left="880"/>
        <w:rPr>
          <w:rFonts w:hint="eastAsia"/>
        </w:rPr>
      </w:pPr>
      <w:r>
        <w:rPr>
          <w:rFonts w:hint="eastAsia"/>
        </w:rPr>
        <w:t>このようなリスクを回避するために、アップロード可能なファイル形式を制限するだけでなく、アップロードされたサーバ上でファイルのウイルスチェックを行う等の対策を講じることが必要である。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DDF849E" w14:textId="77777777" w:rsidTr="00422574">
        <w:tblPrEx>
          <w:tblCellMar>
            <w:top w:w="0" w:type="dxa"/>
            <w:bottom w:w="0" w:type="dxa"/>
          </w:tblCellMar>
        </w:tblPrEx>
        <w:trPr>
          <w:trHeight w:hRule="exact" w:val="360"/>
        </w:trPr>
        <w:tc>
          <w:tcPr>
            <w:tcW w:w="480" w:type="dxa"/>
            <w:vAlign w:val="bottom"/>
          </w:tcPr>
          <w:p w14:paraId="0AE0D1DB" w14:textId="296F3050" w:rsidR="00422574" w:rsidRDefault="00422574" w:rsidP="00422574">
            <w:r>
              <w:rPr>
                <w:noProof/>
              </w:rPr>
              <w:drawing>
                <wp:inline distT="0" distB="0" distL="0" distR="0" wp14:anchorId="299D3A8A" wp14:editId="35EB93EF">
                  <wp:extent cx="146292" cy="146292"/>
                  <wp:effectExtent l="0" t="0" r="6350" b="635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1E9CB50" w14:textId="3069FF0C" w:rsidR="00422574" w:rsidRDefault="00422574" w:rsidP="00422574">
      <w:pPr>
        <w:pStyle w:val="4"/>
        <w:ind w:left="880"/>
        <w:rPr>
          <w:rFonts w:hint="eastAsia"/>
        </w:rPr>
      </w:pPr>
      <w:r>
        <w:rPr>
          <w:rFonts w:hint="eastAsia"/>
        </w:rPr>
        <w:t>また、特定のユーザ以外にアクセスを許可しないファイルが、誰でも</w:t>
      </w:r>
      <w:r>
        <w:rPr>
          <w:rFonts w:hint="eastAsia"/>
        </w:rPr>
        <w:t xml:space="preserve">URL </w:t>
      </w:r>
      <w:r>
        <w:rPr>
          <w:rFonts w:hint="eastAsia"/>
        </w:rPr>
        <w:t>を直接指定することで閲覧できてしまうといった、アクセス制限不備の問題が考えられる。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B425B40" w14:textId="77777777" w:rsidTr="00422574">
        <w:tblPrEx>
          <w:tblCellMar>
            <w:top w:w="0" w:type="dxa"/>
            <w:bottom w:w="0" w:type="dxa"/>
          </w:tblCellMar>
        </w:tblPrEx>
        <w:trPr>
          <w:trHeight w:hRule="exact" w:val="360"/>
        </w:trPr>
        <w:tc>
          <w:tcPr>
            <w:tcW w:w="480" w:type="dxa"/>
            <w:vAlign w:val="bottom"/>
          </w:tcPr>
          <w:p w14:paraId="65B35149" w14:textId="1F1511BD" w:rsidR="00422574" w:rsidRDefault="00422574" w:rsidP="00422574">
            <w:r>
              <w:rPr>
                <w:noProof/>
              </w:rPr>
              <w:drawing>
                <wp:inline distT="0" distB="0" distL="0" distR="0" wp14:anchorId="06564187" wp14:editId="1F72D9F0">
                  <wp:extent cx="146292" cy="146292"/>
                  <wp:effectExtent l="0" t="0" r="6350" b="6350"/>
                  <wp:docPr id="137" name="図 137"/>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9B05491" w14:textId="1FB642AE" w:rsidR="00422574" w:rsidRDefault="00422574" w:rsidP="00422574">
      <w:pPr>
        <w:pStyle w:val="4"/>
        <w:ind w:left="880"/>
        <w:rPr>
          <w:rFonts w:hint="eastAsia"/>
        </w:rPr>
      </w:pPr>
      <w:r>
        <w:rPr>
          <w:rFonts w:hint="eastAsia"/>
        </w:rPr>
        <w:t>このような脆弱性がある場合、アップロードされたファイルが不特定多数のサイト利用者から参照可能になってしまう。</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5CA7316" w14:textId="77777777" w:rsidTr="00422574">
        <w:tblPrEx>
          <w:tblCellMar>
            <w:top w:w="0" w:type="dxa"/>
            <w:bottom w:w="0" w:type="dxa"/>
          </w:tblCellMar>
        </w:tblPrEx>
        <w:trPr>
          <w:trHeight w:hRule="exact" w:val="360"/>
        </w:trPr>
        <w:tc>
          <w:tcPr>
            <w:tcW w:w="480" w:type="dxa"/>
            <w:vAlign w:val="bottom"/>
          </w:tcPr>
          <w:p w14:paraId="28FDA5B2" w14:textId="400B369C" w:rsidR="00422574" w:rsidRDefault="00422574" w:rsidP="00422574">
            <w:r>
              <w:rPr>
                <w:noProof/>
              </w:rPr>
              <w:drawing>
                <wp:inline distT="0" distB="0" distL="0" distR="0" wp14:anchorId="093ADD29" wp14:editId="2A845A1E">
                  <wp:extent cx="146292" cy="146292"/>
                  <wp:effectExtent l="0" t="0" r="6350" b="6350"/>
                  <wp:docPr id="138" name="図 138"/>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044D8F5" w14:textId="2F930F73" w:rsidR="00422574" w:rsidRDefault="00422574" w:rsidP="00422574">
      <w:pPr>
        <w:pStyle w:val="4"/>
        <w:ind w:left="880"/>
        <w:rPr>
          <w:rFonts w:hint="eastAsia"/>
        </w:rPr>
      </w:pPr>
      <w:r>
        <w:rPr>
          <w:rFonts w:hint="eastAsia"/>
        </w:rPr>
        <w:t>この場合、個人を特定できてしまう情報を含むファイルが、</w:t>
      </w:r>
      <w:r>
        <w:rPr>
          <w:rFonts w:hint="eastAsia"/>
        </w:rPr>
        <w:t xml:space="preserve">URL </w:t>
      </w:r>
      <w:r>
        <w:rPr>
          <w:rFonts w:hint="eastAsia"/>
        </w:rPr>
        <w:t>を直接指定するだけで参照できるといった被害が発生する。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D481E20" w14:textId="77777777" w:rsidTr="00422574">
        <w:tblPrEx>
          <w:tblCellMar>
            <w:top w:w="0" w:type="dxa"/>
            <w:bottom w:w="0" w:type="dxa"/>
          </w:tblCellMar>
        </w:tblPrEx>
        <w:trPr>
          <w:trHeight w:hRule="exact" w:val="360"/>
        </w:trPr>
        <w:tc>
          <w:tcPr>
            <w:tcW w:w="480" w:type="dxa"/>
            <w:vAlign w:val="bottom"/>
          </w:tcPr>
          <w:p w14:paraId="2F702BAB" w14:textId="14624E8E" w:rsidR="00422574" w:rsidRDefault="00422574" w:rsidP="00422574">
            <w:r>
              <w:rPr>
                <w:noProof/>
              </w:rPr>
              <w:drawing>
                <wp:inline distT="0" distB="0" distL="0" distR="0" wp14:anchorId="1A6C6645" wp14:editId="60CE7407">
                  <wp:extent cx="146292" cy="146292"/>
                  <wp:effectExtent l="0" t="0" r="6350" b="6350"/>
                  <wp:docPr id="139" name="図 139"/>
                  <wp:cNvGraphicFramePr/>
                  <a:graphic xmlns:a="http://schemas.openxmlformats.org/drawingml/2006/main">
                    <a:graphicData uri="http://schemas.openxmlformats.org/drawingml/2006/picture">
                      <pic:pic xmlns:pic="http://schemas.openxmlformats.org/drawingml/2006/picture">
                        <pic:nvPicPr>
                          <pic:cNvPr id="13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C283F51" w14:textId="1AC29B9D" w:rsidR="00422574" w:rsidRDefault="00422574" w:rsidP="00422574">
      <w:pPr>
        <w:pStyle w:val="4"/>
        <w:ind w:left="880"/>
        <w:rPr>
          <w:rFonts w:hint="eastAsia"/>
        </w:rPr>
      </w:pPr>
      <w:r>
        <w:rPr>
          <w:rFonts w:hint="eastAsia"/>
        </w:rPr>
        <w:lastRenderedPageBreak/>
        <w:t>このような被害を防止するために、ファイルのアクセス制限を適切に設定することが求められる。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3B638CE" w14:textId="77777777" w:rsidTr="00422574">
        <w:tblPrEx>
          <w:tblCellMar>
            <w:top w:w="0" w:type="dxa"/>
            <w:bottom w:w="0" w:type="dxa"/>
          </w:tblCellMar>
        </w:tblPrEx>
        <w:trPr>
          <w:trHeight w:hRule="exact" w:val="360"/>
        </w:trPr>
        <w:tc>
          <w:tcPr>
            <w:tcW w:w="480" w:type="dxa"/>
            <w:vAlign w:val="bottom"/>
          </w:tcPr>
          <w:p w14:paraId="3E9CE2D1" w14:textId="4D1978AE" w:rsidR="00422574" w:rsidRDefault="00422574" w:rsidP="00422574">
            <w:r>
              <w:rPr>
                <w:noProof/>
              </w:rPr>
              <w:drawing>
                <wp:inline distT="0" distB="0" distL="0" distR="0" wp14:anchorId="65378559" wp14:editId="7B7C642C">
                  <wp:extent cx="146292" cy="146292"/>
                  <wp:effectExtent l="0" t="0" r="6350" b="6350"/>
                  <wp:docPr id="140" name="図 140"/>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E32B6C7" w14:textId="497B59C4" w:rsidR="00422574" w:rsidRDefault="00422574" w:rsidP="00422574">
      <w:pPr>
        <w:pStyle w:val="2"/>
        <w:rPr>
          <w:rFonts w:hint="eastAsia"/>
        </w:rPr>
      </w:pPr>
      <w:r>
        <w:rPr>
          <w:rFonts w:hint="eastAsia"/>
        </w:rPr>
        <w:t xml:space="preserve">3.2. </w:t>
      </w:r>
      <w:r>
        <w:rPr>
          <w:rFonts w:hint="eastAsia"/>
        </w:rPr>
        <w:t>セキュリティ強化のポイント</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4124329" w14:textId="77777777" w:rsidTr="00422574">
        <w:tblPrEx>
          <w:tblCellMar>
            <w:top w:w="0" w:type="dxa"/>
            <w:bottom w:w="0" w:type="dxa"/>
          </w:tblCellMar>
        </w:tblPrEx>
        <w:trPr>
          <w:trHeight w:hRule="exact" w:val="360"/>
        </w:trPr>
        <w:tc>
          <w:tcPr>
            <w:tcW w:w="480" w:type="dxa"/>
            <w:vAlign w:val="bottom"/>
          </w:tcPr>
          <w:p w14:paraId="1613E3AE" w14:textId="78161E14" w:rsidR="00422574" w:rsidRDefault="00422574" w:rsidP="00422574">
            <w:r>
              <w:rPr>
                <w:noProof/>
              </w:rPr>
              <w:drawing>
                <wp:inline distT="0" distB="0" distL="0" distR="0" wp14:anchorId="038CCED8" wp14:editId="0B662E5F">
                  <wp:extent cx="146292" cy="146292"/>
                  <wp:effectExtent l="0" t="0" r="6350" b="6350"/>
                  <wp:docPr id="141" name="図 141"/>
                  <wp:cNvGraphicFramePr/>
                  <a:graphic xmlns:a="http://schemas.openxmlformats.org/drawingml/2006/main">
                    <a:graphicData uri="http://schemas.openxmlformats.org/drawingml/2006/picture">
                      <pic:pic xmlns:pic="http://schemas.openxmlformats.org/drawingml/2006/picture">
                        <pic:nvPicPr>
                          <pic:cNvPr id="14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7891963" w14:textId="214E8C7E" w:rsidR="00422574" w:rsidRDefault="00422574" w:rsidP="00422574">
      <w:pPr>
        <w:pStyle w:val="3"/>
        <w:ind w:left="880"/>
        <w:rPr>
          <w:rFonts w:hint="eastAsia"/>
        </w:rPr>
      </w:pPr>
      <w:r>
        <w:rPr>
          <w:rFonts w:hint="eastAsia"/>
        </w:rPr>
        <w:t>技術的な対策の観点</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31220E5" w14:textId="77777777" w:rsidTr="00422574">
        <w:tblPrEx>
          <w:tblCellMar>
            <w:top w:w="0" w:type="dxa"/>
            <w:bottom w:w="0" w:type="dxa"/>
          </w:tblCellMar>
        </w:tblPrEx>
        <w:trPr>
          <w:trHeight w:hRule="exact" w:val="360"/>
        </w:trPr>
        <w:tc>
          <w:tcPr>
            <w:tcW w:w="480" w:type="dxa"/>
            <w:vAlign w:val="bottom"/>
          </w:tcPr>
          <w:p w14:paraId="0D947326" w14:textId="31B39A07" w:rsidR="00422574" w:rsidRDefault="00422574" w:rsidP="00422574">
            <w:r>
              <w:rPr>
                <w:noProof/>
              </w:rPr>
              <w:drawing>
                <wp:inline distT="0" distB="0" distL="0" distR="0" wp14:anchorId="5228BA2F" wp14:editId="7766C965">
                  <wp:extent cx="146292" cy="146292"/>
                  <wp:effectExtent l="0" t="0" r="6350" b="6350"/>
                  <wp:docPr id="142" name="図 142"/>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68A1C2F" w14:textId="2CB15105" w:rsidR="00422574" w:rsidRDefault="00422574" w:rsidP="00422574">
      <w:pPr>
        <w:pStyle w:val="4"/>
        <w:ind w:left="880"/>
        <w:rPr>
          <w:rFonts w:hint="eastAsia"/>
        </w:rPr>
      </w:pPr>
      <w:r>
        <w:rPr>
          <w:rFonts w:hint="eastAsia"/>
        </w:rPr>
        <w:t xml:space="preserve">(1) </w:t>
      </w:r>
      <w:r>
        <w:rPr>
          <w:rFonts w:hint="eastAsia"/>
        </w:rPr>
        <w:t>ネットワーク攻撃、不正アクセス対策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FE1B5D8" w14:textId="77777777" w:rsidTr="00422574">
        <w:tblPrEx>
          <w:tblCellMar>
            <w:top w:w="0" w:type="dxa"/>
            <w:bottom w:w="0" w:type="dxa"/>
          </w:tblCellMar>
        </w:tblPrEx>
        <w:trPr>
          <w:trHeight w:hRule="exact" w:val="360"/>
        </w:trPr>
        <w:tc>
          <w:tcPr>
            <w:tcW w:w="480" w:type="dxa"/>
            <w:vAlign w:val="bottom"/>
          </w:tcPr>
          <w:p w14:paraId="2DFD0CD3" w14:textId="29883C86" w:rsidR="00422574" w:rsidRDefault="00422574" w:rsidP="00422574">
            <w:r>
              <w:rPr>
                <w:noProof/>
              </w:rPr>
              <w:drawing>
                <wp:inline distT="0" distB="0" distL="0" distR="0" wp14:anchorId="6A86AF21" wp14:editId="58E2613F">
                  <wp:extent cx="146292" cy="146292"/>
                  <wp:effectExtent l="0" t="0" r="6350" b="6350"/>
                  <wp:docPr id="143" name="図 143"/>
                  <wp:cNvGraphicFramePr/>
                  <a:graphic xmlns:a="http://schemas.openxmlformats.org/drawingml/2006/main">
                    <a:graphicData uri="http://schemas.openxmlformats.org/drawingml/2006/picture">
                      <pic:pic xmlns:pic="http://schemas.openxmlformats.org/drawingml/2006/picture">
                        <pic:nvPicPr>
                          <pic:cNvPr id="14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AAFE6B9" w14:textId="712858FA" w:rsidR="00422574" w:rsidRDefault="00422574" w:rsidP="00422574">
      <w:pPr>
        <w:pStyle w:val="5"/>
        <w:ind w:left="1760"/>
        <w:rPr>
          <w:rFonts w:hint="eastAsia"/>
        </w:rPr>
      </w:pPr>
      <w:r>
        <w:rPr>
          <w:rFonts w:hint="eastAsia"/>
        </w:rPr>
        <w:t>・外部からの攻撃が発生しているかの把握（攻撃の検知等）</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ECC2BAB" w14:textId="77777777" w:rsidTr="00422574">
        <w:tblPrEx>
          <w:tblCellMar>
            <w:top w:w="0" w:type="dxa"/>
            <w:bottom w:w="0" w:type="dxa"/>
          </w:tblCellMar>
        </w:tblPrEx>
        <w:trPr>
          <w:trHeight w:hRule="exact" w:val="360"/>
        </w:trPr>
        <w:tc>
          <w:tcPr>
            <w:tcW w:w="480" w:type="dxa"/>
            <w:vAlign w:val="bottom"/>
          </w:tcPr>
          <w:p w14:paraId="1E1D8D8D" w14:textId="7FBAE9D4" w:rsidR="00422574" w:rsidRDefault="00422574" w:rsidP="00422574">
            <w:r>
              <w:rPr>
                <w:noProof/>
              </w:rPr>
              <w:drawing>
                <wp:inline distT="0" distB="0" distL="0" distR="0" wp14:anchorId="40A968F2" wp14:editId="5971A988">
                  <wp:extent cx="146292" cy="146292"/>
                  <wp:effectExtent l="0" t="0" r="6350" b="6350"/>
                  <wp:docPr id="144" name="図 144"/>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AAC87D6" w14:textId="77777777" w:rsidR="00422574" w:rsidRDefault="00422574" w:rsidP="00422574">
      <w:pPr>
        <w:pStyle w:val="6"/>
        <w:ind w:left="1760"/>
      </w:pPr>
      <w:r>
        <w:t>Subtopic</w:t>
      </w:r>
    </w:p>
    <w:p w14:paraId="1749C017" w14:textId="28DCD38D" w:rsidR="00422574" w:rsidRDefault="00422574" w:rsidP="00422574">
      <w:pPr>
        <w:pStyle w:val="5"/>
        <w:ind w:left="1760"/>
        <w:rPr>
          <w:rFonts w:hint="eastAsia"/>
        </w:rPr>
      </w:pPr>
      <w:r>
        <w:rPr>
          <w:rFonts w:hint="eastAsia"/>
        </w:rPr>
        <w:t>・外部からの攻撃からの防御（攻撃の遮断等）</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E5A9111" w14:textId="77777777" w:rsidTr="00422574">
        <w:tblPrEx>
          <w:tblCellMar>
            <w:top w:w="0" w:type="dxa"/>
            <w:bottom w:w="0" w:type="dxa"/>
          </w:tblCellMar>
        </w:tblPrEx>
        <w:trPr>
          <w:trHeight w:hRule="exact" w:val="360"/>
        </w:trPr>
        <w:tc>
          <w:tcPr>
            <w:tcW w:w="480" w:type="dxa"/>
            <w:vAlign w:val="bottom"/>
          </w:tcPr>
          <w:p w14:paraId="2C254F29" w14:textId="27998D28" w:rsidR="00422574" w:rsidRDefault="00422574" w:rsidP="00422574">
            <w:r>
              <w:rPr>
                <w:noProof/>
              </w:rPr>
              <w:drawing>
                <wp:inline distT="0" distB="0" distL="0" distR="0" wp14:anchorId="48C8FBDE" wp14:editId="5486FB9E">
                  <wp:extent cx="146292" cy="146292"/>
                  <wp:effectExtent l="0" t="0" r="6350" b="6350"/>
                  <wp:docPr id="145" name="図 145"/>
                  <wp:cNvGraphicFramePr/>
                  <a:graphic xmlns:a="http://schemas.openxmlformats.org/drawingml/2006/main">
                    <a:graphicData uri="http://schemas.openxmlformats.org/drawingml/2006/picture">
                      <pic:pic xmlns:pic="http://schemas.openxmlformats.org/drawingml/2006/picture">
                        <pic:nvPicPr>
                          <pic:cNvPr id="14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1668907" w14:textId="2A4AF983" w:rsidR="00422574" w:rsidRDefault="00422574" w:rsidP="00422574">
      <w:pPr>
        <w:pStyle w:val="6"/>
        <w:ind w:left="1760"/>
      </w:pPr>
      <w:r>
        <w:t>Subtopic</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16C8F31" w14:textId="77777777" w:rsidTr="00422574">
        <w:tblPrEx>
          <w:tblCellMar>
            <w:top w:w="0" w:type="dxa"/>
            <w:bottom w:w="0" w:type="dxa"/>
          </w:tblCellMar>
        </w:tblPrEx>
        <w:trPr>
          <w:trHeight w:hRule="exact" w:val="360"/>
        </w:trPr>
        <w:tc>
          <w:tcPr>
            <w:tcW w:w="480" w:type="dxa"/>
            <w:vAlign w:val="bottom"/>
          </w:tcPr>
          <w:p w14:paraId="09446F40" w14:textId="02F87721" w:rsidR="00422574" w:rsidRDefault="00422574" w:rsidP="00422574">
            <w:r>
              <w:rPr>
                <w:noProof/>
              </w:rPr>
              <w:drawing>
                <wp:inline distT="0" distB="0" distL="0" distR="0" wp14:anchorId="10FED8E6" wp14:editId="1990B40D">
                  <wp:extent cx="146292" cy="146292"/>
                  <wp:effectExtent l="0" t="0" r="6350" b="6350"/>
                  <wp:docPr id="146" name="図 146"/>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17D61D3" w14:textId="1820110A" w:rsidR="00422574" w:rsidRDefault="00422574" w:rsidP="00422574">
      <w:pPr>
        <w:pStyle w:val="4"/>
        <w:ind w:left="880"/>
        <w:rPr>
          <w:rFonts w:hint="eastAsia"/>
        </w:rPr>
      </w:pPr>
      <w:r>
        <w:rPr>
          <w:rFonts w:hint="eastAsia"/>
        </w:rPr>
        <w:t>(2) DDoS</w:t>
      </w:r>
      <w:r>
        <w:rPr>
          <w:rFonts w:hint="eastAsia"/>
        </w:rPr>
        <w:t>攻撃対策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C68BB44" w14:textId="77777777" w:rsidTr="00422574">
        <w:tblPrEx>
          <w:tblCellMar>
            <w:top w:w="0" w:type="dxa"/>
            <w:bottom w:w="0" w:type="dxa"/>
          </w:tblCellMar>
        </w:tblPrEx>
        <w:trPr>
          <w:trHeight w:hRule="exact" w:val="360"/>
        </w:trPr>
        <w:tc>
          <w:tcPr>
            <w:tcW w:w="480" w:type="dxa"/>
            <w:vAlign w:val="bottom"/>
          </w:tcPr>
          <w:p w14:paraId="50D2A74B" w14:textId="24C18A19" w:rsidR="00422574" w:rsidRDefault="00422574" w:rsidP="00422574">
            <w:r>
              <w:rPr>
                <w:noProof/>
              </w:rPr>
              <w:drawing>
                <wp:inline distT="0" distB="0" distL="0" distR="0" wp14:anchorId="2FDBB394" wp14:editId="1F30F923">
                  <wp:extent cx="146292" cy="146292"/>
                  <wp:effectExtent l="0" t="0" r="6350" b="6350"/>
                  <wp:docPr id="147" name="図 147"/>
                  <wp:cNvGraphicFramePr/>
                  <a:graphic xmlns:a="http://schemas.openxmlformats.org/drawingml/2006/main">
                    <a:graphicData uri="http://schemas.openxmlformats.org/drawingml/2006/picture">
                      <pic:pic xmlns:pic="http://schemas.openxmlformats.org/drawingml/2006/picture">
                        <pic:nvPicPr>
                          <pic:cNvPr id="14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6D35438" w14:textId="6D0DBEEB" w:rsidR="00422574" w:rsidRDefault="00422574" w:rsidP="00422574">
      <w:pPr>
        <w:pStyle w:val="5"/>
        <w:ind w:left="1760"/>
        <w:rPr>
          <w:rFonts w:hint="eastAsia"/>
        </w:rPr>
      </w:pPr>
      <w:r>
        <w:rPr>
          <w:rFonts w:hint="eastAsia"/>
        </w:rPr>
        <w:t>・攻撃通信をネットワークに入れないためにどうするか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9A94F00" w14:textId="77777777" w:rsidTr="00422574">
        <w:tblPrEx>
          <w:tblCellMar>
            <w:top w:w="0" w:type="dxa"/>
            <w:bottom w:w="0" w:type="dxa"/>
          </w:tblCellMar>
        </w:tblPrEx>
        <w:trPr>
          <w:trHeight w:hRule="exact" w:val="360"/>
        </w:trPr>
        <w:tc>
          <w:tcPr>
            <w:tcW w:w="480" w:type="dxa"/>
            <w:vAlign w:val="bottom"/>
          </w:tcPr>
          <w:p w14:paraId="54F943C2" w14:textId="53C4BB90" w:rsidR="00422574" w:rsidRDefault="00422574" w:rsidP="00422574">
            <w:r>
              <w:rPr>
                <w:noProof/>
              </w:rPr>
              <w:drawing>
                <wp:inline distT="0" distB="0" distL="0" distR="0" wp14:anchorId="3D5C73A1" wp14:editId="0E079758">
                  <wp:extent cx="146292" cy="146292"/>
                  <wp:effectExtent l="0" t="0" r="6350" b="6350"/>
                  <wp:docPr id="148" name="図 148"/>
                  <wp:cNvGraphicFramePr/>
                  <a:graphic xmlns:a="http://schemas.openxmlformats.org/drawingml/2006/main">
                    <a:graphicData uri="http://schemas.openxmlformats.org/drawingml/2006/picture">
                      <pic:pic xmlns:pic="http://schemas.openxmlformats.org/drawingml/2006/picture">
                        <pic:nvPicPr>
                          <pic:cNvPr id="14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5B00A2C" w14:textId="591F8D48" w:rsidR="00422574" w:rsidRDefault="00422574" w:rsidP="00422574">
      <w:pPr>
        <w:pStyle w:val="4"/>
        <w:ind w:left="880"/>
        <w:rPr>
          <w:rFonts w:hint="eastAsia"/>
        </w:rPr>
      </w:pPr>
      <w:r>
        <w:rPr>
          <w:rFonts w:hint="eastAsia"/>
        </w:rPr>
        <w:t xml:space="preserve">(3) </w:t>
      </w:r>
      <w:r>
        <w:rPr>
          <w:rFonts w:hint="eastAsia"/>
        </w:rPr>
        <w:t>なりすまし対策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D828E54" w14:textId="77777777" w:rsidTr="00422574">
        <w:tblPrEx>
          <w:tblCellMar>
            <w:top w:w="0" w:type="dxa"/>
            <w:bottom w:w="0" w:type="dxa"/>
          </w:tblCellMar>
        </w:tblPrEx>
        <w:trPr>
          <w:trHeight w:hRule="exact" w:val="360"/>
        </w:trPr>
        <w:tc>
          <w:tcPr>
            <w:tcW w:w="480" w:type="dxa"/>
            <w:vAlign w:val="bottom"/>
          </w:tcPr>
          <w:p w14:paraId="4EC88426" w14:textId="1C8BA926" w:rsidR="00422574" w:rsidRDefault="00422574" w:rsidP="00422574">
            <w:r>
              <w:rPr>
                <w:noProof/>
              </w:rPr>
              <w:drawing>
                <wp:inline distT="0" distB="0" distL="0" distR="0" wp14:anchorId="34E4C94F" wp14:editId="2775AF9C">
                  <wp:extent cx="146292" cy="146292"/>
                  <wp:effectExtent l="0" t="0" r="6350" b="6350"/>
                  <wp:docPr id="149" name="図 149"/>
                  <wp:cNvGraphicFramePr/>
                  <a:graphic xmlns:a="http://schemas.openxmlformats.org/drawingml/2006/main">
                    <a:graphicData uri="http://schemas.openxmlformats.org/drawingml/2006/picture">
                      <pic:pic xmlns:pic="http://schemas.openxmlformats.org/drawingml/2006/picture">
                        <pic:nvPicPr>
                          <pic:cNvPr id="14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5487A3B" w14:textId="79723162" w:rsidR="00422574" w:rsidRDefault="00422574" w:rsidP="00422574">
      <w:pPr>
        <w:pStyle w:val="5"/>
        <w:ind w:left="1760"/>
        <w:rPr>
          <w:rFonts w:hint="eastAsia"/>
        </w:rPr>
      </w:pPr>
      <w:r>
        <w:rPr>
          <w:rFonts w:hint="eastAsia"/>
        </w:rPr>
        <w:t>・パスワードの管理体制の強化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4E2B57F" w14:textId="77777777" w:rsidTr="00422574">
        <w:tblPrEx>
          <w:tblCellMar>
            <w:top w:w="0" w:type="dxa"/>
            <w:bottom w:w="0" w:type="dxa"/>
          </w:tblCellMar>
        </w:tblPrEx>
        <w:trPr>
          <w:trHeight w:hRule="exact" w:val="360"/>
        </w:trPr>
        <w:tc>
          <w:tcPr>
            <w:tcW w:w="480" w:type="dxa"/>
            <w:vAlign w:val="bottom"/>
          </w:tcPr>
          <w:p w14:paraId="2C8D542B" w14:textId="33CF3B5F" w:rsidR="00422574" w:rsidRDefault="00422574" w:rsidP="00422574">
            <w:r>
              <w:rPr>
                <w:noProof/>
              </w:rPr>
              <w:drawing>
                <wp:inline distT="0" distB="0" distL="0" distR="0" wp14:anchorId="30257AB6" wp14:editId="6CDCFBEC">
                  <wp:extent cx="146292" cy="146292"/>
                  <wp:effectExtent l="0" t="0" r="6350" b="6350"/>
                  <wp:docPr id="150" name="図 150"/>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D43E63B" w14:textId="21B2452A" w:rsidR="00422574" w:rsidRDefault="00422574" w:rsidP="00422574">
      <w:pPr>
        <w:pStyle w:val="5"/>
        <w:ind w:left="1760"/>
        <w:rPr>
          <w:rFonts w:hint="eastAsia"/>
        </w:rPr>
      </w:pPr>
      <w:r>
        <w:rPr>
          <w:rFonts w:hint="eastAsia"/>
        </w:rPr>
        <w:t>・使用する接続方式、認証方式の強化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5DED8DB" w14:textId="77777777" w:rsidTr="00422574">
        <w:tblPrEx>
          <w:tblCellMar>
            <w:top w:w="0" w:type="dxa"/>
            <w:bottom w:w="0" w:type="dxa"/>
          </w:tblCellMar>
        </w:tblPrEx>
        <w:trPr>
          <w:trHeight w:hRule="exact" w:val="360"/>
        </w:trPr>
        <w:tc>
          <w:tcPr>
            <w:tcW w:w="480" w:type="dxa"/>
            <w:vAlign w:val="bottom"/>
          </w:tcPr>
          <w:p w14:paraId="3ED89527" w14:textId="1582F6EB" w:rsidR="00422574" w:rsidRDefault="00422574" w:rsidP="00422574">
            <w:r>
              <w:rPr>
                <w:noProof/>
              </w:rPr>
              <w:drawing>
                <wp:inline distT="0" distB="0" distL="0" distR="0" wp14:anchorId="5C475A74" wp14:editId="1005725C">
                  <wp:extent cx="146292" cy="146292"/>
                  <wp:effectExtent l="0" t="0" r="6350" b="6350"/>
                  <wp:docPr id="151" name="図 151"/>
                  <wp:cNvGraphicFramePr/>
                  <a:graphic xmlns:a="http://schemas.openxmlformats.org/drawingml/2006/main">
                    <a:graphicData uri="http://schemas.openxmlformats.org/drawingml/2006/picture">
                      <pic:pic xmlns:pic="http://schemas.openxmlformats.org/drawingml/2006/picture">
                        <pic:nvPicPr>
                          <pic:cNvPr id="15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A107A7A" w14:textId="2F97CECC" w:rsidR="00422574" w:rsidRDefault="00422574" w:rsidP="00422574">
      <w:pPr>
        <w:pStyle w:val="5"/>
        <w:ind w:left="1760"/>
        <w:rPr>
          <w:rFonts w:hint="eastAsia"/>
        </w:rPr>
      </w:pPr>
      <w:r>
        <w:rPr>
          <w:rFonts w:hint="eastAsia"/>
        </w:rPr>
        <w:t>サイト利用者に普及・啓発すべき対策について以下で解説する。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234AD3D" w14:textId="77777777" w:rsidTr="00422574">
        <w:tblPrEx>
          <w:tblCellMar>
            <w:top w:w="0" w:type="dxa"/>
            <w:bottom w:w="0" w:type="dxa"/>
          </w:tblCellMar>
        </w:tblPrEx>
        <w:trPr>
          <w:trHeight w:hRule="exact" w:val="360"/>
        </w:trPr>
        <w:tc>
          <w:tcPr>
            <w:tcW w:w="480" w:type="dxa"/>
            <w:vAlign w:val="bottom"/>
          </w:tcPr>
          <w:p w14:paraId="685B50B9" w14:textId="74E4AE6C" w:rsidR="00422574" w:rsidRDefault="00422574" w:rsidP="00422574">
            <w:r>
              <w:rPr>
                <w:noProof/>
              </w:rPr>
              <w:drawing>
                <wp:inline distT="0" distB="0" distL="0" distR="0" wp14:anchorId="0404666A" wp14:editId="7277BE8B">
                  <wp:extent cx="146292" cy="146292"/>
                  <wp:effectExtent l="0" t="0" r="6350" b="6350"/>
                  <wp:docPr id="152" name="図 152"/>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64D25BF" w14:textId="77777777" w:rsidR="00422574" w:rsidRDefault="00422574" w:rsidP="00422574">
      <w:pPr>
        <w:pStyle w:val="6"/>
        <w:ind w:left="1760"/>
        <w:rPr>
          <w:rFonts w:hint="eastAsia"/>
        </w:rPr>
      </w:pPr>
      <w:r>
        <w:rPr>
          <w:rFonts w:hint="eastAsia"/>
        </w:rPr>
        <w:lastRenderedPageBreak/>
        <w:t>長く複雑なパスワードを設定するようにサイト利用者に要求すれば</w:t>
      </w:r>
    </w:p>
    <w:p w14:paraId="4D3D862A" w14:textId="31424490" w:rsidR="00422574" w:rsidRDefault="00422574" w:rsidP="00422574">
      <w:pPr>
        <w:pStyle w:val="7"/>
        <w:ind w:left="1760"/>
        <w:rPr>
          <w:rFonts w:hint="eastAsia"/>
        </w:rPr>
      </w:pPr>
      <w:r>
        <w:rPr>
          <w:rFonts w:hint="eastAsia"/>
        </w:rPr>
        <w:t>・パスワードを使いまわす可能性の増加</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88E4465" w14:textId="77777777" w:rsidTr="00422574">
        <w:tblPrEx>
          <w:tblCellMar>
            <w:top w:w="0" w:type="dxa"/>
            <w:bottom w:w="0" w:type="dxa"/>
          </w:tblCellMar>
        </w:tblPrEx>
        <w:trPr>
          <w:trHeight w:hRule="exact" w:val="360"/>
        </w:trPr>
        <w:tc>
          <w:tcPr>
            <w:tcW w:w="480" w:type="dxa"/>
            <w:vAlign w:val="bottom"/>
          </w:tcPr>
          <w:p w14:paraId="656115CD" w14:textId="68C335C1" w:rsidR="00422574" w:rsidRDefault="00422574" w:rsidP="00422574">
            <w:r>
              <w:rPr>
                <w:noProof/>
              </w:rPr>
              <w:drawing>
                <wp:inline distT="0" distB="0" distL="0" distR="0" wp14:anchorId="23F22A65" wp14:editId="506BA997">
                  <wp:extent cx="146292" cy="146292"/>
                  <wp:effectExtent l="0" t="0" r="6350" b="6350"/>
                  <wp:docPr id="153" name="図 153"/>
                  <wp:cNvGraphicFramePr/>
                  <a:graphic xmlns:a="http://schemas.openxmlformats.org/drawingml/2006/main">
                    <a:graphicData uri="http://schemas.openxmlformats.org/drawingml/2006/picture">
                      <pic:pic xmlns:pic="http://schemas.openxmlformats.org/drawingml/2006/picture">
                        <pic:nvPicPr>
                          <pic:cNvPr id="15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5A3DC9B" w14:textId="02D7681E" w:rsidR="00422574" w:rsidRDefault="00422574" w:rsidP="00422574">
      <w:pPr>
        <w:pStyle w:val="7"/>
        <w:ind w:left="1760"/>
        <w:rPr>
          <w:rFonts w:hint="eastAsia"/>
        </w:rPr>
      </w:pPr>
      <w:r>
        <w:rPr>
          <w:rFonts w:hint="eastAsia"/>
        </w:rPr>
        <w:t>・利便性の低下によるサイト利用者の減少</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BA5842E" w14:textId="77777777" w:rsidTr="00422574">
        <w:tblPrEx>
          <w:tblCellMar>
            <w:top w:w="0" w:type="dxa"/>
            <w:bottom w:w="0" w:type="dxa"/>
          </w:tblCellMar>
        </w:tblPrEx>
        <w:trPr>
          <w:trHeight w:hRule="exact" w:val="360"/>
        </w:trPr>
        <w:tc>
          <w:tcPr>
            <w:tcW w:w="480" w:type="dxa"/>
            <w:vAlign w:val="bottom"/>
          </w:tcPr>
          <w:p w14:paraId="047806B2" w14:textId="2B08B7AF" w:rsidR="00422574" w:rsidRDefault="00422574" w:rsidP="00422574">
            <w:r>
              <w:rPr>
                <w:noProof/>
              </w:rPr>
              <w:drawing>
                <wp:inline distT="0" distB="0" distL="0" distR="0" wp14:anchorId="087B7757" wp14:editId="129DCC03">
                  <wp:extent cx="146292" cy="146292"/>
                  <wp:effectExtent l="0" t="0" r="6350" b="6350"/>
                  <wp:docPr id="154" name="図 154"/>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322D0F4" w14:textId="6AD0A2EA" w:rsidR="00422574" w:rsidRDefault="00422574" w:rsidP="00422574">
      <w:pPr>
        <w:pStyle w:val="6"/>
        <w:ind w:left="1760"/>
        <w:rPr>
          <w:rFonts w:hint="eastAsia"/>
        </w:rPr>
      </w:pPr>
      <w:r>
        <w:rPr>
          <w:rFonts w:hint="eastAsia"/>
        </w:rPr>
        <w:t>その一つの答えとして、次に解説する二要素認証や二段階認証が存在する。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8742F4A" w14:textId="77777777" w:rsidTr="00422574">
        <w:tblPrEx>
          <w:tblCellMar>
            <w:top w:w="0" w:type="dxa"/>
            <w:bottom w:w="0" w:type="dxa"/>
          </w:tblCellMar>
        </w:tblPrEx>
        <w:trPr>
          <w:trHeight w:hRule="exact" w:val="360"/>
        </w:trPr>
        <w:tc>
          <w:tcPr>
            <w:tcW w:w="480" w:type="dxa"/>
            <w:vAlign w:val="bottom"/>
          </w:tcPr>
          <w:p w14:paraId="5A04E28D" w14:textId="77BAAC2A" w:rsidR="00422574" w:rsidRDefault="00422574" w:rsidP="00422574">
            <w:r>
              <w:rPr>
                <w:noProof/>
              </w:rPr>
              <w:drawing>
                <wp:inline distT="0" distB="0" distL="0" distR="0" wp14:anchorId="4F6BCBF5" wp14:editId="5AC91BEC">
                  <wp:extent cx="146292" cy="146292"/>
                  <wp:effectExtent l="0" t="0" r="6350" b="6350"/>
                  <wp:docPr id="155" name="図 155"/>
                  <wp:cNvGraphicFramePr/>
                  <a:graphic xmlns:a="http://schemas.openxmlformats.org/drawingml/2006/main">
                    <a:graphicData uri="http://schemas.openxmlformats.org/drawingml/2006/picture">
                      <pic:pic xmlns:pic="http://schemas.openxmlformats.org/drawingml/2006/picture">
                        <pic:nvPicPr>
                          <pic:cNvPr id="15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D4C3D0C" w14:textId="426C3FE4" w:rsidR="00422574" w:rsidRDefault="00422574" w:rsidP="00422574">
      <w:pPr>
        <w:pStyle w:val="4"/>
        <w:ind w:left="880"/>
        <w:rPr>
          <w:rFonts w:hint="eastAsia"/>
        </w:rPr>
      </w:pPr>
      <w:r>
        <w:rPr>
          <w:rFonts w:hint="eastAsia"/>
        </w:rPr>
        <w:t xml:space="preserve">(4) </w:t>
      </w:r>
      <w:r>
        <w:rPr>
          <w:rFonts w:hint="eastAsia"/>
        </w:rPr>
        <w:t>重要情報の保護対策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4C430B6" w14:textId="77777777" w:rsidTr="00422574">
        <w:tblPrEx>
          <w:tblCellMar>
            <w:top w:w="0" w:type="dxa"/>
            <w:bottom w:w="0" w:type="dxa"/>
          </w:tblCellMar>
        </w:tblPrEx>
        <w:trPr>
          <w:trHeight w:hRule="exact" w:val="360"/>
        </w:trPr>
        <w:tc>
          <w:tcPr>
            <w:tcW w:w="480" w:type="dxa"/>
            <w:vAlign w:val="bottom"/>
          </w:tcPr>
          <w:p w14:paraId="74BF9501" w14:textId="451761E3" w:rsidR="00422574" w:rsidRDefault="00422574" w:rsidP="00422574">
            <w:r>
              <w:rPr>
                <w:noProof/>
              </w:rPr>
              <w:drawing>
                <wp:inline distT="0" distB="0" distL="0" distR="0" wp14:anchorId="2D130F3E" wp14:editId="0047613A">
                  <wp:extent cx="146292" cy="146292"/>
                  <wp:effectExtent l="0" t="0" r="6350" b="6350"/>
                  <wp:docPr id="156" name="図 156"/>
                  <wp:cNvGraphicFramePr/>
                  <a:graphic xmlns:a="http://schemas.openxmlformats.org/drawingml/2006/main">
                    <a:graphicData uri="http://schemas.openxmlformats.org/drawingml/2006/picture">
                      <pic:pic xmlns:pic="http://schemas.openxmlformats.org/drawingml/2006/picture">
                        <pic:nvPicPr>
                          <pic:cNvPr id="15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5734B8B" w14:textId="0C1EBE28" w:rsidR="00422574" w:rsidRDefault="00422574" w:rsidP="00422574">
      <w:pPr>
        <w:pStyle w:val="5"/>
        <w:ind w:left="1760"/>
        <w:rPr>
          <w:rFonts w:hint="eastAsia"/>
        </w:rPr>
      </w:pPr>
      <w:r>
        <w:rPr>
          <w:rFonts w:hint="eastAsia"/>
        </w:rPr>
        <w:t>・データベースをインターネット公開領域</w:t>
      </w:r>
      <w:r>
        <w:rPr>
          <w:rFonts w:hint="eastAsia"/>
        </w:rPr>
        <w:t>(</w:t>
      </w:r>
      <w:r>
        <w:rPr>
          <w:rFonts w:hint="eastAsia"/>
        </w:rPr>
        <w:t>いわゆる</w:t>
      </w:r>
      <w:r>
        <w:rPr>
          <w:rFonts w:hint="eastAsia"/>
        </w:rPr>
        <w:t>DMZ45)</w:t>
      </w:r>
      <w:r>
        <w:rPr>
          <w:rFonts w:hint="eastAsia"/>
        </w:rPr>
        <w:t>に配置しない</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0B8C581" w14:textId="77777777" w:rsidTr="00422574">
        <w:tblPrEx>
          <w:tblCellMar>
            <w:top w:w="0" w:type="dxa"/>
            <w:bottom w:w="0" w:type="dxa"/>
          </w:tblCellMar>
        </w:tblPrEx>
        <w:trPr>
          <w:trHeight w:hRule="exact" w:val="360"/>
        </w:trPr>
        <w:tc>
          <w:tcPr>
            <w:tcW w:w="480" w:type="dxa"/>
            <w:vAlign w:val="bottom"/>
          </w:tcPr>
          <w:p w14:paraId="58BE89C9" w14:textId="4E3F3B75" w:rsidR="00422574" w:rsidRDefault="00422574" w:rsidP="00422574">
            <w:r>
              <w:rPr>
                <w:noProof/>
              </w:rPr>
              <w:drawing>
                <wp:inline distT="0" distB="0" distL="0" distR="0" wp14:anchorId="6AD8C5A7" wp14:editId="7D5BC0C2">
                  <wp:extent cx="146292" cy="146292"/>
                  <wp:effectExtent l="0" t="0" r="6350" b="6350"/>
                  <wp:docPr id="157" name="図 157"/>
                  <wp:cNvGraphicFramePr/>
                  <a:graphic xmlns:a="http://schemas.openxmlformats.org/drawingml/2006/main">
                    <a:graphicData uri="http://schemas.openxmlformats.org/drawingml/2006/picture">
                      <pic:pic xmlns:pic="http://schemas.openxmlformats.org/drawingml/2006/picture">
                        <pic:nvPicPr>
                          <pic:cNvPr id="15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021E357" w14:textId="79CB6E84" w:rsidR="00422574" w:rsidRDefault="00422574" w:rsidP="00422574">
      <w:pPr>
        <w:pStyle w:val="5"/>
        <w:ind w:left="1760"/>
        <w:rPr>
          <w:rFonts w:hint="eastAsia"/>
        </w:rPr>
      </w:pPr>
      <w:r>
        <w:rPr>
          <w:rFonts w:hint="eastAsia"/>
        </w:rPr>
        <w:t>・重要情報の暗号化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EDB1BEA" w14:textId="77777777" w:rsidTr="00422574">
        <w:tblPrEx>
          <w:tblCellMar>
            <w:top w:w="0" w:type="dxa"/>
            <w:bottom w:w="0" w:type="dxa"/>
          </w:tblCellMar>
        </w:tblPrEx>
        <w:trPr>
          <w:trHeight w:hRule="exact" w:val="360"/>
        </w:trPr>
        <w:tc>
          <w:tcPr>
            <w:tcW w:w="480" w:type="dxa"/>
            <w:vAlign w:val="bottom"/>
          </w:tcPr>
          <w:p w14:paraId="20C3B3F2" w14:textId="26911650" w:rsidR="00422574" w:rsidRDefault="00422574" w:rsidP="00422574">
            <w:r>
              <w:rPr>
                <w:noProof/>
              </w:rPr>
              <w:drawing>
                <wp:inline distT="0" distB="0" distL="0" distR="0" wp14:anchorId="2711C372" wp14:editId="775C56B2">
                  <wp:extent cx="146292" cy="146292"/>
                  <wp:effectExtent l="0" t="0" r="6350" b="6350"/>
                  <wp:docPr id="158" name="図 158"/>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7820AD0" w14:textId="6BB323E8" w:rsidR="00422574" w:rsidRDefault="00422574" w:rsidP="00422574">
      <w:pPr>
        <w:pStyle w:val="5"/>
        <w:ind w:left="1760"/>
        <w:rPr>
          <w:rFonts w:hint="eastAsia"/>
        </w:rPr>
      </w:pPr>
      <w:r>
        <w:rPr>
          <w:rFonts w:hint="eastAsia"/>
        </w:rPr>
        <w:t>・情報を変更、参照する際の再認証</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CA92A1E" w14:textId="77777777" w:rsidTr="00422574">
        <w:tblPrEx>
          <w:tblCellMar>
            <w:top w:w="0" w:type="dxa"/>
            <w:bottom w:w="0" w:type="dxa"/>
          </w:tblCellMar>
        </w:tblPrEx>
        <w:trPr>
          <w:trHeight w:hRule="exact" w:val="360"/>
        </w:trPr>
        <w:tc>
          <w:tcPr>
            <w:tcW w:w="480" w:type="dxa"/>
            <w:vAlign w:val="bottom"/>
          </w:tcPr>
          <w:p w14:paraId="45FD977B" w14:textId="4D09C576" w:rsidR="00422574" w:rsidRDefault="00422574" w:rsidP="00422574">
            <w:r>
              <w:rPr>
                <w:noProof/>
              </w:rPr>
              <w:drawing>
                <wp:inline distT="0" distB="0" distL="0" distR="0" wp14:anchorId="0AE92F24" wp14:editId="168F33EA">
                  <wp:extent cx="146292" cy="146292"/>
                  <wp:effectExtent l="0" t="0" r="6350" b="6350"/>
                  <wp:docPr id="159" name="図 159"/>
                  <wp:cNvGraphicFramePr/>
                  <a:graphic xmlns:a="http://schemas.openxmlformats.org/drawingml/2006/main">
                    <a:graphicData uri="http://schemas.openxmlformats.org/drawingml/2006/picture">
                      <pic:pic xmlns:pic="http://schemas.openxmlformats.org/drawingml/2006/picture">
                        <pic:nvPicPr>
                          <pic:cNvPr id="15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27BD99F" w14:textId="21CB05E6" w:rsidR="00422574" w:rsidRDefault="00422574" w:rsidP="00422574">
      <w:pPr>
        <w:pStyle w:val="5"/>
        <w:ind w:left="1760"/>
        <w:rPr>
          <w:rFonts w:hint="eastAsia"/>
        </w:rPr>
      </w:pPr>
      <w:r>
        <w:rPr>
          <w:rFonts w:hint="eastAsia"/>
        </w:rPr>
        <w:t>重要情報の暗号化について</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6042FA7" w14:textId="77777777" w:rsidTr="00422574">
        <w:tblPrEx>
          <w:tblCellMar>
            <w:top w:w="0" w:type="dxa"/>
            <w:bottom w:w="0" w:type="dxa"/>
          </w:tblCellMar>
        </w:tblPrEx>
        <w:trPr>
          <w:trHeight w:hRule="exact" w:val="360"/>
        </w:trPr>
        <w:tc>
          <w:tcPr>
            <w:tcW w:w="480" w:type="dxa"/>
            <w:vAlign w:val="bottom"/>
          </w:tcPr>
          <w:p w14:paraId="6BFDE341" w14:textId="718A1FAE" w:rsidR="00422574" w:rsidRDefault="00422574" w:rsidP="00422574">
            <w:r>
              <w:rPr>
                <w:noProof/>
              </w:rPr>
              <w:drawing>
                <wp:inline distT="0" distB="0" distL="0" distR="0" wp14:anchorId="5AEE5404" wp14:editId="1D250FED">
                  <wp:extent cx="146292" cy="146292"/>
                  <wp:effectExtent l="0" t="0" r="6350" b="6350"/>
                  <wp:docPr id="160" name="図 160"/>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7356A73" w14:textId="20BA17EB" w:rsidR="00422574" w:rsidRDefault="00422574" w:rsidP="00422574">
      <w:pPr>
        <w:pStyle w:val="5"/>
        <w:ind w:left="1760"/>
        <w:rPr>
          <w:rFonts w:hint="eastAsia"/>
        </w:rPr>
      </w:pPr>
      <w:r>
        <w:rPr>
          <w:rFonts w:hint="eastAsia"/>
        </w:rPr>
        <w:t>ウェブサイトに登録した情報を変更、参照する際の再認証の必要性について</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64DA7D5" w14:textId="77777777" w:rsidTr="00422574">
        <w:tblPrEx>
          <w:tblCellMar>
            <w:top w:w="0" w:type="dxa"/>
            <w:bottom w:w="0" w:type="dxa"/>
          </w:tblCellMar>
        </w:tblPrEx>
        <w:trPr>
          <w:trHeight w:hRule="exact" w:val="360"/>
        </w:trPr>
        <w:tc>
          <w:tcPr>
            <w:tcW w:w="480" w:type="dxa"/>
            <w:vAlign w:val="bottom"/>
          </w:tcPr>
          <w:p w14:paraId="75F3D560" w14:textId="1BE6138A" w:rsidR="00422574" w:rsidRDefault="00422574" w:rsidP="00422574">
            <w:r>
              <w:rPr>
                <w:noProof/>
              </w:rPr>
              <w:drawing>
                <wp:inline distT="0" distB="0" distL="0" distR="0" wp14:anchorId="64886754" wp14:editId="5BC64DA8">
                  <wp:extent cx="146292" cy="146292"/>
                  <wp:effectExtent l="0" t="0" r="6350" b="6350"/>
                  <wp:docPr id="161" name="図 161"/>
                  <wp:cNvGraphicFramePr/>
                  <a:graphic xmlns:a="http://schemas.openxmlformats.org/drawingml/2006/main">
                    <a:graphicData uri="http://schemas.openxmlformats.org/drawingml/2006/picture">
                      <pic:pic xmlns:pic="http://schemas.openxmlformats.org/drawingml/2006/picture">
                        <pic:nvPicPr>
                          <pic:cNvPr id="16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5FAB95A" w14:textId="28B148BE" w:rsidR="00422574" w:rsidRDefault="00422574" w:rsidP="00422574">
      <w:pPr>
        <w:pStyle w:val="4"/>
        <w:ind w:left="880"/>
        <w:rPr>
          <w:rFonts w:hint="eastAsia"/>
        </w:rPr>
      </w:pPr>
      <w:r>
        <w:rPr>
          <w:rFonts w:hint="eastAsia"/>
        </w:rPr>
        <w:t xml:space="preserve">(5) </w:t>
      </w:r>
      <w:r>
        <w:rPr>
          <w:rFonts w:hint="eastAsia"/>
        </w:rPr>
        <w:t>事業継続対策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BFCB974" w14:textId="77777777" w:rsidTr="00422574">
        <w:tblPrEx>
          <w:tblCellMar>
            <w:top w:w="0" w:type="dxa"/>
            <w:bottom w:w="0" w:type="dxa"/>
          </w:tblCellMar>
        </w:tblPrEx>
        <w:trPr>
          <w:trHeight w:hRule="exact" w:val="360"/>
        </w:trPr>
        <w:tc>
          <w:tcPr>
            <w:tcW w:w="480" w:type="dxa"/>
            <w:vAlign w:val="bottom"/>
          </w:tcPr>
          <w:p w14:paraId="54B76DD0" w14:textId="03434947" w:rsidR="00422574" w:rsidRDefault="00422574" w:rsidP="00422574">
            <w:r>
              <w:rPr>
                <w:noProof/>
              </w:rPr>
              <w:drawing>
                <wp:inline distT="0" distB="0" distL="0" distR="0" wp14:anchorId="475EE4CF" wp14:editId="5D9D47F5">
                  <wp:extent cx="146292" cy="146292"/>
                  <wp:effectExtent l="0" t="0" r="6350" b="6350"/>
                  <wp:docPr id="162" name="図 162"/>
                  <wp:cNvGraphicFramePr/>
                  <a:graphic xmlns:a="http://schemas.openxmlformats.org/drawingml/2006/main">
                    <a:graphicData uri="http://schemas.openxmlformats.org/drawingml/2006/picture">
                      <pic:pic xmlns:pic="http://schemas.openxmlformats.org/drawingml/2006/picture">
                        <pic:nvPicPr>
                          <pic:cNvPr id="16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E006471" w14:textId="65AB9EE7" w:rsidR="00422574" w:rsidRDefault="00422574" w:rsidP="00422574">
      <w:pPr>
        <w:pStyle w:val="5"/>
        <w:ind w:left="1760"/>
        <w:rPr>
          <w:rFonts w:hint="eastAsia"/>
        </w:rPr>
      </w:pPr>
      <w:r>
        <w:rPr>
          <w:rFonts w:hint="eastAsia"/>
        </w:rPr>
        <w:t>サーバ等の機材故障やインターネット上から攻撃を受けた場合にウェブサイトの停止期間を最小化するためには、事業継続計画（</w:t>
      </w:r>
      <w:r>
        <w:rPr>
          <w:rFonts w:hint="eastAsia"/>
        </w:rPr>
        <w:t>Business continuity planning</w:t>
      </w:r>
      <w:r>
        <w:rPr>
          <w:rFonts w:hint="eastAsia"/>
        </w:rPr>
        <w:t>）を検討する必要がある。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E27AF66" w14:textId="77777777" w:rsidTr="00422574">
        <w:tblPrEx>
          <w:tblCellMar>
            <w:top w:w="0" w:type="dxa"/>
            <w:bottom w:w="0" w:type="dxa"/>
          </w:tblCellMar>
        </w:tblPrEx>
        <w:trPr>
          <w:trHeight w:hRule="exact" w:val="360"/>
        </w:trPr>
        <w:tc>
          <w:tcPr>
            <w:tcW w:w="480" w:type="dxa"/>
            <w:vAlign w:val="bottom"/>
          </w:tcPr>
          <w:p w14:paraId="06859812" w14:textId="5B6488A6" w:rsidR="00422574" w:rsidRDefault="00422574" w:rsidP="00422574">
            <w:r>
              <w:rPr>
                <w:noProof/>
              </w:rPr>
              <w:drawing>
                <wp:inline distT="0" distB="0" distL="0" distR="0" wp14:anchorId="3ADB20B9" wp14:editId="31DD4402">
                  <wp:extent cx="146292" cy="146292"/>
                  <wp:effectExtent l="0" t="0" r="6350" b="6350"/>
                  <wp:docPr id="163" name="図 163"/>
                  <wp:cNvGraphicFramePr/>
                  <a:graphic xmlns:a="http://schemas.openxmlformats.org/drawingml/2006/main">
                    <a:graphicData uri="http://schemas.openxmlformats.org/drawingml/2006/picture">
                      <pic:pic xmlns:pic="http://schemas.openxmlformats.org/drawingml/2006/picture">
                        <pic:nvPicPr>
                          <pic:cNvPr id="16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E5996EC" w14:textId="5664E0C3" w:rsidR="00422574" w:rsidRDefault="00422574" w:rsidP="00422574">
      <w:pPr>
        <w:pStyle w:val="5"/>
        <w:ind w:left="1760"/>
        <w:rPr>
          <w:rFonts w:hint="eastAsia"/>
        </w:rPr>
      </w:pPr>
      <w:r>
        <w:rPr>
          <w:rFonts w:hint="eastAsia"/>
        </w:rPr>
        <w:t>事業継続を目的とした対策には以下の２点等が存在</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01E3022" w14:textId="77777777" w:rsidTr="00422574">
        <w:tblPrEx>
          <w:tblCellMar>
            <w:top w:w="0" w:type="dxa"/>
            <w:bottom w:w="0" w:type="dxa"/>
          </w:tblCellMar>
        </w:tblPrEx>
        <w:trPr>
          <w:trHeight w:hRule="exact" w:val="360"/>
        </w:trPr>
        <w:tc>
          <w:tcPr>
            <w:tcW w:w="480" w:type="dxa"/>
            <w:vAlign w:val="bottom"/>
          </w:tcPr>
          <w:p w14:paraId="3F9D499F" w14:textId="54B85365" w:rsidR="00422574" w:rsidRDefault="00422574" w:rsidP="00422574">
            <w:r>
              <w:rPr>
                <w:noProof/>
              </w:rPr>
              <w:drawing>
                <wp:inline distT="0" distB="0" distL="0" distR="0" wp14:anchorId="3E6431EB" wp14:editId="7A6EA0BA">
                  <wp:extent cx="146292" cy="146292"/>
                  <wp:effectExtent l="0" t="0" r="6350" b="6350"/>
                  <wp:docPr id="164" name="図 164"/>
                  <wp:cNvGraphicFramePr/>
                  <a:graphic xmlns:a="http://schemas.openxmlformats.org/drawingml/2006/main">
                    <a:graphicData uri="http://schemas.openxmlformats.org/drawingml/2006/picture">
                      <pic:pic xmlns:pic="http://schemas.openxmlformats.org/drawingml/2006/picture">
                        <pic:nvPicPr>
                          <pic:cNvPr id="16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6304B3A" w14:textId="68EBB3A3" w:rsidR="00422574" w:rsidRDefault="00422574" w:rsidP="00422574">
      <w:pPr>
        <w:pStyle w:val="6"/>
        <w:ind w:left="1760"/>
        <w:rPr>
          <w:rFonts w:hint="eastAsia"/>
        </w:rPr>
      </w:pPr>
      <w:r>
        <w:rPr>
          <w:rFonts w:hint="eastAsia"/>
        </w:rPr>
        <w:lastRenderedPageBreak/>
        <w:t>・予備システムを設置する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4880CB3" w14:textId="77777777" w:rsidTr="00422574">
        <w:tblPrEx>
          <w:tblCellMar>
            <w:top w:w="0" w:type="dxa"/>
            <w:bottom w:w="0" w:type="dxa"/>
          </w:tblCellMar>
        </w:tblPrEx>
        <w:trPr>
          <w:trHeight w:hRule="exact" w:val="360"/>
        </w:trPr>
        <w:tc>
          <w:tcPr>
            <w:tcW w:w="480" w:type="dxa"/>
            <w:vAlign w:val="bottom"/>
          </w:tcPr>
          <w:p w14:paraId="3B7F7A6A" w14:textId="6E996C28" w:rsidR="00422574" w:rsidRDefault="00422574" w:rsidP="00422574">
            <w:r>
              <w:rPr>
                <w:noProof/>
              </w:rPr>
              <w:drawing>
                <wp:inline distT="0" distB="0" distL="0" distR="0" wp14:anchorId="0ED726E2" wp14:editId="3CC7FEA2">
                  <wp:extent cx="146292" cy="146292"/>
                  <wp:effectExtent l="0" t="0" r="6350" b="6350"/>
                  <wp:docPr id="165" name="図 165"/>
                  <wp:cNvGraphicFramePr/>
                  <a:graphic xmlns:a="http://schemas.openxmlformats.org/drawingml/2006/main">
                    <a:graphicData uri="http://schemas.openxmlformats.org/drawingml/2006/picture">
                      <pic:pic xmlns:pic="http://schemas.openxmlformats.org/drawingml/2006/picture">
                        <pic:nvPicPr>
                          <pic:cNvPr id="16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C25AA8B" w14:textId="7AE8B361" w:rsidR="00422574" w:rsidRDefault="00422574" w:rsidP="00422574">
      <w:pPr>
        <w:pStyle w:val="6"/>
        <w:ind w:left="1760"/>
        <w:rPr>
          <w:rFonts w:hint="eastAsia"/>
        </w:rPr>
      </w:pPr>
      <w:r>
        <w:rPr>
          <w:rFonts w:hint="eastAsia"/>
        </w:rPr>
        <w:t>・バックアップを定期的に取得する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FE03425" w14:textId="77777777" w:rsidTr="00422574">
        <w:tblPrEx>
          <w:tblCellMar>
            <w:top w:w="0" w:type="dxa"/>
            <w:bottom w:w="0" w:type="dxa"/>
          </w:tblCellMar>
        </w:tblPrEx>
        <w:trPr>
          <w:trHeight w:hRule="exact" w:val="360"/>
        </w:trPr>
        <w:tc>
          <w:tcPr>
            <w:tcW w:w="480" w:type="dxa"/>
            <w:vAlign w:val="bottom"/>
          </w:tcPr>
          <w:p w14:paraId="648DD2E3" w14:textId="123D22D8" w:rsidR="00422574" w:rsidRDefault="00422574" w:rsidP="00422574">
            <w:r>
              <w:rPr>
                <w:noProof/>
              </w:rPr>
              <w:drawing>
                <wp:inline distT="0" distB="0" distL="0" distR="0" wp14:anchorId="4E6E7529" wp14:editId="42EE4885">
                  <wp:extent cx="146292" cy="146292"/>
                  <wp:effectExtent l="0" t="0" r="6350" b="6350"/>
                  <wp:docPr id="166" name="図 166"/>
                  <wp:cNvGraphicFramePr/>
                  <a:graphic xmlns:a="http://schemas.openxmlformats.org/drawingml/2006/main">
                    <a:graphicData uri="http://schemas.openxmlformats.org/drawingml/2006/picture">
                      <pic:pic xmlns:pic="http://schemas.openxmlformats.org/drawingml/2006/picture">
                        <pic:nvPicPr>
                          <pic:cNvPr id="16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1D35843" w14:textId="35CD85BC" w:rsidR="00422574" w:rsidRDefault="00422574" w:rsidP="00422574">
      <w:pPr>
        <w:pStyle w:val="5"/>
        <w:ind w:left="1760"/>
        <w:rPr>
          <w:rFonts w:hint="eastAsia"/>
        </w:rPr>
      </w:pPr>
      <w:r>
        <w:rPr>
          <w:rFonts w:hint="eastAsia"/>
        </w:rPr>
        <w:t>・予備システムを設置する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E06AE6E" w14:textId="77777777" w:rsidTr="00422574">
        <w:tblPrEx>
          <w:tblCellMar>
            <w:top w:w="0" w:type="dxa"/>
            <w:bottom w:w="0" w:type="dxa"/>
          </w:tblCellMar>
        </w:tblPrEx>
        <w:trPr>
          <w:trHeight w:hRule="exact" w:val="360"/>
        </w:trPr>
        <w:tc>
          <w:tcPr>
            <w:tcW w:w="480" w:type="dxa"/>
            <w:vAlign w:val="bottom"/>
          </w:tcPr>
          <w:p w14:paraId="5C024465" w14:textId="672DFAB7" w:rsidR="00422574" w:rsidRDefault="00422574" w:rsidP="00422574">
            <w:r>
              <w:rPr>
                <w:noProof/>
              </w:rPr>
              <w:drawing>
                <wp:inline distT="0" distB="0" distL="0" distR="0" wp14:anchorId="69F82894" wp14:editId="70319B7F">
                  <wp:extent cx="146292" cy="146292"/>
                  <wp:effectExtent l="0" t="0" r="6350" b="6350"/>
                  <wp:docPr id="167" name="図 167"/>
                  <wp:cNvGraphicFramePr/>
                  <a:graphic xmlns:a="http://schemas.openxmlformats.org/drawingml/2006/main">
                    <a:graphicData uri="http://schemas.openxmlformats.org/drawingml/2006/picture">
                      <pic:pic xmlns:pic="http://schemas.openxmlformats.org/drawingml/2006/picture">
                        <pic:nvPicPr>
                          <pic:cNvPr id="16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2097976" w14:textId="49184629" w:rsidR="00422574" w:rsidRDefault="00422574" w:rsidP="00422574">
      <w:pPr>
        <w:pStyle w:val="6"/>
        <w:ind w:left="1760"/>
        <w:rPr>
          <w:rFonts w:hint="eastAsia"/>
        </w:rPr>
      </w:pPr>
      <w:r>
        <w:rPr>
          <w:rFonts w:hint="eastAsia"/>
        </w:rPr>
        <w:t>インターネットからの攻撃が行われ、サーバが破壊されてしまった場合、データやサービスの復旧には長期間の作業が必要となる。このような場合に、破壊されたサーバと同一の構成の予備システムがあれば、ウェブサイト復旧までの時間を大幅に削減することが可能で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2504124" w14:textId="77777777" w:rsidTr="00422574">
        <w:tblPrEx>
          <w:tblCellMar>
            <w:top w:w="0" w:type="dxa"/>
            <w:bottom w:w="0" w:type="dxa"/>
          </w:tblCellMar>
        </w:tblPrEx>
        <w:trPr>
          <w:trHeight w:hRule="exact" w:val="360"/>
        </w:trPr>
        <w:tc>
          <w:tcPr>
            <w:tcW w:w="480" w:type="dxa"/>
            <w:vAlign w:val="bottom"/>
          </w:tcPr>
          <w:p w14:paraId="389CCC24" w14:textId="27C22426" w:rsidR="00422574" w:rsidRDefault="00422574" w:rsidP="00422574">
            <w:r>
              <w:rPr>
                <w:noProof/>
              </w:rPr>
              <w:drawing>
                <wp:inline distT="0" distB="0" distL="0" distR="0" wp14:anchorId="5DF1942E" wp14:editId="6A5D0B81">
                  <wp:extent cx="146292" cy="146292"/>
                  <wp:effectExtent l="0" t="0" r="6350" b="6350"/>
                  <wp:docPr id="168" name="図 168"/>
                  <wp:cNvGraphicFramePr/>
                  <a:graphic xmlns:a="http://schemas.openxmlformats.org/drawingml/2006/main">
                    <a:graphicData uri="http://schemas.openxmlformats.org/drawingml/2006/picture">
                      <pic:pic xmlns:pic="http://schemas.openxmlformats.org/drawingml/2006/picture">
                        <pic:nvPicPr>
                          <pic:cNvPr id="16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A0673F4" w14:textId="766AADD7" w:rsidR="00422574" w:rsidRDefault="00422574" w:rsidP="00422574">
      <w:pPr>
        <w:pStyle w:val="6"/>
        <w:ind w:left="1760"/>
        <w:rPr>
          <w:rFonts w:hint="eastAsia"/>
        </w:rPr>
      </w:pPr>
      <w:r>
        <w:rPr>
          <w:rFonts w:hint="eastAsia"/>
        </w:rPr>
        <w:t>注意すべき点として、予備システムを有効に活用するためには、主となるサーバと可能な限り同じデータを持ち、同一のソフトウェアバージョンに揃える必要がある。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6898834" w14:textId="77777777" w:rsidTr="00422574">
        <w:tblPrEx>
          <w:tblCellMar>
            <w:top w:w="0" w:type="dxa"/>
            <w:bottom w:w="0" w:type="dxa"/>
          </w:tblCellMar>
        </w:tblPrEx>
        <w:trPr>
          <w:trHeight w:hRule="exact" w:val="360"/>
        </w:trPr>
        <w:tc>
          <w:tcPr>
            <w:tcW w:w="480" w:type="dxa"/>
            <w:vAlign w:val="bottom"/>
          </w:tcPr>
          <w:p w14:paraId="13B309BE" w14:textId="74617F3E" w:rsidR="00422574" w:rsidRDefault="00422574" w:rsidP="00422574">
            <w:r>
              <w:rPr>
                <w:noProof/>
              </w:rPr>
              <w:drawing>
                <wp:inline distT="0" distB="0" distL="0" distR="0" wp14:anchorId="5B5B6089" wp14:editId="73F3FAD2">
                  <wp:extent cx="146292" cy="146292"/>
                  <wp:effectExtent l="0" t="0" r="6350" b="6350"/>
                  <wp:docPr id="169" name="図 169"/>
                  <wp:cNvGraphicFramePr/>
                  <a:graphic xmlns:a="http://schemas.openxmlformats.org/drawingml/2006/main">
                    <a:graphicData uri="http://schemas.openxmlformats.org/drawingml/2006/picture">
                      <pic:pic xmlns:pic="http://schemas.openxmlformats.org/drawingml/2006/picture">
                        <pic:nvPicPr>
                          <pic:cNvPr id="16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4949162" w14:textId="1850F83C" w:rsidR="00422574" w:rsidRDefault="00422574" w:rsidP="00422574">
      <w:pPr>
        <w:pStyle w:val="6"/>
        <w:ind w:left="1760"/>
        <w:rPr>
          <w:rFonts w:hint="eastAsia"/>
        </w:rPr>
      </w:pPr>
      <w:r>
        <w:rPr>
          <w:rFonts w:hint="eastAsia"/>
        </w:rPr>
        <w:t>また、予備システムが主となるサーバとは別の拠点に設置されていれば、大規模な地域災害時への対策にも繋がる。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A11575A" w14:textId="77777777" w:rsidTr="00422574">
        <w:tblPrEx>
          <w:tblCellMar>
            <w:top w:w="0" w:type="dxa"/>
            <w:bottom w:w="0" w:type="dxa"/>
          </w:tblCellMar>
        </w:tblPrEx>
        <w:trPr>
          <w:trHeight w:hRule="exact" w:val="360"/>
        </w:trPr>
        <w:tc>
          <w:tcPr>
            <w:tcW w:w="480" w:type="dxa"/>
            <w:vAlign w:val="bottom"/>
          </w:tcPr>
          <w:p w14:paraId="33A34817" w14:textId="03BA723B" w:rsidR="00422574" w:rsidRDefault="00422574" w:rsidP="00422574">
            <w:r>
              <w:rPr>
                <w:noProof/>
              </w:rPr>
              <w:drawing>
                <wp:inline distT="0" distB="0" distL="0" distR="0" wp14:anchorId="22BCF284" wp14:editId="6499E17B">
                  <wp:extent cx="146292" cy="146292"/>
                  <wp:effectExtent l="0" t="0" r="6350" b="6350"/>
                  <wp:docPr id="170" name="図 170"/>
                  <wp:cNvGraphicFramePr/>
                  <a:graphic xmlns:a="http://schemas.openxmlformats.org/drawingml/2006/main">
                    <a:graphicData uri="http://schemas.openxmlformats.org/drawingml/2006/picture">
                      <pic:pic xmlns:pic="http://schemas.openxmlformats.org/drawingml/2006/picture">
                        <pic:nvPicPr>
                          <pic:cNvPr id="17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B421578" w14:textId="77777777" w:rsidR="00422574" w:rsidRDefault="00422574" w:rsidP="00422574">
      <w:pPr>
        <w:pStyle w:val="6"/>
        <w:ind w:left="1760"/>
        <w:rPr>
          <w:rFonts w:hint="eastAsia"/>
        </w:rPr>
      </w:pPr>
      <w:r>
        <w:rPr>
          <w:rFonts w:hint="eastAsia"/>
        </w:rPr>
        <w:t>前述の予備システムを設置できない場合は、次に説明するバックアップの取得が重要になる。</w:t>
      </w:r>
    </w:p>
    <w:p w14:paraId="47C9E469" w14:textId="1887C29F" w:rsidR="00422574" w:rsidRDefault="00422574" w:rsidP="00422574">
      <w:pPr>
        <w:pStyle w:val="5"/>
        <w:ind w:left="1760"/>
        <w:rPr>
          <w:rFonts w:hint="eastAsia"/>
        </w:rPr>
      </w:pPr>
      <w:r>
        <w:rPr>
          <w:rFonts w:hint="eastAsia"/>
        </w:rPr>
        <w:t>・バックアップを定期的に取得する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1B8D80B" w14:textId="77777777" w:rsidTr="00422574">
        <w:tblPrEx>
          <w:tblCellMar>
            <w:top w:w="0" w:type="dxa"/>
            <w:bottom w:w="0" w:type="dxa"/>
          </w:tblCellMar>
        </w:tblPrEx>
        <w:trPr>
          <w:trHeight w:hRule="exact" w:val="360"/>
        </w:trPr>
        <w:tc>
          <w:tcPr>
            <w:tcW w:w="480" w:type="dxa"/>
            <w:vAlign w:val="bottom"/>
          </w:tcPr>
          <w:p w14:paraId="2C714D8D" w14:textId="194D4A55" w:rsidR="00422574" w:rsidRDefault="00422574" w:rsidP="00422574">
            <w:r>
              <w:rPr>
                <w:noProof/>
              </w:rPr>
              <w:drawing>
                <wp:inline distT="0" distB="0" distL="0" distR="0" wp14:anchorId="45295427" wp14:editId="709695E3">
                  <wp:extent cx="146292" cy="146292"/>
                  <wp:effectExtent l="0" t="0" r="6350" b="6350"/>
                  <wp:docPr id="171" name="図 171"/>
                  <wp:cNvGraphicFramePr/>
                  <a:graphic xmlns:a="http://schemas.openxmlformats.org/drawingml/2006/main">
                    <a:graphicData uri="http://schemas.openxmlformats.org/drawingml/2006/picture">
                      <pic:pic xmlns:pic="http://schemas.openxmlformats.org/drawingml/2006/picture">
                        <pic:nvPicPr>
                          <pic:cNvPr id="17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F8B2B6C" w14:textId="6F894955" w:rsidR="00422574" w:rsidRDefault="00422574" w:rsidP="00422574">
      <w:pPr>
        <w:pStyle w:val="6"/>
        <w:ind w:left="1760"/>
        <w:rPr>
          <w:rFonts w:hint="eastAsia"/>
        </w:rPr>
      </w:pPr>
      <w:r>
        <w:rPr>
          <w:rFonts w:hint="eastAsia"/>
        </w:rPr>
        <w:t>インターネット上から攻撃を受け、ウェブサーバが破壊された際に、ウェブサーバや重要情報のバックアップを取得していればバックアップデータを元にウェブサイトを速やかに復旧することができる。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0A2C186" w14:textId="77777777" w:rsidTr="00422574">
        <w:tblPrEx>
          <w:tblCellMar>
            <w:top w:w="0" w:type="dxa"/>
            <w:bottom w:w="0" w:type="dxa"/>
          </w:tblCellMar>
        </w:tblPrEx>
        <w:trPr>
          <w:trHeight w:hRule="exact" w:val="360"/>
        </w:trPr>
        <w:tc>
          <w:tcPr>
            <w:tcW w:w="480" w:type="dxa"/>
            <w:vAlign w:val="bottom"/>
          </w:tcPr>
          <w:p w14:paraId="6EA5906E" w14:textId="60ABFF3F" w:rsidR="00422574" w:rsidRDefault="00422574" w:rsidP="00422574">
            <w:r>
              <w:rPr>
                <w:noProof/>
              </w:rPr>
              <w:drawing>
                <wp:inline distT="0" distB="0" distL="0" distR="0" wp14:anchorId="416BF585" wp14:editId="3964A12E">
                  <wp:extent cx="146292" cy="146292"/>
                  <wp:effectExtent l="0" t="0" r="6350" b="6350"/>
                  <wp:docPr id="172" name="図 172"/>
                  <wp:cNvGraphicFramePr/>
                  <a:graphic xmlns:a="http://schemas.openxmlformats.org/drawingml/2006/main">
                    <a:graphicData uri="http://schemas.openxmlformats.org/drawingml/2006/picture">
                      <pic:pic xmlns:pic="http://schemas.openxmlformats.org/drawingml/2006/picture">
                        <pic:nvPicPr>
                          <pic:cNvPr id="17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7957696" w14:textId="0222D183" w:rsidR="00422574" w:rsidRDefault="00422574" w:rsidP="00422574">
      <w:pPr>
        <w:pStyle w:val="6"/>
        <w:ind w:left="1760"/>
        <w:rPr>
          <w:rFonts w:hint="eastAsia"/>
        </w:rPr>
      </w:pPr>
      <w:r>
        <w:rPr>
          <w:rFonts w:hint="eastAsia"/>
        </w:rPr>
        <w:t>多くの場合、バックアップを取得するために専用のソフトウェアを購入する必要はなく、</w:t>
      </w:r>
      <w:r>
        <w:rPr>
          <w:rFonts w:hint="eastAsia"/>
        </w:rPr>
        <w:t xml:space="preserve">OS </w:t>
      </w:r>
      <w:r>
        <w:rPr>
          <w:rFonts w:hint="eastAsia"/>
        </w:rPr>
        <w:t>の機能としてバックアップを取得することができる。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7C3F2F9" w14:textId="77777777" w:rsidTr="00422574">
        <w:tblPrEx>
          <w:tblCellMar>
            <w:top w:w="0" w:type="dxa"/>
            <w:bottom w:w="0" w:type="dxa"/>
          </w:tblCellMar>
        </w:tblPrEx>
        <w:trPr>
          <w:trHeight w:hRule="exact" w:val="360"/>
        </w:trPr>
        <w:tc>
          <w:tcPr>
            <w:tcW w:w="480" w:type="dxa"/>
            <w:vAlign w:val="bottom"/>
          </w:tcPr>
          <w:p w14:paraId="7C280E92" w14:textId="5BD49E87" w:rsidR="00422574" w:rsidRDefault="00422574" w:rsidP="00422574">
            <w:r>
              <w:rPr>
                <w:noProof/>
              </w:rPr>
              <w:drawing>
                <wp:inline distT="0" distB="0" distL="0" distR="0" wp14:anchorId="06D2780A" wp14:editId="6C702AF6">
                  <wp:extent cx="146292" cy="146292"/>
                  <wp:effectExtent l="0" t="0" r="6350" b="6350"/>
                  <wp:docPr id="173" name="図 173"/>
                  <wp:cNvGraphicFramePr/>
                  <a:graphic xmlns:a="http://schemas.openxmlformats.org/drawingml/2006/main">
                    <a:graphicData uri="http://schemas.openxmlformats.org/drawingml/2006/picture">
                      <pic:pic xmlns:pic="http://schemas.openxmlformats.org/drawingml/2006/picture">
                        <pic:nvPicPr>
                          <pic:cNvPr id="17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797AA09" w14:textId="24CCB6B9" w:rsidR="00422574" w:rsidRDefault="00422574" w:rsidP="00422574">
      <w:pPr>
        <w:pStyle w:val="6"/>
        <w:ind w:left="1760"/>
        <w:rPr>
          <w:rFonts w:hint="eastAsia"/>
        </w:rPr>
      </w:pPr>
      <w:r>
        <w:rPr>
          <w:rFonts w:hint="eastAsia"/>
        </w:rPr>
        <w:lastRenderedPageBreak/>
        <w:t>しかし、バックアップデータを取得していても、ウェブサーバ上に保管していれば、ウェブサーバが攻撃を受けた際に同時にバックアップデータも破壊されてしまう可能性がある。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1952763" w14:textId="77777777" w:rsidTr="00422574">
        <w:tblPrEx>
          <w:tblCellMar>
            <w:top w:w="0" w:type="dxa"/>
            <w:bottom w:w="0" w:type="dxa"/>
          </w:tblCellMar>
        </w:tblPrEx>
        <w:trPr>
          <w:trHeight w:hRule="exact" w:val="360"/>
        </w:trPr>
        <w:tc>
          <w:tcPr>
            <w:tcW w:w="480" w:type="dxa"/>
            <w:vAlign w:val="bottom"/>
          </w:tcPr>
          <w:p w14:paraId="7006025A" w14:textId="362ED618" w:rsidR="00422574" w:rsidRDefault="00422574" w:rsidP="00422574">
            <w:r>
              <w:rPr>
                <w:noProof/>
              </w:rPr>
              <w:drawing>
                <wp:inline distT="0" distB="0" distL="0" distR="0" wp14:anchorId="3DD8241F" wp14:editId="55615B95">
                  <wp:extent cx="146292" cy="146292"/>
                  <wp:effectExtent l="0" t="0" r="6350" b="6350"/>
                  <wp:docPr id="174" name="図 174"/>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E0D4A59" w14:textId="06FAB65D" w:rsidR="00422574" w:rsidRDefault="00422574" w:rsidP="00422574">
      <w:pPr>
        <w:pStyle w:val="6"/>
        <w:ind w:left="1760"/>
        <w:rPr>
          <w:rFonts w:hint="eastAsia"/>
        </w:rPr>
      </w:pPr>
      <w:r>
        <w:rPr>
          <w:rFonts w:hint="eastAsia"/>
        </w:rPr>
        <w:t>また、バックアップデータを盗まれることで、攻撃者が偽サイトを作成することを可能にしてしまうことも考えられる。サーバ上に保管していない場合でも、ネットワークに接続された端末に保管されていれば、ウイルスがネットワークに侵入した際にバックアップデータが破壊・窃取を受ける可能性が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70C8F3C" w14:textId="77777777" w:rsidTr="00422574">
        <w:tblPrEx>
          <w:tblCellMar>
            <w:top w:w="0" w:type="dxa"/>
            <w:bottom w:w="0" w:type="dxa"/>
          </w:tblCellMar>
        </w:tblPrEx>
        <w:trPr>
          <w:trHeight w:hRule="exact" w:val="360"/>
        </w:trPr>
        <w:tc>
          <w:tcPr>
            <w:tcW w:w="480" w:type="dxa"/>
            <w:vAlign w:val="bottom"/>
          </w:tcPr>
          <w:p w14:paraId="7A9CA901" w14:textId="1361735E" w:rsidR="00422574" w:rsidRDefault="00422574" w:rsidP="00422574">
            <w:r>
              <w:rPr>
                <w:noProof/>
              </w:rPr>
              <w:drawing>
                <wp:inline distT="0" distB="0" distL="0" distR="0" wp14:anchorId="1C93975F" wp14:editId="2A30D597">
                  <wp:extent cx="146292" cy="146292"/>
                  <wp:effectExtent l="0" t="0" r="6350" b="6350"/>
                  <wp:docPr id="175" name="図 175"/>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0A5B107" w14:textId="78D83416" w:rsidR="00422574" w:rsidRDefault="00422574" w:rsidP="00422574">
      <w:pPr>
        <w:pStyle w:val="6"/>
        <w:ind w:left="1760"/>
        <w:rPr>
          <w:rFonts w:hint="eastAsia"/>
        </w:rPr>
      </w:pPr>
      <w:r>
        <w:rPr>
          <w:rFonts w:hint="eastAsia"/>
        </w:rPr>
        <w:t>以上の理由から、バックアップデータは外付けハードディスク等に保存し、ネットワークから切り離して保管しておくことが望ましい。</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9574139" w14:textId="77777777" w:rsidTr="00422574">
        <w:tblPrEx>
          <w:tblCellMar>
            <w:top w:w="0" w:type="dxa"/>
            <w:bottom w:w="0" w:type="dxa"/>
          </w:tblCellMar>
        </w:tblPrEx>
        <w:trPr>
          <w:trHeight w:hRule="exact" w:val="360"/>
        </w:trPr>
        <w:tc>
          <w:tcPr>
            <w:tcW w:w="480" w:type="dxa"/>
            <w:vAlign w:val="bottom"/>
          </w:tcPr>
          <w:p w14:paraId="549F2B91" w14:textId="54262594" w:rsidR="00422574" w:rsidRDefault="00422574" w:rsidP="00422574">
            <w:r>
              <w:rPr>
                <w:noProof/>
              </w:rPr>
              <w:drawing>
                <wp:inline distT="0" distB="0" distL="0" distR="0" wp14:anchorId="567C9227" wp14:editId="3A319E7A">
                  <wp:extent cx="146292" cy="146292"/>
                  <wp:effectExtent l="0" t="0" r="6350" b="6350"/>
                  <wp:docPr id="176" name="図 176"/>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5CD83D0" w14:textId="194FD9E9" w:rsidR="00422574" w:rsidRDefault="00422574" w:rsidP="00422574">
      <w:pPr>
        <w:pStyle w:val="3"/>
        <w:ind w:left="880"/>
        <w:rPr>
          <w:rFonts w:hint="eastAsia"/>
        </w:rPr>
      </w:pPr>
      <w:r>
        <w:rPr>
          <w:rFonts w:hint="eastAsia"/>
        </w:rPr>
        <w:t>その他の対策の観点</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63F1142" w14:textId="77777777" w:rsidTr="00422574">
        <w:tblPrEx>
          <w:tblCellMar>
            <w:top w:w="0" w:type="dxa"/>
            <w:bottom w:w="0" w:type="dxa"/>
          </w:tblCellMar>
        </w:tblPrEx>
        <w:trPr>
          <w:trHeight w:hRule="exact" w:val="360"/>
        </w:trPr>
        <w:tc>
          <w:tcPr>
            <w:tcW w:w="480" w:type="dxa"/>
            <w:vAlign w:val="bottom"/>
          </w:tcPr>
          <w:p w14:paraId="6497FFD9" w14:textId="2612E22E" w:rsidR="00422574" w:rsidRDefault="00422574" w:rsidP="00422574">
            <w:r>
              <w:rPr>
                <w:noProof/>
              </w:rPr>
              <w:drawing>
                <wp:inline distT="0" distB="0" distL="0" distR="0" wp14:anchorId="3D7BCE23" wp14:editId="29080659">
                  <wp:extent cx="146292" cy="146292"/>
                  <wp:effectExtent l="0" t="0" r="6350" b="6350"/>
                  <wp:docPr id="177" name="図 177"/>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4B68C8D" w14:textId="76682362" w:rsidR="00422574" w:rsidRDefault="00422574" w:rsidP="00422574">
      <w:pPr>
        <w:pStyle w:val="4"/>
        <w:ind w:left="880"/>
        <w:rPr>
          <w:rFonts w:hint="eastAsia"/>
        </w:rPr>
      </w:pPr>
      <w:r>
        <w:rPr>
          <w:rFonts w:hint="eastAsia"/>
        </w:rPr>
        <w:t xml:space="preserve">(1) </w:t>
      </w:r>
      <w:r>
        <w:rPr>
          <w:rFonts w:hint="eastAsia"/>
        </w:rPr>
        <w:t>ログの収集、分析</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34354DB" w14:textId="77777777" w:rsidTr="00422574">
        <w:tblPrEx>
          <w:tblCellMar>
            <w:top w:w="0" w:type="dxa"/>
            <w:bottom w:w="0" w:type="dxa"/>
          </w:tblCellMar>
        </w:tblPrEx>
        <w:trPr>
          <w:trHeight w:hRule="exact" w:val="360"/>
        </w:trPr>
        <w:tc>
          <w:tcPr>
            <w:tcW w:w="480" w:type="dxa"/>
            <w:vAlign w:val="bottom"/>
          </w:tcPr>
          <w:p w14:paraId="35A20269" w14:textId="50A048A0" w:rsidR="00422574" w:rsidRDefault="00422574" w:rsidP="00422574">
            <w:r>
              <w:rPr>
                <w:noProof/>
              </w:rPr>
              <w:drawing>
                <wp:inline distT="0" distB="0" distL="0" distR="0" wp14:anchorId="300F08B4" wp14:editId="30CA0023">
                  <wp:extent cx="146292" cy="146292"/>
                  <wp:effectExtent l="0" t="0" r="6350" b="6350"/>
                  <wp:docPr id="178" name="図 178"/>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10CCF31" w14:textId="5FC726F8" w:rsidR="00422574" w:rsidRDefault="00422574" w:rsidP="00422574">
      <w:pPr>
        <w:pStyle w:val="4"/>
        <w:ind w:left="880"/>
        <w:rPr>
          <w:rFonts w:hint="eastAsia"/>
        </w:rPr>
      </w:pPr>
      <w:r>
        <w:rPr>
          <w:rFonts w:hint="eastAsia"/>
        </w:rPr>
        <w:t xml:space="preserve">(2) </w:t>
      </w:r>
      <w:r>
        <w:rPr>
          <w:rFonts w:hint="eastAsia"/>
        </w:rPr>
        <w:t>各種基準への準拠</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C96D5C3" w14:textId="77777777" w:rsidTr="00422574">
        <w:tblPrEx>
          <w:tblCellMar>
            <w:top w:w="0" w:type="dxa"/>
            <w:bottom w:w="0" w:type="dxa"/>
          </w:tblCellMar>
        </w:tblPrEx>
        <w:trPr>
          <w:trHeight w:hRule="exact" w:val="360"/>
        </w:trPr>
        <w:tc>
          <w:tcPr>
            <w:tcW w:w="480" w:type="dxa"/>
            <w:vAlign w:val="bottom"/>
          </w:tcPr>
          <w:p w14:paraId="21F98603" w14:textId="54C61E1F" w:rsidR="00422574" w:rsidRDefault="00422574" w:rsidP="00422574">
            <w:r>
              <w:rPr>
                <w:noProof/>
              </w:rPr>
              <w:drawing>
                <wp:inline distT="0" distB="0" distL="0" distR="0" wp14:anchorId="4F7E6D6B" wp14:editId="0CC8CB25">
                  <wp:extent cx="146292" cy="146292"/>
                  <wp:effectExtent l="0" t="0" r="6350" b="6350"/>
                  <wp:docPr id="179" name="図 179"/>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417A032" w14:textId="24E06C65" w:rsidR="00422574" w:rsidRDefault="00422574" w:rsidP="00422574">
      <w:pPr>
        <w:pStyle w:val="5"/>
        <w:ind w:left="1760"/>
        <w:rPr>
          <w:rFonts w:hint="eastAsia"/>
        </w:rPr>
      </w:pPr>
      <w:r>
        <w:rPr>
          <w:rFonts w:hint="eastAsia"/>
        </w:rPr>
        <w:t>近年では、ウェブサイトへの攻撃による被害に対応した保険商品等が提供されている。しかし、このような保険に加入する場合は、保険企業やセキュリティ関連組織等が定める基準に準拠したウェブサイト運用が行われていることが条件となっている場合が多い。</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F3E7618" w14:textId="77777777" w:rsidTr="00422574">
        <w:tblPrEx>
          <w:tblCellMar>
            <w:top w:w="0" w:type="dxa"/>
            <w:bottom w:w="0" w:type="dxa"/>
          </w:tblCellMar>
        </w:tblPrEx>
        <w:trPr>
          <w:trHeight w:hRule="exact" w:val="360"/>
        </w:trPr>
        <w:tc>
          <w:tcPr>
            <w:tcW w:w="480" w:type="dxa"/>
            <w:vAlign w:val="bottom"/>
          </w:tcPr>
          <w:p w14:paraId="4AF9765C" w14:textId="5457DFC5" w:rsidR="00422574" w:rsidRDefault="00422574" w:rsidP="00422574">
            <w:r>
              <w:rPr>
                <w:noProof/>
              </w:rPr>
              <w:drawing>
                <wp:inline distT="0" distB="0" distL="0" distR="0" wp14:anchorId="4A306BB2" wp14:editId="1F61964D">
                  <wp:extent cx="146292" cy="146292"/>
                  <wp:effectExtent l="0" t="0" r="6350" b="6350"/>
                  <wp:docPr id="180" name="図 180"/>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36734D6" w14:textId="77777777" w:rsidR="00422574" w:rsidRDefault="00422574" w:rsidP="00422574">
      <w:pPr>
        <w:pStyle w:val="5"/>
        <w:ind w:left="1760"/>
        <w:rPr>
          <w:rFonts w:hint="eastAsia"/>
        </w:rPr>
      </w:pPr>
      <w:r>
        <w:rPr>
          <w:rFonts w:hint="eastAsia"/>
        </w:rPr>
        <w:t>また、ウェブサイトの性質やウェブサイト上で取り扱う情報によっては、所轄官庁が取り扱いの基準を定めている場合がある。</w:t>
      </w:r>
    </w:p>
    <w:p w14:paraId="01F22834" w14:textId="12B636F6" w:rsidR="00422574" w:rsidRDefault="00422574" w:rsidP="00422574">
      <w:pPr>
        <w:pStyle w:val="5"/>
        <w:ind w:left="1760"/>
        <w:rPr>
          <w:rFonts w:hint="eastAsia"/>
        </w:rPr>
      </w:pPr>
      <w:r>
        <w:rPr>
          <w:rFonts w:hint="eastAsia"/>
        </w:rPr>
        <w:t>国内であれば、経済産業省や</w:t>
      </w:r>
      <w:r>
        <w:rPr>
          <w:rFonts w:hint="eastAsia"/>
        </w:rPr>
        <w:t>NISC46</w:t>
      </w:r>
      <w:r>
        <w:rPr>
          <w:rFonts w:hint="eastAsia"/>
        </w:rPr>
        <w:t>、海外であれば</w:t>
      </w:r>
      <w:r>
        <w:rPr>
          <w:rFonts w:hint="eastAsia"/>
        </w:rPr>
        <w:t>NIST47</w:t>
      </w:r>
      <w:r>
        <w:rPr>
          <w:rFonts w:hint="eastAsia"/>
        </w:rPr>
        <w:t>等の公的機関がセキュリティ要件について様々なガイドラインや基準を定めている。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650870E" w14:textId="77777777" w:rsidTr="00422574">
        <w:tblPrEx>
          <w:tblCellMar>
            <w:top w:w="0" w:type="dxa"/>
            <w:bottom w:w="0" w:type="dxa"/>
          </w:tblCellMar>
        </w:tblPrEx>
        <w:trPr>
          <w:trHeight w:hRule="exact" w:val="360"/>
        </w:trPr>
        <w:tc>
          <w:tcPr>
            <w:tcW w:w="480" w:type="dxa"/>
            <w:vAlign w:val="bottom"/>
          </w:tcPr>
          <w:p w14:paraId="31C17920" w14:textId="2DB38DA1" w:rsidR="00422574" w:rsidRDefault="00422574" w:rsidP="00422574">
            <w:r>
              <w:rPr>
                <w:noProof/>
              </w:rPr>
              <w:drawing>
                <wp:inline distT="0" distB="0" distL="0" distR="0" wp14:anchorId="5C4D1368" wp14:editId="5224023E">
                  <wp:extent cx="146292" cy="146292"/>
                  <wp:effectExtent l="0" t="0" r="6350" b="6350"/>
                  <wp:docPr id="181" name="図 18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C37D33A" w14:textId="1C90549E" w:rsidR="00422574" w:rsidRDefault="00422574" w:rsidP="00422574">
      <w:pPr>
        <w:pStyle w:val="5"/>
        <w:ind w:left="1760"/>
        <w:rPr>
          <w:rFonts w:hint="eastAsia"/>
        </w:rPr>
      </w:pPr>
      <w:r>
        <w:rPr>
          <w:rFonts w:hint="eastAsia"/>
        </w:rPr>
        <w:lastRenderedPageBreak/>
        <w:t>サービス提供者を選択する際に注意すべき点として、以下の２点を挙げる。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2F765D7" w14:textId="77777777" w:rsidTr="00422574">
        <w:tblPrEx>
          <w:tblCellMar>
            <w:top w:w="0" w:type="dxa"/>
            <w:bottom w:w="0" w:type="dxa"/>
          </w:tblCellMar>
        </w:tblPrEx>
        <w:trPr>
          <w:trHeight w:hRule="exact" w:val="360"/>
        </w:trPr>
        <w:tc>
          <w:tcPr>
            <w:tcW w:w="480" w:type="dxa"/>
            <w:vAlign w:val="bottom"/>
          </w:tcPr>
          <w:p w14:paraId="3D38468D" w14:textId="2FC31124" w:rsidR="00422574" w:rsidRDefault="00422574" w:rsidP="00422574">
            <w:r>
              <w:rPr>
                <w:noProof/>
              </w:rPr>
              <w:drawing>
                <wp:inline distT="0" distB="0" distL="0" distR="0" wp14:anchorId="69755031" wp14:editId="77330684">
                  <wp:extent cx="146292" cy="146292"/>
                  <wp:effectExtent l="0" t="0" r="6350" b="6350"/>
                  <wp:docPr id="182" name="図 182"/>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0E12601" w14:textId="1B3C199F" w:rsidR="00422574" w:rsidRDefault="00422574" w:rsidP="00422574">
      <w:pPr>
        <w:pStyle w:val="6"/>
        <w:ind w:left="1760"/>
        <w:rPr>
          <w:rFonts w:hint="eastAsia"/>
        </w:rPr>
      </w:pPr>
      <w:r>
        <w:rPr>
          <w:rFonts w:hint="eastAsia"/>
        </w:rPr>
        <w:t>・関係する団体が定める必須のセキュリティ基準を満たしているか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E2A6876" w14:textId="77777777" w:rsidTr="00422574">
        <w:tblPrEx>
          <w:tblCellMar>
            <w:top w:w="0" w:type="dxa"/>
            <w:bottom w:w="0" w:type="dxa"/>
          </w:tblCellMar>
        </w:tblPrEx>
        <w:trPr>
          <w:trHeight w:hRule="exact" w:val="360"/>
        </w:trPr>
        <w:tc>
          <w:tcPr>
            <w:tcW w:w="480" w:type="dxa"/>
            <w:vAlign w:val="bottom"/>
          </w:tcPr>
          <w:p w14:paraId="0412BEB2" w14:textId="55EA25C0" w:rsidR="00422574" w:rsidRDefault="00422574" w:rsidP="00422574">
            <w:r>
              <w:rPr>
                <w:noProof/>
              </w:rPr>
              <w:drawing>
                <wp:inline distT="0" distB="0" distL="0" distR="0" wp14:anchorId="12B71098" wp14:editId="3CFA5CB0">
                  <wp:extent cx="146292" cy="146292"/>
                  <wp:effectExtent l="0" t="0" r="6350" b="6350"/>
                  <wp:docPr id="183" name="図 183"/>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6026D98" w14:textId="68A0C81A" w:rsidR="00422574" w:rsidRDefault="00422574" w:rsidP="00422574">
      <w:pPr>
        <w:pStyle w:val="7"/>
        <w:ind w:left="1760"/>
        <w:rPr>
          <w:rFonts w:hint="eastAsia"/>
        </w:rPr>
      </w:pPr>
      <w:r>
        <w:rPr>
          <w:rFonts w:hint="eastAsia"/>
        </w:rPr>
        <w:t xml:space="preserve">EC </w:t>
      </w:r>
      <w:r>
        <w:rPr>
          <w:rFonts w:hint="eastAsia"/>
        </w:rPr>
        <w:t>サイト等の決済機能を有するウェブサイトであれば、使用する決済機能を提供する企業や、業界団体が定めるセキュリティ基準基準を満たしているかについて確認が必要である。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CF050C1" w14:textId="77777777" w:rsidTr="00422574">
        <w:tblPrEx>
          <w:tblCellMar>
            <w:top w:w="0" w:type="dxa"/>
            <w:bottom w:w="0" w:type="dxa"/>
          </w:tblCellMar>
        </w:tblPrEx>
        <w:trPr>
          <w:trHeight w:hRule="exact" w:val="360"/>
        </w:trPr>
        <w:tc>
          <w:tcPr>
            <w:tcW w:w="480" w:type="dxa"/>
            <w:vAlign w:val="bottom"/>
          </w:tcPr>
          <w:p w14:paraId="1D486250" w14:textId="65514A39" w:rsidR="00422574" w:rsidRDefault="00422574" w:rsidP="00422574">
            <w:r>
              <w:rPr>
                <w:noProof/>
              </w:rPr>
              <w:drawing>
                <wp:inline distT="0" distB="0" distL="0" distR="0" wp14:anchorId="7A9960FE" wp14:editId="670187C7">
                  <wp:extent cx="146292" cy="146292"/>
                  <wp:effectExtent l="0" t="0" r="6350" b="6350"/>
                  <wp:docPr id="184" name="図 184"/>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A2ED70F" w14:textId="765CB160" w:rsidR="00422574" w:rsidRDefault="00422574" w:rsidP="00422574">
      <w:pPr>
        <w:pStyle w:val="8"/>
        <w:ind w:left="2640"/>
        <w:rPr>
          <w:rFonts w:hint="eastAsia"/>
        </w:rPr>
      </w:pPr>
      <w:r>
        <w:rPr>
          <w:rFonts w:hint="eastAsia"/>
        </w:rPr>
        <w:t>代表例として、</w:t>
      </w:r>
      <w:r>
        <w:rPr>
          <w:rFonts w:hint="eastAsia"/>
        </w:rPr>
        <w:t xml:space="preserve">PCI DSS </w:t>
      </w:r>
      <w:r>
        <w:rPr>
          <w:rFonts w:hint="eastAsia"/>
        </w:rPr>
        <w:t>がある。</w:t>
      </w:r>
      <w:r>
        <w:rPr>
          <w:rFonts w:hint="eastAsia"/>
        </w:rPr>
        <w:t xml:space="preserve">3.1.2 </w:t>
      </w:r>
      <w:r>
        <w:rPr>
          <w:rFonts w:hint="eastAsia"/>
        </w:rPr>
        <w:t>項でも解説した通り、国内でクレジットカードの決済機能を導入する場合は、</w:t>
      </w:r>
      <w:r>
        <w:rPr>
          <w:rFonts w:hint="eastAsia"/>
        </w:rPr>
        <w:t xml:space="preserve">PCI DSS </w:t>
      </w:r>
      <w:r>
        <w:rPr>
          <w:rFonts w:hint="eastAsia"/>
        </w:rPr>
        <w:t>に準拠することが求められる。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9E5BF03" w14:textId="77777777" w:rsidTr="00422574">
        <w:tblPrEx>
          <w:tblCellMar>
            <w:top w:w="0" w:type="dxa"/>
            <w:bottom w:w="0" w:type="dxa"/>
          </w:tblCellMar>
        </w:tblPrEx>
        <w:trPr>
          <w:trHeight w:hRule="exact" w:val="360"/>
        </w:trPr>
        <w:tc>
          <w:tcPr>
            <w:tcW w:w="480" w:type="dxa"/>
            <w:vAlign w:val="bottom"/>
          </w:tcPr>
          <w:p w14:paraId="6EED8A76" w14:textId="6CCA0E19" w:rsidR="00422574" w:rsidRDefault="00422574" w:rsidP="00422574">
            <w:r>
              <w:rPr>
                <w:noProof/>
              </w:rPr>
              <w:drawing>
                <wp:inline distT="0" distB="0" distL="0" distR="0" wp14:anchorId="1E8BB405" wp14:editId="6187E48C">
                  <wp:extent cx="146292" cy="146292"/>
                  <wp:effectExtent l="0" t="0" r="6350" b="6350"/>
                  <wp:docPr id="185" name="図 185"/>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FFDE08A" w14:textId="3FE391D1" w:rsidR="00422574" w:rsidRDefault="00422574" w:rsidP="00422574">
      <w:pPr>
        <w:pStyle w:val="7"/>
        <w:ind w:left="1760"/>
        <w:rPr>
          <w:rFonts w:hint="eastAsia"/>
        </w:rPr>
      </w:pPr>
      <w:r>
        <w:rPr>
          <w:rFonts w:hint="eastAsia"/>
        </w:rPr>
        <w:t>この他に、サイト運営者が所属する業界や団体が定めるセキュリティ基準がないか確認し、その基準を満たしているサービス提供者を選択すべきである。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F41129A" w14:textId="77777777" w:rsidTr="00422574">
        <w:tblPrEx>
          <w:tblCellMar>
            <w:top w:w="0" w:type="dxa"/>
            <w:bottom w:w="0" w:type="dxa"/>
          </w:tblCellMar>
        </w:tblPrEx>
        <w:trPr>
          <w:trHeight w:hRule="exact" w:val="360"/>
        </w:trPr>
        <w:tc>
          <w:tcPr>
            <w:tcW w:w="480" w:type="dxa"/>
            <w:vAlign w:val="bottom"/>
          </w:tcPr>
          <w:p w14:paraId="56D39D29" w14:textId="39BF65A1" w:rsidR="00422574" w:rsidRDefault="00422574" w:rsidP="00422574">
            <w:r>
              <w:rPr>
                <w:noProof/>
              </w:rPr>
              <w:drawing>
                <wp:inline distT="0" distB="0" distL="0" distR="0" wp14:anchorId="7EAAAFAB" wp14:editId="07AAF06C">
                  <wp:extent cx="146292" cy="146292"/>
                  <wp:effectExtent l="0" t="0" r="6350" b="6350"/>
                  <wp:docPr id="186" name="図 186"/>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91F64B2" w14:textId="6FDDBD72" w:rsidR="00422574" w:rsidRDefault="00422574" w:rsidP="00422574">
      <w:pPr>
        <w:pStyle w:val="6"/>
        <w:ind w:left="1760"/>
        <w:rPr>
          <w:rFonts w:hint="eastAsia"/>
        </w:rPr>
      </w:pPr>
      <w:r>
        <w:rPr>
          <w:rFonts w:hint="eastAsia"/>
        </w:rPr>
        <w:t>・必須ではないが、自発的にセキュリティ基準に則った対策を実施しているか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664AD19" w14:textId="77777777" w:rsidTr="00422574">
        <w:tblPrEx>
          <w:tblCellMar>
            <w:top w:w="0" w:type="dxa"/>
            <w:bottom w:w="0" w:type="dxa"/>
          </w:tblCellMar>
        </w:tblPrEx>
        <w:trPr>
          <w:trHeight w:hRule="exact" w:val="360"/>
        </w:trPr>
        <w:tc>
          <w:tcPr>
            <w:tcW w:w="480" w:type="dxa"/>
            <w:vAlign w:val="bottom"/>
          </w:tcPr>
          <w:p w14:paraId="42DF2A40" w14:textId="4E450DAE" w:rsidR="00422574" w:rsidRDefault="00422574" w:rsidP="00422574">
            <w:r>
              <w:rPr>
                <w:noProof/>
              </w:rPr>
              <w:drawing>
                <wp:inline distT="0" distB="0" distL="0" distR="0" wp14:anchorId="4A2AA2D4" wp14:editId="42ECC895">
                  <wp:extent cx="146292" cy="146292"/>
                  <wp:effectExtent l="0" t="0" r="6350" b="6350"/>
                  <wp:docPr id="187" name="図 187"/>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1699196" w14:textId="548F17A9" w:rsidR="00422574" w:rsidRDefault="00422574" w:rsidP="00422574">
      <w:pPr>
        <w:pStyle w:val="7"/>
        <w:ind w:left="1760"/>
        <w:rPr>
          <w:rFonts w:hint="eastAsia"/>
        </w:rPr>
      </w:pPr>
      <w:r>
        <w:rPr>
          <w:rFonts w:hint="eastAsia"/>
        </w:rPr>
        <w:t>サービス提供者が自発的に何らかの基準に従ったセキュリティ対策を実施しているか、という観点で選択を行うべきである。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F8752A3" w14:textId="77777777" w:rsidTr="00422574">
        <w:tblPrEx>
          <w:tblCellMar>
            <w:top w:w="0" w:type="dxa"/>
            <w:bottom w:w="0" w:type="dxa"/>
          </w:tblCellMar>
        </w:tblPrEx>
        <w:trPr>
          <w:trHeight w:hRule="exact" w:val="360"/>
        </w:trPr>
        <w:tc>
          <w:tcPr>
            <w:tcW w:w="480" w:type="dxa"/>
            <w:vAlign w:val="bottom"/>
          </w:tcPr>
          <w:p w14:paraId="13AFEF98" w14:textId="1B62446B" w:rsidR="00422574" w:rsidRDefault="00422574" w:rsidP="00422574">
            <w:r>
              <w:rPr>
                <w:noProof/>
              </w:rPr>
              <w:drawing>
                <wp:inline distT="0" distB="0" distL="0" distR="0" wp14:anchorId="23E77D76" wp14:editId="5E4B0B9B">
                  <wp:extent cx="146292" cy="146292"/>
                  <wp:effectExtent l="0" t="0" r="6350" b="6350"/>
                  <wp:docPr id="188" name="図 188"/>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963D120" w14:textId="7C4782D6" w:rsidR="00422574" w:rsidRDefault="00422574" w:rsidP="00422574">
      <w:pPr>
        <w:pStyle w:val="7"/>
        <w:ind w:left="1760"/>
        <w:rPr>
          <w:rFonts w:hint="eastAsia"/>
        </w:rPr>
      </w:pPr>
      <w:r>
        <w:rPr>
          <w:rFonts w:hint="eastAsia"/>
        </w:rPr>
        <w:t>サービス提供者が自発的に何らかの基準に従ったセキュリティ対策を実施しているか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795C668" w14:textId="77777777" w:rsidTr="00422574">
        <w:tblPrEx>
          <w:tblCellMar>
            <w:top w:w="0" w:type="dxa"/>
            <w:bottom w:w="0" w:type="dxa"/>
          </w:tblCellMar>
        </w:tblPrEx>
        <w:trPr>
          <w:trHeight w:hRule="exact" w:val="360"/>
        </w:trPr>
        <w:tc>
          <w:tcPr>
            <w:tcW w:w="480" w:type="dxa"/>
            <w:vAlign w:val="bottom"/>
          </w:tcPr>
          <w:p w14:paraId="26F2B1A5" w14:textId="2DDC1865" w:rsidR="00422574" w:rsidRDefault="00422574" w:rsidP="00422574">
            <w:r>
              <w:rPr>
                <w:noProof/>
              </w:rPr>
              <w:drawing>
                <wp:inline distT="0" distB="0" distL="0" distR="0" wp14:anchorId="6FA09821" wp14:editId="3A5BEFFB">
                  <wp:extent cx="146292" cy="146292"/>
                  <wp:effectExtent l="0" t="0" r="6350" b="6350"/>
                  <wp:docPr id="189" name="図 189"/>
                  <wp:cNvGraphicFramePr/>
                  <a:graphic xmlns:a="http://schemas.openxmlformats.org/drawingml/2006/main">
                    <a:graphicData uri="http://schemas.openxmlformats.org/drawingml/2006/picture">
                      <pic:pic xmlns:pic="http://schemas.openxmlformats.org/drawingml/2006/picture">
                        <pic:nvPicPr>
                          <pic:cNvPr id="18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A951208" w14:textId="259ABF26" w:rsidR="00422574" w:rsidRDefault="00422574" w:rsidP="00422574">
      <w:pPr>
        <w:pStyle w:val="8"/>
        <w:ind w:left="2640"/>
        <w:rPr>
          <w:rFonts w:hint="eastAsia"/>
        </w:rPr>
      </w:pPr>
      <w:r>
        <w:rPr>
          <w:rFonts w:hint="eastAsia"/>
        </w:rPr>
        <w:t>一例をあげると、モールや</w:t>
      </w:r>
      <w:r>
        <w:rPr>
          <w:rFonts w:hint="eastAsia"/>
        </w:rPr>
        <w:t xml:space="preserve">ASP </w:t>
      </w:r>
      <w:r>
        <w:rPr>
          <w:rFonts w:hint="eastAsia"/>
        </w:rPr>
        <w:t>のサービス提供者を選択する場合であれば、総務省が定めた「</w:t>
      </w:r>
      <w:r>
        <w:rPr>
          <w:rFonts w:hint="eastAsia"/>
        </w:rPr>
        <w:t>ASP</w:t>
      </w:r>
      <w:r>
        <w:rPr>
          <w:rFonts w:hint="eastAsia"/>
        </w:rPr>
        <w:t>・</w:t>
      </w:r>
      <w:r>
        <w:rPr>
          <w:rFonts w:hint="eastAsia"/>
        </w:rPr>
        <w:t xml:space="preserve">SaaS </w:t>
      </w:r>
      <w:r>
        <w:rPr>
          <w:rFonts w:hint="eastAsia"/>
        </w:rPr>
        <w:t>における</w:t>
      </w:r>
      <w:r>
        <w:rPr>
          <w:rFonts w:hint="eastAsia"/>
        </w:rPr>
        <w:t xml:space="preserve"> </w:t>
      </w:r>
      <w:r>
        <w:rPr>
          <w:rFonts w:hint="eastAsia"/>
        </w:rPr>
        <w:t>情報セキュリティ対策ガイドライン」に準拠しているか、といった観点で確認することが考えられる。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0DE38D5" w14:textId="77777777" w:rsidTr="00422574">
        <w:tblPrEx>
          <w:tblCellMar>
            <w:top w:w="0" w:type="dxa"/>
            <w:bottom w:w="0" w:type="dxa"/>
          </w:tblCellMar>
        </w:tblPrEx>
        <w:trPr>
          <w:trHeight w:hRule="exact" w:val="360"/>
        </w:trPr>
        <w:tc>
          <w:tcPr>
            <w:tcW w:w="480" w:type="dxa"/>
            <w:vAlign w:val="bottom"/>
          </w:tcPr>
          <w:p w14:paraId="11D5C473" w14:textId="75FB586B" w:rsidR="00422574" w:rsidRDefault="00422574" w:rsidP="00422574">
            <w:r>
              <w:rPr>
                <w:noProof/>
              </w:rPr>
              <w:drawing>
                <wp:inline distT="0" distB="0" distL="0" distR="0" wp14:anchorId="467BEE57" wp14:editId="621659E6">
                  <wp:extent cx="146292" cy="146292"/>
                  <wp:effectExtent l="0" t="0" r="6350" b="6350"/>
                  <wp:docPr id="190" name="図 190"/>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B73A3C9" w14:textId="793D2051" w:rsidR="00422574" w:rsidRDefault="00422574" w:rsidP="00422574">
      <w:pPr>
        <w:pStyle w:val="8"/>
        <w:ind w:left="2640"/>
        <w:rPr>
          <w:rFonts w:hint="eastAsia"/>
        </w:rPr>
      </w:pPr>
      <w:r>
        <w:rPr>
          <w:rFonts w:hint="eastAsia"/>
        </w:rPr>
        <w:lastRenderedPageBreak/>
        <w:t>これは、</w:t>
      </w:r>
      <w:r>
        <w:rPr>
          <w:rFonts w:hint="eastAsia"/>
        </w:rPr>
        <w:t xml:space="preserve">ASP </w:t>
      </w:r>
      <w:r>
        <w:rPr>
          <w:rFonts w:hint="eastAsia"/>
        </w:rPr>
        <w:t>や</w:t>
      </w:r>
      <w:r>
        <w:rPr>
          <w:rFonts w:hint="eastAsia"/>
        </w:rPr>
        <w:t xml:space="preserve">SaaS </w:t>
      </w:r>
      <w:r>
        <w:rPr>
          <w:rFonts w:hint="eastAsia"/>
        </w:rPr>
        <w:t>のサービス提供者に対し、実施すべきセキュリティ対策について解説した資料である。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D7766C3" w14:textId="77777777" w:rsidTr="00422574">
        <w:tblPrEx>
          <w:tblCellMar>
            <w:top w:w="0" w:type="dxa"/>
            <w:bottom w:w="0" w:type="dxa"/>
          </w:tblCellMar>
        </w:tblPrEx>
        <w:trPr>
          <w:trHeight w:hRule="exact" w:val="360"/>
        </w:trPr>
        <w:tc>
          <w:tcPr>
            <w:tcW w:w="480" w:type="dxa"/>
            <w:vAlign w:val="bottom"/>
          </w:tcPr>
          <w:p w14:paraId="24E6988F" w14:textId="3BD7DCFF" w:rsidR="00422574" w:rsidRDefault="00422574" w:rsidP="00422574">
            <w:r>
              <w:rPr>
                <w:noProof/>
              </w:rPr>
              <w:drawing>
                <wp:inline distT="0" distB="0" distL="0" distR="0" wp14:anchorId="6345E6D2" wp14:editId="18CF36DB">
                  <wp:extent cx="146292" cy="146292"/>
                  <wp:effectExtent l="0" t="0" r="6350" b="6350"/>
                  <wp:docPr id="191" name="図 191"/>
                  <wp:cNvGraphicFramePr/>
                  <a:graphic xmlns:a="http://schemas.openxmlformats.org/drawingml/2006/main">
                    <a:graphicData uri="http://schemas.openxmlformats.org/drawingml/2006/picture">
                      <pic:pic xmlns:pic="http://schemas.openxmlformats.org/drawingml/2006/picture">
                        <pic:nvPicPr>
                          <pic:cNvPr id="19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D439229" w14:textId="6E6F4CF6" w:rsidR="00422574" w:rsidRDefault="00422574" w:rsidP="00422574">
      <w:pPr>
        <w:pStyle w:val="7"/>
        <w:ind w:left="1760"/>
        <w:rPr>
          <w:rFonts w:hint="eastAsia"/>
        </w:rPr>
      </w:pPr>
      <w:r>
        <w:rPr>
          <w:rFonts w:hint="eastAsia"/>
        </w:rPr>
        <w:t>着目すべき基準については、ウェブサイトのサービス内容や運営形態によっても変わるため、サイト運営者自身で調査することが必要である。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CB23193" w14:textId="77777777" w:rsidTr="00422574">
        <w:tblPrEx>
          <w:tblCellMar>
            <w:top w:w="0" w:type="dxa"/>
            <w:bottom w:w="0" w:type="dxa"/>
          </w:tblCellMar>
        </w:tblPrEx>
        <w:trPr>
          <w:trHeight w:hRule="exact" w:val="360"/>
        </w:trPr>
        <w:tc>
          <w:tcPr>
            <w:tcW w:w="480" w:type="dxa"/>
            <w:vAlign w:val="bottom"/>
          </w:tcPr>
          <w:p w14:paraId="145DC744" w14:textId="1CAFCAA5" w:rsidR="00422574" w:rsidRDefault="00422574" w:rsidP="00422574">
            <w:r>
              <w:rPr>
                <w:noProof/>
              </w:rPr>
              <w:drawing>
                <wp:inline distT="0" distB="0" distL="0" distR="0" wp14:anchorId="1EFDDDBB" wp14:editId="110AB2BA">
                  <wp:extent cx="146292" cy="146292"/>
                  <wp:effectExtent l="0" t="0" r="6350" b="6350"/>
                  <wp:docPr id="192" name="図 192"/>
                  <wp:cNvGraphicFramePr/>
                  <a:graphic xmlns:a="http://schemas.openxmlformats.org/drawingml/2006/main">
                    <a:graphicData uri="http://schemas.openxmlformats.org/drawingml/2006/picture">
                      <pic:pic xmlns:pic="http://schemas.openxmlformats.org/drawingml/2006/picture">
                        <pic:nvPicPr>
                          <pic:cNvPr id="19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74D7A6B" w14:textId="328C73D6" w:rsidR="00422574" w:rsidRDefault="00422574" w:rsidP="00422574">
      <w:pPr>
        <w:pStyle w:val="4"/>
        <w:ind w:left="880"/>
        <w:rPr>
          <w:rFonts w:hint="eastAsia"/>
        </w:rPr>
      </w:pPr>
      <w:r>
        <w:rPr>
          <w:rFonts w:hint="eastAsia"/>
        </w:rPr>
        <w:t xml:space="preserve">(3) </w:t>
      </w:r>
      <w:r>
        <w:rPr>
          <w:rFonts w:hint="eastAsia"/>
        </w:rPr>
        <w:t>セキュリティ専門事業者の活用</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6ACAA92" w14:textId="77777777" w:rsidTr="00422574">
        <w:tblPrEx>
          <w:tblCellMar>
            <w:top w:w="0" w:type="dxa"/>
            <w:bottom w:w="0" w:type="dxa"/>
          </w:tblCellMar>
        </w:tblPrEx>
        <w:trPr>
          <w:trHeight w:hRule="exact" w:val="360"/>
        </w:trPr>
        <w:tc>
          <w:tcPr>
            <w:tcW w:w="480" w:type="dxa"/>
            <w:vAlign w:val="bottom"/>
          </w:tcPr>
          <w:p w14:paraId="148B14E1" w14:textId="5A7A50F2" w:rsidR="00422574" w:rsidRDefault="00422574" w:rsidP="00422574">
            <w:r>
              <w:rPr>
                <w:noProof/>
              </w:rPr>
              <w:drawing>
                <wp:inline distT="0" distB="0" distL="0" distR="0" wp14:anchorId="21804163" wp14:editId="18DD8879">
                  <wp:extent cx="146292" cy="146292"/>
                  <wp:effectExtent l="0" t="0" r="6350" b="6350"/>
                  <wp:docPr id="193" name="図 193"/>
                  <wp:cNvGraphicFramePr/>
                  <a:graphic xmlns:a="http://schemas.openxmlformats.org/drawingml/2006/main">
                    <a:graphicData uri="http://schemas.openxmlformats.org/drawingml/2006/picture">
                      <pic:pic xmlns:pic="http://schemas.openxmlformats.org/drawingml/2006/picture">
                        <pic:nvPicPr>
                          <pic:cNvPr id="19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87F6C5F" w14:textId="486B9D96" w:rsidR="00422574" w:rsidRDefault="00422574" w:rsidP="00422574">
      <w:pPr>
        <w:pStyle w:val="5"/>
        <w:ind w:left="1760"/>
        <w:rPr>
          <w:rFonts w:hint="eastAsia"/>
        </w:rPr>
      </w:pPr>
      <w:r>
        <w:rPr>
          <w:rFonts w:hint="eastAsia"/>
        </w:rPr>
        <w:t>情報セキュリティを専門としない組織が独自に脆弱性診断や脆弱性対策を行うことは困難と考えられる。そのため、脆弱性の検査を行う情報セキュリティ専門の企業による診断を受けることが望ましい。</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9207968" w14:textId="77777777" w:rsidTr="00422574">
        <w:tblPrEx>
          <w:tblCellMar>
            <w:top w:w="0" w:type="dxa"/>
            <w:bottom w:w="0" w:type="dxa"/>
          </w:tblCellMar>
        </w:tblPrEx>
        <w:trPr>
          <w:trHeight w:hRule="exact" w:val="360"/>
        </w:trPr>
        <w:tc>
          <w:tcPr>
            <w:tcW w:w="480" w:type="dxa"/>
            <w:vAlign w:val="bottom"/>
          </w:tcPr>
          <w:p w14:paraId="3E50B444" w14:textId="487EF128" w:rsidR="00422574" w:rsidRDefault="00422574" w:rsidP="00422574">
            <w:r>
              <w:rPr>
                <w:noProof/>
              </w:rPr>
              <w:drawing>
                <wp:inline distT="0" distB="0" distL="0" distR="0" wp14:anchorId="48F669B7" wp14:editId="11894F96">
                  <wp:extent cx="146292" cy="146292"/>
                  <wp:effectExtent l="0" t="0" r="6350" b="6350"/>
                  <wp:docPr id="194" name="図 194"/>
                  <wp:cNvGraphicFramePr/>
                  <a:graphic xmlns:a="http://schemas.openxmlformats.org/drawingml/2006/main">
                    <a:graphicData uri="http://schemas.openxmlformats.org/drawingml/2006/picture">
                      <pic:pic xmlns:pic="http://schemas.openxmlformats.org/drawingml/2006/picture">
                        <pic:nvPicPr>
                          <pic:cNvPr id="19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58CD2F9" w14:textId="1602203D" w:rsidR="00422574" w:rsidRDefault="00422574" w:rsidP="00422574">
      <w:pPr>
        <w:pStyle w:val="5"/>
        <w:ind w:left="1760"/>
        <w:rPr>
          <w:rFonts w:hint="eastAsia"/>
        </w:rPr>
      </w:pPr>
      <w:r>
        <w:rPr>
          <w:rFonts w:hint="eastAsia"/>
        </w:rPr>
        <w:t>レンタルサーバ等では、サーバの構築をサイト運営者自身で行う必要がある。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1ABA206" w14:textId="77777777" w:rsidTr="00422574">
        <w:tblPrEx>
          <w:tblCellMar>
            <w:top w:w="0" w:type="dxa"/>
            <w:bottom w:w="0" w:type="dxa"/>
          </w:tblCellMar>
        </w:tblPrEx>
        <w:trPr>
          <w:trHeight w:hRule="exact" w:val="360"/>
        </w:trPr>
        <w:tc>
          <w:tcPr>
            <w:tcW w:w="480" w:type="dxa"/>
            <w:vAlign w:val="bottom"/>
          </w:tcPr>
          <w:p w14:paraId="76449F99" w14:textId="1DF402F9" w:rsidR="00422574" w:rsidRDefault="00422574" w:rsidP="00422574">
            <w:r>
              <w:rPr>
                <w:noProof/>
              </w:rPr>
              <w:drawing>
                <wp:inline distT="0" distB="0" distL="0" distR="0" wp14:anchorId="3522D383" wp14:editId="7246DAA9">
                  <wp:extent cx="146292" cy="146292"/>
                  <wp:effectExtent l="0" t="0" r="6350" b="6350"/>
                  <wp:docPr id="195" name="図 195"/>
                  <wp:cNvGraphicFramePr/>
                  <a:graphic xmlns:a="http://schemas.openxmlformats.org/drawingml/2006/main">
                    <a:graphicData uri="http://schemas.openxmlformats.org/drawingml/2006/picture">
                      <pic:pic xmlns:pic="http://schemas.openxmlformats.org/drawingml/2006/picture">
                        <pic:nvPicPr>
                          <pic:cNvPr id="19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4404F92" w14:textId="3141B1F0" w:rsidR="00422574" w:rsidRDefault="00422574" w:rsidP="00422574">
      <w:pPr>
        <w:pStyle w:val="5"/>
        <w:ind w:left="1760"/>
        <w:rPr>
          <w:rFonts w:hint="eastAsia"/>
        </w:rPr>
      </w:pPr>
      <w:r>
        <w:rPr>
          <w:rFonts w:hint="eastAsia"/>
        </w:rPr>
        <w:t>また、サイト運営者によっては、使用するウェブアプリケーションを独自に開発する場合もあり、サーバや独自開発のウェブアプリケーションに脆弱性を作りこんでいないか、十分に検査する必要がある。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8F829E4" w14:textId="77777777" w:rsidTr="00422574">
        <w:tblPrEx>
          <w:tblCellMar>
            <w:top w:w="0" w:type="dxa"/>
            <w:bottom w:w="0" w:type="dxa"/>
          </w:tblCellMar>
        </w:tblPrEx>
        <w:trPr>
          <w:trHeight w:hRule="exact" w:val="360"/>
        </w:trPr>
        <w:tc>
          <w:tcPr>
            <w:tcW w:w="480" w:type="dxa"/>
            <w:vAlign w:val="bottom"/>
          </w:tcPr>
          <w:p w14:paraId="73C1B2E0" w14:textId="333CD9C1" w:rsidR="00422574" w:rsidRDefault="00422574" w:rsidP="00422574">
            <w:r>
              <w:rPr>
                <w:noProof/>
              </w:rPr>
              <w:drawing>
                <wp:inline distT="0" distB="0" distL="0" distR="0" wp14:anchorId="407A7F87" wp14:editId="653A87D0">
                  <wp:extent cx="146292" cy="146292"/>
                  <wp:effectExtent l="0" t="0" r="6350" b="6350"/>
                  <wp:docPr id="196" name="図 196"/>
                  <wp:cNvGraphicFramePr/>
                  <a:graphic xmlns:a="http://schemas.openxmlformats.org/drawingml/2006/main">
                    <a:graphicData uri="http://schemas.openxmlformats.org/drawingml/2006/picture">
                      <pic:pic xmlns:pic="http://schemas.openxmlformats.org/drawingml/2006/picture">
                        <pic:nvPicPr>
                          <pic:cNvPr id="19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1E6527E" w14:textId="0F1AB0F9" w:rsidR="00422574" w:rsidRDefault="00422574" w:rsidP="00422574">
      <w:pPr>
        <w:pStyle w:val="5"/>
        <w:ind w:left="1760"/>
        <w:rPr>
          <w:rFonts w:hint="eastAsia"/>
        </w:rPr>
      </w:pPr>
      <w:r>
        <w:rPr>
          <w:rFonts w:hint="eastAsia"/>
        </w:rPr>
        <w:t>しかしながら、サイト運営者自身で脆弱性の検査を十分に行うことは困難であると考えられる。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E96D2DB" w14:textId="77777777" w:rsidTr="00422574">
        <w:tblPrEx>
          <w:tblCellMar>
            <w:top w:w="0" w:type="dxa"/>
            <w:bottom w:w="0" w:type="dxa"/>
          </w:tblCellMar>
        </w:tblPrEx>
        <w:trPr>
          <w:trHeight w:hRule="exact" w:val="360"/>
        </w:trPr>
        <w:tc>
          <w:tcPr>
            <w:tcW w:w="480" w:type="dxa"/>
            <w:vAlign w:val="bottom"/>
          </w:tcPr>
          <w:p w14:paraId="255C3CD7" w14:textId="0CFD4211" w:rsidR="00422574" w:rsidRDefault="00422574" w:rsidP="00422574">
            <w:r>
              <w:rPr>
                <w:noProof/>
              </w:rPr>
              <w:drawing>
                <wp:inline distT="0" distB="0" distL="0" distR="0" wp14:anchorId="6ADC4351" wp14:editId="6B0D810A">
                  <wp:extent cx="146292" cy="146292"/>
                  <wp:effectExtent l="0" t="0" r="6350" b="6350"/>
                  <wp:docPr id="197" name="図 197"/>
                  <wp:cNvGraphicFramePr/>
                  <a:graphic xmlns:a="http://schemas.openxmlformats.org/drawingml/2006/main">
                    <a:graphicData uri="http://schemas.openxmlformats.org/drawingml/2006/picture">
                      <pic:pic xmlns:pic="http://schemas.openxmlformats.org/drawingml/2006/picture">
                        <pic:nvPicPr>
                          <pic:cNvPr id="19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9172706" w14:textId="7DFBC086" w:rsidR="00422574" w:rsidRDefault="00422574" w:rsidP="00422574">
      <w:pPr>
        <w:pStyle w:val="5"/>
        <w:ind w:left="1760"/>
        <w:rPr>
          <w:rFonts w:hint="eastAsia"/>
        </w:rPr>
      </w:pPr>
      <w:r>
        <w:rPr>
          <w:rFonts w:hint="eastAsia"/>
        </w:rPr>
        <w:t>特にハウジングやオンプレミスによる運営形態では、サーバだけでなくネットワーク機器等にも脆弱性がないか調査する必要がある。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CFBF131" w14:textId="77777777" w:rsidTr="00422574">
        <w:tblPrEx>
          <w:tblCellMar>
            <w:top w:w="0" w:type="dxa"/>
            <w:bottom w:w="0" w:type="dxa"/>
          </w:tblCellMar>
        </w:tblPrEx>
        <w:trPr>
          <w:trHeight w:hRule="exact" w:val="360"/>
        </w:trPr>
        <w:tc>
          <w:tcPr>
            <w:tcW w:w="480" w:type="dxa"/>
            <w:vAlign w:val="bottom"/>
          </w:tcPr>
          <w:p w14:paraId="422E1582" w14:textId="68216A67" w:rsidR="00422574" w:rsidRDefault="00422574" w:rsidP="00422574">
            <w:r>
              <w:rPr>
                <w:noProof/>
              </w:rPr>
              <w:drawing>
                <wp:inline distT="0" distB="0" distL="0" distR="0" wp14:anchorId="64FBD49F" wp14:editId="5F689B54">
                  <wp:extent cx="146292" cy="146292"/>
                  <wp:effectExtent l="0" t="0" r="6350" b="6350"/>
                  <wp:docPr id="198" name="図 198"/>
                  <wp:cNvGraphicFramePr/>
                  <a:graphic xmlns:a="http://schemas.openxmlformats.org/drawingml/2006/main">
                    <a:graphicData uri="http://schemas.openxmlformats.org/drawingml/2006/picture">
                      <pic:pic xmlns:pic="http://schemas.openxmlformats.org/drawingml/2006/picture">
                        <pic:nvPicPr>
                          <pic:cNvPr id="19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357CE6C" w14:textId="4E2FC184" w:rsidR="00422574" w:rsidRDefault="00422574" w:rsidP="00422574">
      <w:pPr>
        <w:pStyle w:val="5"/>
        <w:ind w:left="1760"/>
        <w:rPr>
          <w:rFonts w:hint="eastAsia"/>
        </w:rPr>
      </w:pPr>
      <w:r>
        <w:rPr>
          <w:rFonts w:hint="eastAsia"/>
        </w:rPr>
        <w:t>このような場合には、脆弱性の検査を専門としたセキュリティ企業に、サーバやウェブアプリケーションの脆弱性検査の委託を検討する必要がある。セキュリティ専門企業については、経済産業省が「情報セキュリティ監査企業台帳」を公開してい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06A9A7A" w14:textId="77777777" w:rsidTr="00422574">
        <w:tblPrEx>
          <w:tblCellMar>
            <w:top w:w="0" w:type="dxa"/>
            <w:bottom w:w="0" w:type="dxa"/>
          </w:tblCellMar>
        </w:tblPrEx>
        <w:trPr>
          <w:trHeight w:hRule="exact" w:val="360"/>
        </w:trPr>
        <w:tc>
          <w:tcPr>
            <w:tcW w:w="480" w:type="dxa"/>
            <w:vAlign w:val="bottom"/>
          </w:tcPr>
          <w:p w14:paraId="357FBC61" w14:textId="7B2207A4" w:rsidR="00422574" w:rsidRDefault="00422574" w:rsidP="00422574">
            <w:r>
              <w:rPr>
                <w:noProof/>
              </w:rPr>
              <w:drawing>
                <wp:inline distT="0" distB="0" distL="0" distR="0" wp14:anchorId="638C2ABB" wp14:editId="35A70999">
                  <wp:extent cx="146292" cy="146292"/>
                  <wp:effectExtent l="0" t="0" r="6350" b="6350"/>
                  <wp:docPr id="199" name="図 199"/>
                  <wp:cNvGraphicFramePr/>
                  <a:graphic xmlns:a="http://schemas.openxmlformats.org/drawingml/2006/main">
                    <a:graphicData uri="http://schemas.openxmlformats.org/drawingml/2006/picture">
                      <pic:pic xmlns:pic="http://schemas.openxmlformats.org/drawingml/2006/picture">
                        <pic:nvPicPr>
                          <pic:cNvPr id="19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0EEB64E" w14:textId="77777777" w:rsidR="00422574" w:rsidRDefault="00422574" w:rsidP="00422574">
      <w:pPr>
        <w:pStyle w:val="4"/>
        <w:ind w:left="880"/>
        <w:rPr>
          <w:rFonts w:hint="eastAsia"/>
        </w:rPr>
      </w:pPr>
      <w:r>
        <w:rPr>
          <w:rFonts w:hint="eastAsia"/>
        </w:rPr>
        <w:lastRenderedPageBreak/>
        <w:t xml:space="preserve">(4) </w:t>
      </w:r>
      <w:r>
        <w:rPr>
          <w:rFonts w:hint="eastAsia"/>
        </w:rPr>
        <w:t>サービス終了時の情報の破棄</w:t>
      </w:r>
    </w:p>
    <w:p w14:paraId="425BF59B" w14:textId="4FA67BF8" w:rsidR="00422574" w:rsidRDefault="00422574" w:rsidP="00422574">
      <w:pPr>
        <w:pStyle w:val="5"/>
        <w:ind w:left="1760"/>
        <w:rPr>
          <w:rFonts w:hint="eastAsia"/>
        </w:rPr>
      </w:pPr>
      <w:r>
        <w:rPr>
          <w:rFonts w:hint="eastAsia"/>
        </w:rPr>
        <w:t>サーバの機器故障やウェブアプリケーションの老朽化、事業方針の変更等により、ウェブサイトの運用の終了や、次期システムへ移行する時期が訪れる。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B8E9E9E" w14:textId="77777777" w:rsidTr="00422574">
        <w:tblPrEx>
          <w:tblCellMar>
            <w:top w:w="0" w:type="dxa"/>
            <w:bottom w:w="0" w:type="dxa"/>
          </w:tblCellMar>
        </w:tblPrEx>
        <w:trPr>
          <w:trHeight w:hRule="exact" w:val="360"/>
        </w:trPr>
        <w:tc>
          <w:tcPr>
            <w:tcW w:w="480" w:type="dxa"/>
            <w:vAlign w:val="bottom"/>
          </w:tcPr>
          <w:p w14:paraId="0D0C4A64" w14:textId="4224D8EB" w:rsidR="00422574" w:rsidRDefault="00422574" w:rsidP="00422574">
            <w:r>
              <w:rPr>
                <w:noProof/>
              </w:rPr>
              <w:drawing>
                <wp:inline distT="0" distB="0" distL="0" distR="0" wp14:anchorId="1AA2974D" wp14:editId="60C82DD3">
                  <wp:extent cx="146292" cy="146292"/>
                  <wp:effectExtent l="0" t="0" r="6350" b="6350"/>
                  <wp:docPr id="200" name="図 200"/>
                  <wp:cNvGraphicFramePr/>
                  <a:graphic xmlns:a="http://schemas.openxmlformats.org/drawingml/2006/main">
                    <a:graphicData uri="http://schemas.openxmlformats.org/drawingml/2006/picture">
                      <pic:pic xmlns:pic="http://schemas.openxmlformats.org/drawingml/2006/picture">
                        <pic:nvPicPr>
                          <pic:cNvPr id="20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FA3879D" w14:textId="4C5886EE" w:rsidR="00422574" w:rsidRDefault="00422574" w:rsidP="00422574">
      <w:pPr>
        <w:pStyle w:val="5"/>
        <w:ind w:left="1760"/>
        <w:rPr>
          <w:rFonts w:hint="eastAsia"/>
        </w:rPr>
      </w:pPr>
      <w:r>
        <w:rPr>
          <w:rFonts w:hint="eastAsia"/>
        </w:rPr>
        <w:t>このような際に適切にデータの破棄が行われていない場合、ハードウェアを取得した第三者によって重要情報が盗み取られる被害が想定される。このような被害を防ぐため、重要情報や情報記録媒体の破棄について対応を検討しておく必要が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A65E7EE" w14:textId="77777777" w:rsidTr="00422574">
        <w:tblPrEx>
          <w:tblCellMar>
            <w:top w:w="0" w:type="dxa"/>
            <w:bottom w:w="0" w:type="dxa"/>
          </w:tblCellMar>
        </w:tblPrEx>
        <w:trPr>
          <w:trHeight w:hRule="exact" w:val="360"/>
        </w:trPr>
        <w:tc>
          <w:tcPr>
            <w:tcW w:w="480" w:type="dxa"/>
            <w:vAlign w:val="bottom"/>
          </w:tcPr>
          <w:p w14:paraId="71A60DA2" w14:textId="69D89CF1" w:rsidR="00422574" w:rsidRDefault="00422574" w:rsidP="00422574">
            <w:r>
              <w:rPr>
                <w:noProof/>
              </w:rPr>
              <w:drawing>
                <wp:inline distT="0" distB="0" distL="0" distR="0" wp14:anchorId="3609B47A" wp14:editId="179F9750">
                  <wp:extent cx="146292" cy="146292"/>
                  <wp:effectExtent l="0" t="0" r="6350" b="6350"/>
                  <wp:docPr id="201" name="図 201"/>
                  <wp:cNvGraphicFramePr/>
                  <a:graphic xmlns:a="http://schemas.openxmlformats.org/drawingml/2006/main">
                    <a:graphicData uri="http://schemas.openxmlformats.org/drawingml/2006/picture">
                      <pic:pic xmlns:pic="http://schemas.openxmlformats.org/drawingml/2006/picture">
                        <pic:nvPicPr>
                          <pic:cNvPr id="20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155788A" w14:textId="77777777" w:rsidR="00422574" w:rsidRDefault="00422574" w:rsidP="00422574">
      <w:pPr>
        <w:pStyle w:val="5"/>
        <w:ind w:left="1760"/>
        <w:rPr>
          <w:rFonts w:hint="eastAsia"/>
        </w:rPr>
      </w:pPr>
      <w:r>
        <w:rPr>
          <w:rFonts w:hint="eastAsia"/>
        </w:rPr>
        <w:t>モールや</w:t>
      </w:r>
      <w:r>
        <w:rPr>
          <w:rFonts w:hint="eastAsia"/>
        </w:rPr>
        <w:t>ASP</w:t>
      </w:r>
      <w:r>
        <w:rPr>
          <w:rFonts w:hint="eastAsia"/>
        </w:rPr>
        <w:t>、レンタルサーバ等ではウェブサイトのプログラムのみならず、サイト利用</w:t>
      </w:r>
    </w:p>
    <w:p w14:paraId="7B8EC260" w14:textId="4D2AE30E" w:rsidR="00422574" w:rsidRDefault="00422574" w:rsidP="00422574">
      <w:pPr>
        <w:pStyle w:val="5"/>
        <w:ind w:left="1760"/>
        <w:rPr>
          <w:rFonts w:hint="eastAsia"/>
        </w:rPr>
      </w:pPr>
      <w:r>
        <w:rPr>
          <w:rFonts w:hint="eastAsia"/>
        </w:rPr>
        <w:t>者の個人情報についても、サービス提供者の管理するサーバ上で管理される。そのため、ウェブサイトの運営を終了し、</w:t>
      </w:r>
      <w:r>
        <w:rPr>
          <w:rFonts w:hint="eastAsia"/>
        </w:rPr>
        <w:t xml:space="preserve">ASP </w:t>
      </w:r>
      <w:r>
        <w:rPr>
          <w:rFonts w:hint="eastAsia"/>
        </w:rPr>
        <w:t>等の利用契約を解除する際、データの破棄・消去をサービス提供者がどのように取り扱いしているかについて、サービス提供者の選択時に確認する必要がある。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0168372" w14:textId="77777777" w:rsidTr="00422574">
        <w:tblPrEx>
          <w:tblCellMar>
            <w:top w:w="0" w:type="dxa"/>
            <w:bottom w:w="0" w:type="dxa"/>
          </w:tblCellMar>
        </w:tblPrEx>
        <w:trPr>
          <w:trHeight w:hRule="exact" w:val="360"/>
        </w:trPr>
        <w:tc>
          <w:tcPr>
            <w:tcW w:w="480" w:type="dxa"/>
            <w:vAlign w:val="bottom"/>
          </w:tcPr>
          <w:p w14:paraId="664A6BCD" w14:textId="225BAE3B" w:rsidR="00422574" w:rsidRDefault="00422574" w:rsidP="00422574">
            <w:r>
              <w:rPr>
                <w:noProof/>
              </w:rPr>
              <w:drawing>
                <wp:inline distT="0" distB="0" distL="0" distR="0" wp14:anchorId="3237C33C" wp14:editId="7F42A12E">
                  <wp:extent cx="146292" cy="146292"/>
                  <wp:effectExtent l="0" t="0" r="6350" b="6350"/>
                  <wp:docPr id="202" name="図 202"/>
                  <wp:cNvGraphicFramePr/>
                  <a:graphic xmlns:a="http://schemas.openxmlformats.org/drawingml/2006/main">
                    <a:graphicData uri="http://schemas.openxmlformats.org/drawingml/2006/picture">
                      <pic:pic xmlns:pic="http://schemas.openxmlformats.org/drawingml/2006/picture">
                        <pic:nvPicPr>
                          <pic:cNvPr id="20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FA308DD" w14:textId="2CE3E448" w:rsidR="00422574" w:rsidRDefault="00422574" w:rsidP="00422574">
      <w:pPr>
        <w:pStyle w:val="5"/>
        <w:ind w:left="1760"/>
        <w:rPr>
          <w:rFonts w:hint="eastAsia"/>
        </w:rPr>
      </w:pPr>
      <w:r>
        <w:rPr>
          <w:rFonts w:hint="eastAsia"/>
        </w:rPr>
        <w:t>例えば、使用していたサーバのハードディスクの破壊について証明書を発行する、米国国防総省が定める</w:t>
      </w:r>
      <w:r>
        <w:rPr>
          <w:rFonts w:hint="eastAsia"/>
        </w:rPr>
        <w:t xml:space="preserve">DoD 5220.22-M </w:t>
      </w:r>
      <w:r>
        <w:rPr>
          <w:rFonts w:hint="eastAsia"/>
        </w:rPr>
        <w:t>に従ったデータの消去を保証しているといった観点がある。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55A9842" w14:textId="77777777" w:rsidTr="00422574">
        <w:tblPrEx>
          <w:tblCellMar>
            <w:top w:w="0" w:type="dxa"/>
            <w:bottom w:w="0" w:type="dxa"/>
          </w:tblCellMar>
        </w:tblPrEx>
        <w:trPr>
          <w:trHeight w:hRule="exact" w:val="360"/>
        </w:trPr>
        <w:tc>
          <w:tcPr>
            <w:tcW w:w="480" w:type="dxa"/>
            <w:vAlign w:val="bottom"/>
          </w:tcPr>
          <w:p w14:paraId="392ED97E" w14:textId="2057AA4A" w:rsidR="00422574" w:rsidRDefault="00422574" w:rsidP="00422574">
            <w:r>
              <w:rPr>
                <w:noProof/>
              </w:rPr>
              <w:drawing>
                <wp:inline distT="0" distB="0" distL="0" distR="0" wp14:anchorId="5E2CA7C8" wp14:editId="257C93C1">
                  <wp:extent cx="146292" cy="146292"/>
                  <wp:effectExtent l="0" t="0" r="6350" b="6350"/>
                  <wp:docPr id="203" name="図 203"/>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EAAD891" w14:textId="06C2B4E4" w:rsidR="00422574" w:rsidRDefault="00422574" w:rsidP="00422574">
      <w:pPr>
        <w:pStyle w:val="5"/>
        <w:ind w:left="1760"/>
        <w:rPr>
          <w:rFonts w:hint="eastAsia"/>
        </w:rPr>
      </w:pPr>
      <w:r>
        <w:rPr>
          <w:rFonts w:hint="eastAsia"/>
        </w:rPr>
        <w:t>各組織がハードウェアを管理するオンプレミス等の運営形態の場合は、前述の規格に沿って組織内でデータの削除やハードディスクの破壊を実施、または専門業者に依頼しての実施を検討する必要がある。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69ED705" w14:textId="77777777" w:rsidTr="00422574">
        <w:tblPrEx>
          <w:tblCellMar>
            <w:top w:w="0" w:type="dxa"/>
            <w:bottom w:w="0" w:type="dxa"/>
          </w:tblCellMar>
        </w:tblPrEx>
        <w:trPr>
          <w:trHeight w:hRule="exact" w:val="360"/>
        </w:trPr>
        <w:tc>
          <w:tcPr>
            <w:tcW w:w="480" w:type="dxa"/>
            <w:vAlign w:val="bottom"/>
          </w:tcPr>
          <w:p w14:paraId="0CF60EB4" w14:textId="27F8B7C5" w:rsidR="00422574" w:rsidRDefault="00422574" w:rsidP="00422574">
            <w:r>
              <w:rPr>
                <w:noProof/>
              </w:rPr>
              <w:drawing>
                <wp:inline distT="0" distB="0" distL="0" distR="0" wp14:anchorId="0BAEC07C" wp14:editId="15925CF8">
                  <wp:extent cx="146292" cy="146292"/>
                  <wp:effectExtent l="0" t="0" r="6350" b="6350"/>
                  <wp:docPr id="204" name="図 204"/>
                  <wp:cNvGraphicFramePr/>
                  <a:graphic xmlns:a="http://schemas.openxmlformats.org/drawingml/2006/main">
                    <a:graphicData uri="http://schemas.openxmlformats.org/drawingml/2006/picture">
                      <pic:pic xmlns:pic="http://schemas.openxmlformats.org/drawingml/2006/picture">
                        <pic:nvPicPr>
                          <pic:cNvPr id="20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529349C" w14:textId="701A8EEC" w:rsidR="00422574" w:rsidRDefault="00422574" w:rsidP="00422574">
      <w:pPr>
        <w:pStyle w:val="1"/>
        <w:rPr>
          <w:rFonts w:hint="eastAsia"/>
        </w:rPr>
      </w:pPr>
      <w:r>
        <w:rPr>
          <w:rFonts w:hint="eastAsia"/>
        </w:rPr>
        <w:t>おわりに</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ADAD1B7" w14:textId="77777777" w:rsidTr="00422574">
        <w:tblPrEx>
          <w:tblCellMar>
            <w:top w:w="0" w:type="dxa"/>
            <w:bottom w:w="0" w:type="dxa"/>
          </w:tblCellMar>
        </w:tblPrEx>
        <w:trPr>
          <w:trHeight w:hRule="exact" w:val="360"/>
        </w:trPr>
        <w:tc>
          <w:tcPr>
            <w:tcW w:w="480" w:type="dxa"/>
            <w:vAlign w:val="bottom"/>
          </w:tcPr>
          <w:p w14:paraId="1F7EB462" w14:textId="478F5C0D" w:rsidR="00422574" w:rsidRDefault="00422574" w:rsidP="00422574">
            <w:r>
              <w:rPr>
                <w:noProof/>
              </w:rPr>
              <w:drawing>
                <wp:inline distT="0" distB="0" distL="0" distR="0" wp14:anchorId="61CB3BC8" wp14:editId="154B7A2C">
                  <wp:extent cx="146292" cy="146292"/>
                  <wp:effectExtent l="0" t="0" r="6350" b="6350"/>
                  <wp:docPr id="205" name="図 205"/>
                  <wp:cNvGraphicFramePr/>
                  <a:graphic xmlns:a="http://schemas.openxmlformats.org/drawingml/2006/main">
                    <a:graphicData uri="http://schemas.openxmlformats.org/drawingml/2006/picture">
                      <pic:pic xmlns:pic="http://schemas.openxmlformats.org/drawingml/2006/picture">
                        <pic:nvPicPr>
                          <pic:cNvPr id="20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704991D" w14:textId="0E11945E" w:rsidR="00422574" w:rsidRDefault="00422574" w:rsidP="00422574">
      <w:pPr>
        <w:pStyle w:val="2"/>
        <w:rPr>
          <w:rFonts w:hint="eastAsia"/>
        </w:rPr>
      </w:pPr>
      <w:r>
        <w:rPr>
          <w:rFonts w:hint="eastAsia"/>
        </w:rPr>
        <w:lastRenderedPageBreak/>
        <w:t>ウェブサイトで提供したいサービスや運営形態の手軽さだけでなく、日々の運営でセキュリティを維持し続けることができるかといった点についても目を向けて頂き、安全なウェブサイトの運営が可能な運営形態を選定するようにしてほしい。</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C593D62" w14:textId="77777777" w:rsidTr="00422574">
        <w:tblPrEx>
          <w:tblCellMar>
            <w:top w:w="0" w:type="dxa"/>
            <w:bottom w:w="0" w:type="dxa"/>
          </w:tblCellMar>
        </w:tblPrEx>
        <w:trPr>
          <w:trHeight w:hRule="exact" w:val="360"/>
        </w:trPr>
        <w:tc>
          <w:tcPr>
            <w:tcW w:w="480" w:type="dxa"/>
            <w:vAlign w:val="bottom"/>
          </w:tcPr>
          <w:p w14:paraId="2077BB4D" w14:textId="409FD575" w:rsidR="00422574" w:rsidRDefault="00422574" w:rsidP="00422574">
            <w:r>
              <w:rPr>
                <w:noProof/>
              </w:rPr>
              <w:drawing>
                <wp:inline distT="0" distB="0" distL="0" distR="0" wp14:anchorId="4ECCBFBF" wp14:editId="0840403C">
                  <wp:extent cx="146292" cy="146292"/>
                  <wp:effectExtent l="0" t="0" r="6350" b="6350"/>
                  <wp:docPr id="206" name="図 206"/>
                  <wp:cNvGraphicFramePr/>
                  <a:graphic xmlns:a="http://schemas.openxmlformats.org/drawingml/2006/main">
                    <a:graphicData uri="http://schemas.openxmlformats.org/drawingml/2006/picture">
                      <pic:pic xmlns:pic="http://schemas.openxmlformats.org/drawingml/2006/picture">
                        <pic:nvPicPr>
                          <pic:cNvPr id="20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3CE5DA7" w14:textId="7FAF97EE" w:rsidR="00422574" w:rsidRDefault="00422574" w:rsidP="00422574">
      <w:pPr>
        <w:pStyle w:val="1"/>
        <w:rPr>
          <w:rFonts w:hint="eastAsia"/>
        </w:rPr>
      </w:pPr>
      <w:r>
        <w:rPr>
          <w:rFonts w:hint="eastAsia"/>
        </w:rPr>
        <w:t>補足資料</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0E91438" w14:textId="77777777" w:rsidTr="00422574">
        <w:tblPrEx>
          <w:tblCellMar>
            <w:top w:w="0" w:type="dxa"/>
            <w:bottom w:w="0" w:type="dxa"/>
          </w:tblCellMar>
        </w:tblPrEx>
        <w:trPr>
          <w:trHeight w:hRule="exact" w:val="360"/>
        </w:trPr>
        <w:tc>
          <w:tcPr>
            <w:tcW w:w="480" w:type="dxa"/>
            <w:vAlign w:val="bottom"/>
          </w:tcPr>
          <w:p w14:paraId="6743D902" w14:textId="7D2934BF" w:rsidR="00422574" w:rsidRDefault="00422574" w:rsidP="00422574">
            <w:r>
              <w:rPr>
                <w:noProof/>
              </w:rPr>
              <w:drawing>
                <wp:inline distT="0" distB="0" distL="0" distR="0" wp14:anchorId="30D9804B" wp14:editId="5D3400EF">
                  <wp:extent cx="146292" cy="146292"/>
                  <wp:effectExtent l="0" t="0" r="6350" b="6350"/>
                  <wp:docPr id="207" name="図 207"/>
                  <wp:cNvGraphicFramePr/>
                  <a:graphic xmlns:a="http://schemas.openxmlformats.org/drawingml/2006/main">
                    <a:graphicData uri="http://schemas.openxmlformats.org/drawingml/2006/picture">
                      <pic:pic xmlns:pic="http://schemas.openxmlformats.org/drawingml/2006/picture">
                        <pic:nvPicPr>
                          <pic:cNvPr id="20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73A498D" w14:textId="465AA3A8" w:rsidR="00422574" w:rsidRDefault="00422574" w:rsidP="00422574">
      <w:pPr>
        <w:pStyle w:val="2"/>
        <w:rPr>
          <w:rFonts w:hint="eastAsia"/>
        </w:rPr>
      </w:pPr>
      <w:r>
        <w:rPr>
          <w:rFonts w:hint="eastAsia"/>
        </w:rPr>
        <w:t>【補足</w:t>
      </w:r>
      <w:r>
        <w:rPr>
          <w:rFonts w:hint="eastAsia"/>
        </w:rPr>
        <w:t>1</w:t>
      </w:r>
      <w:r>
        <w:rPr>
          <w:rFonts w:hint="eastAsia"/>
        </w:rPr>
        <w:t>】ウェブサイト構築・運営の委託について</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7E24D63" w14:textId="77777777" w:rsidTr="00422574">
        <w:tblPrEx>
          <w:tblCellMar>
            <w:top w:w="0" w:type="dxa"/>
            <w:bottom w:w="0" w:type="dxa"/>
          </w:tblCellMar>
        </w:tblPrEx>
        <w:trPr>
          <w:trHeight w:hRule="exact" w:val="360"/>
        </w:trPr>
        <w:tc>
          <w:tcPr>
            <w:tcW w:w="480" w:type="dxa"/>
            <w:vAlign w:val="bottom"/>
          </w:tcPr>
          <w:p w14:paraId="67A8F595" w14:textId="19CC7534" w:rsidR="00422574" w:rsidRDefault="00422574" w:rsidP="00422574">
            <w:r>
              <w:rPr>
                <w:noProof/>
              </w:rPr>
              <w:drawing>
                <wp:inline distT="0" distB="0" distL="0" distR="0" wp14:anchorId="53B918C4" wp14:editId="50AC9AE3">
                  <wp:extent cx="146292" cy="146292"/>
                  <wp:effectExtent l="0" t="0" r="6350" b="6350"/>
                  <wp:docPr id="208" name="図 208"/>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0C63D88" w14:textId="77777777" w:rsidR="00422574" w:rsidRDefault="00422574" w:rsidP="00422574">
      <w:pPr>
        <w:pStyle w:val="3"/>
        <w:ind w:left="880"/>
        <w:rPr>
          <w:rFonts w:hint="eastAsia"/>
        </w:rPr>
      </w:pPr>
      <w:r>
        <w:rPr>
          <w:rFonts w:hint="eastAsia"/>
        </w:rPr>
        <w:t>中小企業をはじめとして、ウェブサイトの構築や運営を外部企業に委託する場合が数多く存在している。</w:t>
      </w:r>
      <w:r>
        <w:rPr>
          <w:rFonts w:hint="eastAsia"/>
        </w:rPr>
        <w:t xml:space="preserve">ASP </w:t>
      </w:r>
      <w:r>
        <w:rPr>
          <w:rFonts w:hint="eastAsia"/>
        </w:rPr>
        <w:t>やモールの運営形態が目的と合致せず、自組織内でウェブサイトを作成する技術がない場合は正しい選択である。</w:t>
      </w:r>
    </w:p>
    <w:p w14:paraId="0CA77ADE" w14:textId="0D495172" w:rsidR="00422574" w:rsidRDefault="00422574" w:rsidP="00422574">
      <w:pPr>
        <w:pStyle w:val="3"/>
        <w:ind w:left="880"/>
        <w:rPr>
          <w:rFonts w:hint="eastAsia"/>
        </w:rPr>
      </w:pPr>
      <w:r>
        <w:rPr>
          <w:rFonts w:hint="eastAsia"/>
        </w:rPr>
        <w:t>しかしながら、外部企業にウェブサイトの構築を委託した際、契約内容にウェブサイトの脆弱性検査や運用開始後に脆弱性が見つかった場合の対応が盛り込まれておらず、脆弱性を抱えたままコンテンツの更新だけが行われているウェブサイトが存在しており、</w:t>
      </w:r>
      <w:r>
        <w:rPr>
          <w:rFonts w:hint="eastAsia"/>
        </w:rPr>
        <w:t xml:space="preserve">IPA </w:t>
      </w:r>
      <w:r>
        <w:rPr>
          <w:rFonts w:hint="eastAsia"/>
        </w:rPr>
        <w:t>に対して届出が行われている。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D1A3310" w14:textId="77777777" w:rsidTr="00422574">
        <w:tblPrEx>
          <w:tblCellMar>
            <w:top w:w="0" w:type="dxa"/>
            <w:bottom w:w="0" w:type="dxa"/>
          </w:tblCellMar>
        </w:tblPrEx>
        <w:trPr>
          <w:trHeight w:hRule="exact" w:val="360"/>
        </w:trPr>
        <w:tc>
          <w:tcPr>
            <w:tcW w:w="480" w:type="dxa"/>
            <w:vAlign w:val="bottom"/>
          </w:tcPr>
          <w:p w14:paraId="080D9BAF" w14:textId="5B74A933" w:rsidR="00422574" w:rsidRDefault="00422574" w:rsidP="00422574">
            <w:r>
              <w:rPr>
                <w:noProof/>
              </w:rPr>
              <w:drawing>
                <wp:inline distT="0" distB="0" distL="0" distR="0" wp14:anchorId="258BF786" wp14:editId="4252485E">
                  <wp:extent cx="146292" cy="146292"/>
                  <wp:effectExtent l="0" t="0" r="6350" b="6350"/>
                  <wp:docPr id="209" name="図 209"/>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4B01B44" w14:textId="77777777" w:rsidR="00422574" w:rsidRDefault="00422574" w:rsidP="00422574">
      <w:pPr>
        <w:pStyle w:val="3"/>
        <w:ind w:left="880"/>
        <w:rPr>
          <w:rFonts w:hint="eastAsia"/>
        </w:rPr>
      </w:pPr>
      <w:r>
        <w:rPr>
          <w:rFonts w:hint="eastAsia"/>
        </w:rPr>
        <w:t>このようなウェブサイトを運営するサイト運営者に脆弱性の連絡を行った際、組織内で修正できないためウェブサイトを構築した企業に依頼する場合がある。</w:t>
      </w:r>
    </w:p>
    <w:p w14:paraId="66E3FCAE" w14:textId="77777777" w:rsidR="00422574" w:rsidRDefault="00422574" w:rsidP="00422574">
      <w:pPr>
        <w:pStyle w:val="3"/>
        <w:ind w:left="880"/>
        <w:rPr>
          <w:rFonts w:hint="eastAsia"/>
        </w:rPr>
      </w:pPr>
      <w:r>
        <w:rPr>
          <w:rFonts w:hint="eastAsia"/>
        </w:rPr>
        <w:t>しかし、修正のための追加費用が発生してしまうことが原因で対応が行われないという事態が発生している。</w:t>
      </w:r>
    </w:p>
    <w:p w14:paraId="5D0A0757" w14:textId="53044BFD" w:rsidR="00422574" w:rsidRDefault="00422574" w:rsidP="00422574">
      <w:pPr>
        <w:pStyle w:val="3"/>
        <w:ind w:left="880"/>
        <w:rPr>
          <w:rFonts w:hint="eastAsia"/>
        </w:rPr>
      </w:pPr>
      <w:r>
        <w:rPr>
          <w:rFonts w:hint="eastAsia"/>
        </w:rPr>
        <w:t>ウェブサイトに存在する脆弱性への対応は組織毎に判断すべき内容であるが、重大な問題を抱えたまま運営し、個人情報の流出等が発生する場合もあるため、可能な限り脆弱性は解消することが望ましい。</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F902F2B" w14:textId="77777777" w:rsidTr="00422574">
        <w:tblPrEx>
          <w:tblCellMar>
            <w:top w:w="0" w:type="dxa"/>
            <w:bottom w:w="0" w:type="dxa"/>
          </w:tblCellMar>
        </w:tblPrEx>
        <w:trPr>
          <w:trHeight w:hRule="exact" w:val="360"/>
        </w:trPr>
        <w:tc>
          <w:tcPr>
            <w:tcW w:w="480" w:type="dxa"/>
            <w:vAlign w:val="bottom"/>
          </w:tcPr>
          <w:p w14:paraId="44F39461" w14:textId="4C7DABC5" w:rsidR="00422574" w:rsidRDefault="00422574" w:rsidP="00422574">
            <w:r>
              <w:rPr>
                <w:noProof/>
              </w:rPr>
              <w:drawing>
                <wp:inline distT="0" distB="0" distL="0" distR="0" wp14:anchorId="0C3374E5" wp14:editId="50BE5D14">
                  <wp:extent cx="146292" cy="146292"/>
                  <wp:effectExtent l="0" t="0" r="6350" b="6350"/>
                  <wp:docPr id="210" name="図 210"/>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FCC448E" w14:textId="44F8FE78" w:rsidR="00422574" w:rsidRDefault="00422574" w:rsidP="00422574">
      <w:pPr>
        <w:pStyle w:val="3"/>
        <w:ind w:left="880"/>
        <w:rPr>
          <w:rFonts w:hint="eastAsia"/>
        </w:rPr>
      </w:pPr>
      <w:r>
        <w:rPr>
          <w:rFonts w:hint="eastAsia"/>
        </w:rPr>
        <w:t>前述したような事例となることを避けるために、ウェブサイト構築・運営を委託する際には、契約する際の項目に脆弱性の検査や脆弱性が見つかった場合の対応を明確に記載することが望ましいといえる。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0ABE40A" w14:textId="77777777" w:rsidTr="00422574">
        <w:tblPrEx>
          <w:tblCellMar>
            <w:top w:w="0" w:type="dxa"/>
            <w:bottom w:w="0" w:type="dxa"/>
          </w:tblCellMar>
        </w:tblPrEx>
        <w:trPr>
          <w:trHeight w:hRule="exact" w:val="360"/>
        </w:trPr>
        <w:tc>
          <w:tcPr>
            <w:tcW w:w="480" w:type="dxa"/>
            <w:vAlign w:val="bottom"/>
          </w:tcPr>
          <w:p w14:paraId="573A3FBC" w14:textId="0D564FF1" w:rsidR="00422574" w:rsidRDefault="00422574" w:rsidP="00422574">
            <w:r>
              <w:rPr>
                <w:noProof/>
              </w:rPr>
              <w:drawing>
                <wp:inline distT="0" distB="0" distL="0" distR="0" wp14:anchorId="4345933D" wp14:editId="009868E2">
                  <wp:extent cx="146292" cy="146292"/>
                  <wp:effectExtent l="0" t="0" r="6350" b="6350"/>
                  <wp:docPr id="211" name="図 21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A4FE590" w14:textId="1FC69ABC" w:rsidR="00422574" w:rsidRDefault="00422574" w:rsidP="00422574">
      <w:pPr>
        <w:pStyle w:val="2"/>
        <w:rPr>
          <w:rFonts w:hint="eastAsia"/>
        </w:rPr>
      </w:pPr>
      <w:r>
        <w:rPr>
          <w:rFonts w:hint="eastAsia"/>
        </w:rPr>
        <w:lastRenderedPageBreak/>
        <w:t>【補足</w:t>
      </w:r>
      <w:r>
        <w:rPr>
          <w:rFonts w:hint="eastAsia"/>
        </w:rPr>
        <w:t>2</w:t>
      </w:r>
      <w:r>
        <w:rPr>
          <w:rFonts w:hint="eastAsia"/>
        </w:rPr>
        <w:t>】ログの取得について</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5ED1420" w14:textId="77777777" w:rsidTr="00422574">
        <w:tblPrEx>
          <w:tblCellMar>
            <w:top w:w="0" w:type="dxa"/>
            <w:bottom w:w="0" w:type="dxa"/>
          </w:tblCellMar>
        </w:tblPrEx>
        <w:trPr>
          <w:trHeight w:hRule="exact" w:val="360"/>
        </w:trPr>
        <w:tc>
          <w:tcPr>
            <w:tcW w:w="480" w:type="dxa"/>
            <w:vAlign w:val="bottom"/>
          </w:tcPr>
          <w:p w14:paraId="44679C89" w14:textId="7D5264D8" w:rsidR="00422574" w:rsidRDefault="00422574" w:rsidP="00422574">
            <w:r>
              <w:rPr>
                <w:noProof/>
              </w:rPr>
              <w:drawing>
                <wp:inline distT="0" distB="0" distL="0" distR="0" wp14:anchorId="5CF3A14A" wp14:editId="3E333B35">
                  <wp:extent cx="146292" cy="146292"/>
                  <wp:effectExtent l="0" t="0" r="6350" b="6350"/>
                  <wp:docPr id="212" name="図 212"/>
                  <wp:cNvGraphicFramePr/>
                  <a:graphic xmlns:a="http://schemas.openxmlformats.org/drawingml/2006/main">
                    <a:graphicData uri="http://schemas.openxmlformats.org/drawingml/2006/picture">
                      <pic:pic xmlns:pic="http://schemas.openxmlformats.org/drawingml/2006/picture">
                        <pic:nvPicPr>
                          <pic:cNvPr id="21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23B626A" w14:textId="0B9186BC" w:rsidR="00422574" w:rsidRDefault="00422574" w:rsidP="00422574">
      <w:pPr>
        <w:pStyle w:val="3"/>
        <w:ind w:left="880"/>
        <w:rPr>
          <w:rFonts w:hint="eastAsia"/>
        </w:rPr>
      </w:pPr>
      <w:r>
        <w:rPr>
          <w:rFonts w:hint="eastAsia"/>
        </w:rPr>
        <w:t>ログイン履歴</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28A777E" w14:textId="77777777" w:rsidTr="00422574">
        <w:tblPrEx>
          <w:tblCellMar>
            <w:top w:w="0" w:type="dxa"/>
            <w:bottom w:w="0" w:type="dxa"/>
          </w:tblCellMar>
        </w:tblPrEx>
        <w:trPr>
          <w:trHeight w:hRule="exact" w:val="360"/>
        </w:trPr>
        <w:tc>
          <w:tcPr>
            <w:tcW w:w="480" w:type="dxa"/>
            <w:vAlign w:val="bottom"/>
          </w:tcPr>
          <w:p w14:paraId="1EA7B2FE" w14:textId="498D3E69" w:rsidR="00422574" w:rsidRDefault="00422574" w:rsidP="00422574">
            <w:r>
              <w:rPr>
                <w:noProof/>
              </w:rPr>
              <w:drawing>
                <wp:inline distT="0" distB="0" distL="0" distR="0" wp14:anchorId="4AA01AB6" wp14:editId="1A250AA5">
                  <wp:extent cx="146292" cy="146292"/>
                  <wp:effectExtent l="0" t="0" r="6350" b="6350"/>
                  <wp:docPr id="213" name="図 213"/>
                  <wp:cNvGraphicFramePr/>
                  <a:graphic xmlns:a="http://schemas.openxmlformats.org/drawingml/2006/main">
                    <a:graphicData uri="http://schemas.openxmlformats.org/drawingml/2006/picture">
                      <pic:pic xmlns:pic="http://schemas.openxmlformats.org/drawingml/2006/picture">
                        <pic:nvPicPr>
                          <pic:cNvPr id="21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B742C61" w14:textId="686D2938" w:rsidR="00422574" w:rsidRDefault="00422574" w:rsidP="00422574">
      <w:pPr>
        <w:pStyle w:val="3"/>
        <w:ind w:left="880"/>
        <w:rPr>
          <w:rFonts w:hint="eastAsia"/>
        </w:rPr>
      </w:pPr>
      <w:r>
        <w:rPr>
          <w:rFonts w:hint="eastAsia"/>
        </w:rPr>
        <w:t>アクセスログ</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0260BBB" w14:textId="77777777" w:rsidTr="00422574">
        <w:tblPrEx>
          <w:tblCellMar>
            <w:top w:w="0" w:type="dxa"/>
            <w:bottom w:w="0" w:type="dxa"/>
          </w:tblCellMar>
        </w:tblPrEx>
        <w:trPr>
          <w:trHeight w:hRule="exact" w:val="360"/>
        </w:trPr>
        <w:tc>
          <w:tcPr>
            <w:tcW w:w="480" w:type="dxa"/>
            <w:vAlign w:val="bottom"/>
          </w:tcPr>
          <w:p w14:paraId="754E191B" w14:textId="44461627" w:rsidR="00422574" w:rsidRDefault="00422574" w:rsidP="00422574">
            <w:r>
              <w:rPr>
                <w:noProof/>
              </w:rPr>
              <w:drawing>
                <wp:inline distT="0" distB="0" distL="0" distR="0" wp14:anchorId="4FCCA8F7" wp14:editId="49ED6406">
                  <wp:extent cx="146292" cy="146292"/>
                  <wp:effectExtent l="0" t="0" r="6350" b="6350"/>
                  <wp:docPr id="214" name="図 214"/>
                  <wp:cNvGraphicFramePr/>
                  <a:graphic xmlns:a="http://schemas.openxmlformats.org/drawingml/2006/main">
                    <a:graphicData uri="http://schemas.openxmlformats.org/drawingml/2006/picture">
                      <pic:pic xmlns:pic="http://schemas.openxmlformats.org/drawingml/2006/picture">
                        <pic:nvPicPr>
                          <pic:cNvPr id="21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682808E" w14:textId="77777777" w:rsidR="00422574" w:rsidRDefault="00422574" w:rsidP="00422574">
      <w:pPr>
        <w:pStyle w:val="3"/>
        <w:ind w:left="880"/>
        <w:rPr>
          <w:rFonts w:hint="eastAsia"/>
        </w:rPr>
      </w:pPr>
      <w:r>
        <w:rPr>
          <w:rFonts w:hint="eastAsia"/>
        </w:rPr>
        <w:t>通信ログ</w:t>
      </w:r>
    </w:p>
    <w:p w14:paraId="430A66AA" w14:textId="469C5555" w:rsidR="00422574" w:rsidRDefault="00422574" w:rsidP="00422574">
      <w:pPr>
        <w:pStyle w:val="3"/>
        <w:ind w:left="880"/>
        <w:rPr>
          <w:rFonts w:hint="eastAsia"/>
        </w:rPr>
      </w:pPr>
      <w:r>
        <w:rPr>
          <w:rFonts w:hint="eastAsia"/>
        </w:rPr>
        <w:t>ログを取得する際は以下の点に注意する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7C000D9" w14:textId="77777777" w:rsidTr="00422574">
        <w:tblPrEx>
          <w:tblCellMar>
            <w:top w:w="0" w:type="dxa"/>
            <w:bottom w:w="0" w:type="dxa"/>
          </w:tblCellMar>
        </w:tblPrEx>
        <w:trPr>
          <w:trHeight w:hRule="exact" w:val="360"/>
        </w:trPr>
        <w:tc>
          <w:tcPr>
            <w:tcW w:w="480" w:type="dxa"/>
            <w:vAlign w:val="bottom"/>
          </w:tcPr>
          <w:p w14:paraId="72DD883A" w14:textId="39E31A5A" w:rsidR="00422574" w:rsidRDefault="00422574" w:rsidP="00422574">
            <w:r>
              <w:rPr>
                <w:noProof/>
              </w:rPr>
              <w:drawing>
                <wp:inline distT="0" distB="0" distL="0" distR="0" wp14:anchorId="5876B1C1" wp14:editId="5E686773">
                  <wp:extent cx="146292" cy="146292"/>
                  <wp:effectExtent l="0" t="0" r="6350" b="6350"/>
                  <wp:docPr id="215" name="図 215"/>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BF15F83" w14:textId="5E1D1E36" w:rsidR="00422574" w:rsidRDefault="00422574" w:rsidP="00422574">
      <w:pPr>
        <w:pStyle w:val="4"/>
        <w:ind w:left="880"/>
        <w:rPr>
          <w:rFonts w:hint="eastAsia"/>
        </w:rPr>
      </w:pPr>
      <w:r>
        <w:rPr>
          <w:rFonts w:hint="eastAsia"/>
        </w:rPr>
        <w:t>①意図しないログが残っていないか調査する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050B4BF" w14:textId="77777777" w:rsidTr="00422574">
        <w:tblPrEx>
          <w:tblCellMar>
            <w:top w:w="0" w:type="dxa"/>
            <w:bottom w:w="0" w:type="dxa"/>
          </w:tblCellMar>
        </w:tblPrEx>
        <w:trPr>
          <w:trHeight w:hRule="exact" w:val="360"/>
        </w:trPr>
        <w:tc>
          <w:tcPr>
            <w:tcW w:w="480" w:type="dxa"/>
            <w:vAlign w:val="bottom"/>
          </w:tcPr>
          <w:p w14:paraId="377C22D2" w14:textId="6F80A135" w:rsidR="00422574" w:rsidRDefault="00422574" w:rsidP="00422574">
            <w:r>
              <w:rPr>
                <w:noProof/>
              </w:rPr>
              <w:drawing>
                <wp:inline distT="0" distB="0" distL="0" distR="0" wp14:anchorId="34B56790" wp14:editId="7D7125DD">
                  <wp:extent cx="146292" cy="146292"/>
                  <wp:effectExtent l="0" t="0" r="6350" b="6350"/>
                  <wp:docPr id="216" name="図 216"/>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0EC493A" w14:textId="1AB82738" w:rsidR="00422574" w:rsidRDefault="00422574" w:rsidP="00422574">
      <w:pPr>
        <w:pStyle w:val="4"/>
        <w:ind w:left="880"/>
        <w:rPr>
          <w:rFonts w:hint="eastAsia"/>
        </w:rPr>
      </w:pPr>
      <w:r>
        <w:rPr>
          <w:rFonts w:hint="eastAsia"/>
        </w:rPr>
        <w:t>②取得場所以外の場所にログを保存する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1F24606" w14:textId="77777777" w:rsidTr="00422574">
        <w:tblPrEx>
          <w:tblCellMar>
            <w:top w:w="0" w:type="dxa"/>
            <w:bottom w:w="0" w:type="dxa"/>
          </w:tblCellMar>
        </w:tblPrEx>
        <w:trPr>
          <w:trHeight w:hRule="exact" w:val="360"/>
        </w:trPr>
        <w:tc>
          <w:tcPr>
            <w:tcW w:w="480" w:type="dxa"/>
            <w:vAlign w:val="bottom"/>
          </w:tcPr>
          <w:p w14:paraId="4B421A28" w14:textId="59E616CE" w:rsidR="00422574" w:rsidRDefault="00422574" w:rsidP="00422574">
            <w:r>
              <w:rPr>
                <w:noProof/>
              </w:rPr>
              <w:drawing>
                <wp:inline distT="0" distB="0" distL="0" distR="0" wp14:anchorId="6B05BBB1" wp14:editId="68C5474A">
                  <wp:extent cx="146292" cy="146292"/>
                  <wp:effectExtent l="0" t="0" r="6350" b="6350"/>
                  <wp:docPr id="217" name="図 217"/>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7A9D63D" w14:textId="72369B8B" w:rsidR="00422574" w:rsidRDefault="00422574" w:rsidP="00422574">
      <w:pPr>
        <w:pStyle w:val="2"/>
        <w:rPr>
          <w:rFonts w:hint="eastAsia"/>
        </w:rPr>
      </w:pPr>
      <w:r>
        <w:rPr>
          <w:rFonts w:hint="eastAsia"/>
        </w:rPr>
        <w:t>【補足</w:t>
      </w:r>
      <w:r>
        <w:rPr>
          <w:rFonts w:hint="eastAsia"/>
        </w:rPr>
        <w:t>3</w:t>
      </w:r>
      <w:r>
        <w:rPr>
          <w:rFonts w:hint="eastAsia"/>
        </w:rPr>
        <w:t>】バックアップの取得間隔について</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86BC0DB" w14:textId="77777777" w:rsidTr="00422574">
        <w:tblPrEx>
          <w:tblCellMar>
            <w:top w:w="0" w:type="dxa"/>
            <w:bottom w:w="0" w:type="dxa"/>
          </w:tblCellMar>
        </w:tblPrEx>
        <w:trPr>
          <w:trHeight w:hRule="exact" w:val="360"/>
        </w:trPr>
        <w:tc>
          <w:tcPr>
            <w:tcW w:w="480" w:type="dxa"/>
            <w:vAlign w:val="bottom"/>
          </w:tcPr>
          <w:p w14:paraId="1B409A4A" w14:textId="39A02E8C" w:rsidR="00422574" w:rsidRDefault="00422574" w:rsidP="00422574">
            <w:r>
              <w:rPr>
                <w:noProof/>
              </w:rPr>
              <w:drawing>
                <wp:inline distT="0" distB="0" distL="0" distR="0" wp14:anchorId="512695A3" wp14:editId="7A95F37C">
                  <wp:extent cx="146292" cy="146292"/>
                  <wp:effectExtent l="0" t="0" r="6350" b="6350"/>
                  <wp:docPr id="218" name="図 218"/>
                  <wp:cNvGraphicFramePr/>
                  <a:graphic xmlns:a="http://schemas.openxmlformats.org/drawingml/2006/main">
                    <a:graphicData uri="http://schemas.openxmlformats.org/drawingml/2006/picture">
                      <pic:pic xmlns:pic="http://schemas.openxmlformats.org/drawingml/2006/picture">
                        <pic:nvPicPr>
                          <pic:cNvPr id="21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A8B9F3A" w14:textId="77777777" w:rsidR="00422574" w:rsidRDefault="00422574" w:rsidP="00422574">
      <w:pPr>
        <w:pStyle w:val="3"/>
        <w:ind w:left="880"/>
        <w:rPr>
          <w:rFonts w:hint="eastAsia"/>
        </w:rPr>
      </w:pPr>
      <w:r>
        <w:rPr>
          <w:rFonts w:hint="eastAsia"/>
        </w:rPr>
        <w:t>実際にバックアップの取得期間をどのように設定するべきかについては、ウェブサイトの運用計画を定める段階で、ウェブサイトの目的や更新頻度等からどれぐらいの期間のデータの喪失を許容できるかといった観点で定めることが必要である。</w:t>
      </w:r>
    </w:p>
    <w:p w14:paraId="1F067178" w14:textId="5A48810C" w:rsidR="00422574" w:rsidRDefault="00422574" w:rsidP="00422574">
      <w:pPr>
        <w:pStyle w:val="1"/>
        <w:rPr>
          <w:rFonts w:hint="eastAsia"/>
        </w:rPr>
      </w:pPr>
      <w:r>
        <w:rPr>
          <w:rFonts w:hint="eastAsia"/>
        </w:rPr>
        <w:t>【付録</w:t>
      </w:r>
      <w:r>
        <w:rPr>
          <w:rFonts w:hint="eastAsia"/>
        </w:rPr>
        <w:t>A</w:t>
      </w:r>
      <w:r>
        <w:rPr>
          <w:rFonts w:hint="eastAsia"/>
        </w:rPr>
        <w:t>】ウェブサイト構築・運営に関する参考資料</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2308161" w14:textId="77777777" w:rsidTr="00422574">
        <w:tblPrEx>
          <w:tblCellMar>
            <w:top w:w="0" w:type="dxa"/>
            <w:bottom w:w="0" w:type="dxa"/>
          </w:tblCellMar>
        </w:tblPrEx>
        <w:trPr>
          <w:trHeight w:hRule="exact" w:val="360"/>
        </w:trPr>
        <w:tc>
          <w:tcPr>
            <w:tcW w:w="480" w:type="dxa"/>
            <w:vAlign w:val="bottom"/>
          </w:tcPr>
          <w:p w14:paraId="0F065D28" w14:textId="4694C427" w:rsidR="00422574" w:rsidRDefault="00422574" w:rsidP="00422574">
            <w:r>
              <w:rPr>
                <w:noProof/>
              </w:rPr>
              <w:drawing>
                <wp:inline distT="0" distB="0" distL="0" distR="0" wp14:anchorId="5435EAE0" wp14:editId="3D65BE8E">
                  <wp:extent cx="146292" cy="146292"/>
                  <wp:effectExtent l="0" t="0" r="6350" b="6350"/>
                  <wp:docPr id="219" name="図 219"/>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A9CFD44" w14:textId="0563464E" w:rsidR="00422574" w:rsidRDefault="00422574" w:rsidP="00422574">
      <w:pPr>
        <w:pStyle w:val="2"/>
        <w:rPr>
          <w:rFonts w:hint="eastAsia"/>
        </w:rPr>
      </w:pPr>
      <w:r>
        <w:rPr>
          <w:rFonts w:hint="eastAsia"/>
        </w:rPr>
        <w:t>「ウェブサイト構築のライフサイクル」の各フェーズで参考となる資料を一覧にまとめた表である。</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F37623C" w14:textId="77777777" w:rsidTr="00422574">
        <w:tblPrEx>
          <w:tblCellMar>
            <w:top w:w="0" w:type="dxa"/>
            <w:bottom w:w="0" w:type="dxa"/>
          </w:tblCellMar>
        </w:tblPrEx>
        <w:trPr>
          <w:trHeight w:hRule="exact" w:val="360"/>
        </w:trPr>
        <w:tc>
          <w:tcPr>
            <w:tcW w:w="480" w:type="dxa"/>
            <w:vAlign w:val="bottom"/>
          </w:tcPr>
          <w:p w14:paraId="02688809" w14:textId="192125DA" w:rsidR="00422574" w:rsidRDefault="00422574" w:rsidP="00422574">
            <w:r>
              <w:rPr>
                <w:noProof/>
              </w:rPr>
              <w:drawing>
                <wp:inline distT="0" distB="0" distL="0" distR="0" wp14:anchorId="27B5D18C" wp14:editId="7F0DD38B">
                  <wp:extent cx="146292" cy="146292"/>
                  <wp:effectExtent l="0" t="0" r="6350" b="6350"/>
                  <wp:docPr id="220" name="図 220"/>
                  <wp:cNvGraphicFramePr/>
                  <a:graphic xmlns:a="http://schemas.openxmlformats.org/drawingml/2006/main">
                    <a:graphicData uri="http://schemas.openxmlformats.org/drawingml/2006/picture">
                      <pic:pic xmlns:pic="http://schemas.openxmlformats.org/drawingml/2006/picture">
                        <pic:nvPicPr>
                          <pic:cNvPr id="22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D6C0C4A" w14:textId="35173724" w:rsidR="00422574" w:rsidRDefault="00422574" w:rsidP="00422574">
      <w:pPr>
        <w:pStyle w:val="2"/>
        <w:rPr>
          <w:rFonts w:hint="eastAsia"/>
        </w:rPr>
      </w:pPr>
      <w:r>
        <w:rPr>
          <w:rFonts w:hint="eastAsia"/>
        </w:rPr>
        <w:t>1.</w:t>
      </w:r>
      <w:r>
        <w:rPr>
          <w:rFonts w:hint="eastAsia"/>
        </w:rPr>
        <w:t>企画</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64DBA44" w14:textId="77777777" w:rsidTr="00422574">
        <w:tblPrEx>
          <w:tblCellMar>
            <w:top w:w="0" w:type="dxa"/>
            <w:bottom w:w="0" w:type="dxa"/>
          </w:tblCellMar>
        </w:tblPrEx>
        <w:trPr>
          <w:trHeight w:hRule="exact" w:val="360"/>
        </w:trPr>
        <w:tc>
          <w:tcPr>
            <w:tcW w:w="480" w:type="dxa"/>
            <w:vAlign w:val="bottom"/>
          </w:tcPr>
          <w:p w14:paraId="2BE9E046" w14:textId="39A2EEAD" w:rsidR="00422574" w:rsidRDefault="00422574" w:rsidP="00422574">
            <w:r>
              <w:rPr>
                <w:noProof/>
              </w:rPr>
              <w:drawing>
                <wp:inline distT="0" distB="0" distL="0" distR="0" wp14:anchorId="3AAB400F" wp14:editId="655CAAE9">
                  <wp:extent cx="146292" cy="146292"/>
                  <wp:effectExtent l="0" t="0" r="6350" b="6350"/>
                  <wp:docPr id="221" name="図 221"/>
                  <wp:cNvGraphicFramePr/>
                  <a:graphic xmlns:a="http://schemas.openxmlformats.org/drawingml/2006/main">
                    <a:graphicData uri="http://schemas.openxmlformats.org/drawingml/2006/picture">
                      <pic:pic xmlns:pic="http://schemas.openxmlformats.org/drawingml/2006/picture">
                        <pic:nvPicPr>
                          <pic:cNvPr id="22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88E3008" w14:textId="77777777" w:rsidR="00422574" w:rsidRDefault="00422574" w:rsidP="00422574">
      <w:pPr>
        <w:pStyle w:val="3"/>
        <w:ind w:left="880"/>
        <w:rPr>
          <w:rFonts w:hint="eastAsia"/>
        </w:rPr>
      </w:pPr>
      <w:r>
        <w:rPr>
          <w:rFonts w:hint="eastAsia"/>
        </w:rPr>
        <w:t xml:space="preserve">1 </w:t>
      </w:r>
      <w:r>
        <w:rPr>
          <w:rFonts w:hint="eastAsia"/>
        </w:rPr>
        <w:t>情報セキュリティ</w:t>
      </w:r>
      <w:r>
        <w:rPr>
          <w:rFonts w:hint="eastAsia"/>
        </w:rPr>
        <w:t xml:space="preserve">10 </w:t>
      </w:r>
      <w:r>
        <w:rPr>
          <w:rFonts w:hint="eastAsia"/>
        </w:rPr>
        <w:t>大脅威</w:t>
      </w:r>
      <w:r>
        <w:rPr>
          <w:rFonts w:hint="eastAsia"/>
        </w:rPr>
        <w:t xml:space="preserve"> 2018</w:t>
      </w:r>
    </w:p>
    <w:p w14:paraId="61BFFF21" w14:textId="77777777" w:rsidR="00422574" w:rsidRDefault="00422574" w:rsidP="00422574">
      <w:pPr>
        <w:pStyle w:val="4"/>
        <w:ind w:left="880"/>
      </w:pPr>
      <w:r>
        <w:t>https://www.ipa.go.jp/security/vuln/10threats2018.html</w:t>
      </w:r>
    </w:p>
    <w:p w14:paraId="6FD7B59E" w14:textId="65D9708F"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14C0520D" w14:textId="77777777" w:rsidTr="00422574">
        <w:tblPrEx>
          <w:tblCellMar>
            <w:top w:w="0" w:type="dxa"/>
            <w:bottom w:w="0" w:type="dxa"/>
          </w:tblCellMar>
        </w:tblPrEx>
        <w:trPr>
          <w:trHeight w:hRule="exact" w:val="320"/>
        </w:trPr>
        <w:tc>
          <w:tcPr>
            <w:tcW w:w="4938" w:type="dxa"/>
            <w:shd w:val="clear" w:color="auto" w:fill="000080"/>
          </w:tcPr>
          <w:p w14:paraId="618A6136" w14:textId="4DE2247A" w:rsidR="00422574" w:rsidRPr="00422574" w:rsidRDefault="00422574" w:rsidP="00422574">
            <w:pPr>
              <w:rPr>
                <w:b/>
                <w:color w:val="FFFFFF"/>
                <w:u w:val="single"/>
              </w:rPr>
            </w:pPr>
            <w:r w:rsidRPr="00422574">
              <w:rPr>
                <w:b/>
                <w:color w:val="FFFFFF"/>
                <w:u w:val="single"/>
              </w:rPr>
              <w:lastRenderedPageBreak/>
              <w:t>Hyperlinks:</w:t>
            </w:r>
          </w:p>
        </w:tc>
      </w:tr>
      <w:tr w:rsidR="00422574" w:rsidRPr="00422574" w14:paraId="47415C33" w14:textId="77777777" w:rsidTr="00422574">
        <w:tblPrEx>
          <w:tblCellMar>
            <w:top w:w="0" w:type="dxa"/>
            <w:bottom w:w="0" w:type="dxa"/>
          </w:tblCellMar>
        </w:tblPrEx>
        <w:trPr>
          <w:trHeight w:hRule="exact" w:val="280"/>
        </w:trPr>
        <w:tc>
          <w:tcPr>
            <w:tcW w:w="4938" w:type="dxa"/>
            <w:shd w:val="clear" w:color="auto" w:fill="D3D3D3"/>
          </w:tcPr>
          <w:p w14:paraId="11F6E1CE" w14:textId="7A5C9C39" w:rsidR="00422574" w:rsidRPr="00422574" w:rsidRDefault="00422574" w:rsidP="00422574">
            <w:pPr>
              <w:rPr>
                <w:sz w:val="20"/>
              </w:rPr>
            </w:pPr>
            <w:hyperlink r:id="rId6" w:history="1">
              <w:r w:rsidRPr="00422574">
                <w:rPr>
                  <w:rStyle w:val="a5"/>
                  <w:sz w:val="20"/>
                </w:rPr>
                <w:t>https://www.ipa.go.jp/security/vuln/10threats2017.html</w:t>
              </w:r>
            </w:hyperlink>
          </w:p>
        </w:tc>
      </w:tr>
    </w:tbl>
    <w:p w14:paraId="0C2BCD96" w14:textId="490A51E9" w:rsidR="00422574" w:rsidRDefault="00422574" w:rsidP="00422574">
      <w:pPr>
        <w:pStyle w:val="4"/>
        <w:ind w:left="880"/>
      </w:pPr>
      <w:r>
        <w:t>IPA</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6513305" w14:textId="77777777" w:rsidTr="00422574">
        <w:tblPrEx>
          <w:tblCellMar>
            <w:top w:w="0" w:type="dxa"/>
            <w:bottom w:w="0" w:type="dxa"/>
          </w:tblCellMar>
        </w:tblPrEx>
        <w:trPr>
          <w:trHeight w:hRule="exact" w:val="360"/>
        </w:trPr>
        <w:tc>
          <w:tcPr>
            <w:tcW w:w="480" w:type="dxa"/>
            <w:vAlign w:val="bottom"/>
          </w:tcPr>
          <w:p w14:paraId="7C3CDF58" w14:textId="2BA74283" w:rsidR="00422574" w:rsidRDefault="00422574" w:rsidP="00422574">
            <w:r>
              <w:rPr>
                <w:noProof/>
              </w:rPr>
              <w:drawing>
                <wp:inline distT="0" distB="0" distL="0" distR="0" wp14:anchorId="4AAF64F2" wp14:editId="11BF68F4">
                  <wp:extent cx="146292" cy="146292"/>
                  <wp:effectExtent l="0" t="0" r="6350" b="6350"/>
                  <wp:docPr id="222" name="図 222"/>
                  <wp:cNvGraphicFramePr/>
                  <a:graphic xmlns:a="http://schemas.openxmlformats.org/drawingml/2006/main">
                    <a:graphicData uri="http://schemas.openxmlformats.org/drawingml/2006/picture">
                      <pic:pic xmlns:pic="http://schemas.openxmlformats.org/drawingml/2006/picture">
                        <pic:nvPicPr>
                          <pic:cNvPr id="22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278F413" w14:textId="03680C35" w:rsidR="00422574" w:rsidRDefault="00422574" w:rsidP="00422574">
      <w:pPr>
        <w:pStyle w:val="3"/>
        <w:ind w:left="880"/>
        <w:rPr>
          <w:rFonts w:hint="eastAsia"/>
        </w:rPr>
      </w:pPr>
      <w:r>
        <w:rPr>
          <w:rFonts w:hint="eastAsia"/>
        </w:rPr>
        <w:t xml:space="preserve">2 </w:t>
      </w:r>
      <w:r>
        <w:rPr>
          <w:rFonts w:hint="eastAsia"/>
        </w:rPr>
        <w:t>情報セキュリティ白書</w:t>
      </w:r>
      <w:r>
        <w:rPr>
          <w:rFonts w:hint="eastAsia"/>
        </w:rPr>
        <w:t xml:space="preserve"> </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A2D5F6D" w14:textId="77777777" w:rsidTr="00422574">
        <w:tblPrEx>
          <w:tblCellMar>
            <w:top w:w="0" w:type="dxa"/>
            <w:bottom w:w="0" w:type="dxa"/>
          </w:tblCellMar>
        </w:tblPrEx>
        <w:trPr>
          <w:trHeight w:hRule="exact" w:val="360"/>
        </w:trPr>
        <w:tc>
          <w:tcPr>
            <w:tcW w:w="480" w:type="dxa"/>
            <w:vAlign w:val="bottom"/>
          </w:tcPr>
          <w:p w14:paraId="20F67684" w14:textId="4389117F" w:rsidR="00422574" w:rsidRDefault="00422574" w:rsidP="00422574">
            <w:r>
              <w:rPr>
                <w:noProof/>
              </w:rPr>
              <w:drawing>
                <wp:inline distT="0" distB="0" distL="0" distR="0" wp14:anchorId="7C70FAF7" wp14:editId="01467ED0">
                  <wp:extent cx="146292" cy="146292"/>
                  <wp:effectExtent l="0" t="0" r="6350" b="6350"/>
                  <wp:docPr id="223" name="図 223"/>
                  <wp:cNvGraphicFramePr/>
                  <a:graphic xmlns:a="http://schemas.openxmlformats.org/drawingml/2006/main">
                    <a:graphicData uri="http://schemas.openxmlformats.org/drawingml/2006/picture">
                      <pic:pic xmlns:pic="http://schemas.openxmlformats.org/drawingml/2006/picture">
                        <pic:nvPicPr>
                          <pic:cNvPr id="22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BDE9225" w14:textId="5008297F" w:rsidR="00422574" w:rsidRDefault="00422574" w:rsidP="00422574">
      <w:pPr>
        <w:pStyle w:val="4"/>
        <w:ind w:left="880"/>
      </w:pPr>
      <w:r>
        <w:t>https://www.ipa.go.jp/security/publications/hakusyo/2017.html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0CABAD8" w14:textId="77777777" w:rsidTr="00422574">
        <w:tblPrEx>
          <w:tblCellMar>
            <w:top w:w="0" w:type="dxa"/>
            <w:bottom w:w="0" w:type="dxa"/>
          </w:tblCellMar>
        </w:tblPrEx>
        <w:trPr>
          <w:trHeight w:hRule="exact" w:val="360"/>
        </w:trPr>
        <w:tc>
          <w:tcPr>
            <w:tcW w:w="480" w:type="dxa"/>
            <w:vAlign w:val="bottom"/>
          </w:tcPr>
          <w:p w14:paraId="29F540FC" w14:textId="019EC703" w:rsidR="00422574" w:rsidRDefault="00422574" w:rsidP="00422574">
            <w:r>
              <w:rPr>
                <w:noProof/>
              </w:rPr>
              <w:drawing>
                <wp:inline distT="0" distB="0" distL="0" distR="0" wp14:anchorId="4345790F" wp14:editId="77AA1940">
                  <wp:extent cx="146292" cy="146292"/>
                  <wp:effectExtent l="0" t="0" r="6350" b="6350"/>
                  <wp:docPr id="224" name="図 224"/>
                  <wp:cNvGraphicFramePr/>
                  <a:graphic xmlns:a="http://schemas.openxmlformats.org/drawingml/2006/main">
                    <a:graphicData uri="http://schemas.openxmlformats.org/drawingml/2006/picture">
                      <pic:pic xmlns:pic="http://schemas.openxmlformats.org/drawingml/2006/picture">
                        <pic:nvPicPr>
                          <pic:cNvPr id="22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9C6AF34" w14:textId="2BFC0CD1"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170C9357" w14:textId="77777777" w:rsidTr="00422574">
        <w:tblPrEx>
          <w:tblCellMar>
            <w:top w:w="0" w:type="dxa"/>
            <w:bottom w:w="0" w:type="dxa"/>
          </w:tblCellMar>
        </w:tblPrEx>
        <w:trPr>
          <w:trHeight w:hRule="exact" w:val="320"/>
        </w:trPr>
        <w:tc>
          <w:tcPr>
            <w:tcW w:w="5523" w:type="dxa"/>
            <w:shd w:val="clear" w:color="auto" w:fill="000080"/>
          </w:tcPr>
          <w:p w14:paraId="6ABAB05B" w14:textId="5BA20677" w:rsidR="00422574" w:rsidRPr="00422574" w:rsidRDefault="00422574" w:rsidP="00422574">
            <w:pPr>
              <w:rPr>
                <w:b/>
                <w:color w:val="FFFFFF"/>
                <w:u w:val="single"/>
              </w:rPr>
            </w:pPr>
            <w:r w:rsidRPr="00422574">
              <w:rPr>
                <w:b/>
                <w:color w:val="FFFFFF"/>
                <w:u w:val="single"/>
              </w:rPr>
              <w:t>Hyperlinks:</w:t>
            </w:r>
          </w:p>
        </w:tc>
      </w:tr>
      <w:tr w:rsidR="00422574" w:rsidRPr="00422574" w14:paraId="23FDC41D" w14:textId="77777777" w:rsidTr="00422574">
        <w:tblPrEx>
          <w:tblCellMar>
            <w:top w:w="0" w:type="dxa"/>
            <w:bottom w:w="0" w:type="dxa"/>
          </w:tblCellMar>
        </w:tblPrEx>
        <w:trPr>
          <w:trHeight w:hRule="exact" w:val="280"/>
        </w:trPr>
        <w:tc>
          <w:tcPr>
            <w:tcW w:w="5523" w:type="dxa"/>
            <w:shd w:val="clear" w:color="auto" w:fill="D3D3D3"/>
          </w:tcPr>
          <w:p w14:paraId="53B00D5E" w14:textId="51FC6B02" w:rsidR="00422574" w:rsidRPr="00422574" w:rsidRDefault="00422574" w:rsidP="00422574">
            <w:pPr>
              <w:rPr>
                <w:sz w:val="20"/>
              </w:rPr>
            </w:pPr>
            <w:hyperlink r:id="rId7" w:history="1">
              <w:r w:rsidRPr="00422574">
                <w:rPr>
                  <w:rStyle w:val="a5"/>
                  <w:sz w:val="20"/>
                </w:rPr>
                <w:t>https://www.ipa.go.jp/security/publications/hakusyo/2017.html</w:t>
              </w:r>
            </w:hyperlink>
          </w:p>
        </w:tc>
      </w:tr>
    </w:tbl>
    <w:p w14:paraId="0DA2EF6A" w14:textId="7BC5B576" w:rsidR="00422574" w:rsidRDefault="00422574" w:rsidP="00422574">
      <w:pPr>
        <w:pStyle w:val="4"/>
        <w:ind w:left="880"/>
      </w:pPr>
      <w:r>
        <w:t>IPA</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2973A41" w14:textId="77777777" w:rsidTr="00422574">
        <w:tblPrEx>
          <w:tblCellMar>
            <w:top w:w="0" w:type="dxa"/>
            <w:bottom w:w="0" w:type="dxa"/>
          </w:tblCellMar>
        </w:tblPrEx>
        <w:trPr>
          <w:trHeight w:hRule="exact" w:val="360"/>
        </w:trPr>
        <w:tc>
          <w:tcPr>
            <w:tcW w:w="480" w:type="dxa"/>
            <w:vAlign w:val="bottom"/>
          </w:tcPr>
          <w:p w14:paraId="1A5D2669" w14:textId="3952B4A3" w:rsidR="00422574" w:rsidRDefault="00422574" w:rsidP="00422574">
            <w:r>
              <w:rPr>
                <w:noProof/>
              </w:rPr>
              <w:drawing>
                <wp:inline distT="0" distB="0" distL="0" distR="0" wp14:anchorId="34E8A5A9" wp14:editId="5592A848">
                  <wp:extent cx="146292" cy="146292"/>
                  <wp:effectExtent l="0" t="0" r="6350" b="6350"/>
                  <wp:docPr id="225" name="図 225"/>
                  <wp:cNvGraphicFramePr/>
                  <a:graphic xmlns:a="http://schemas.openxmlformats.org/drawingml/2006/main">
                    <a:graphicData uri="http://schemas.openxmlformats.org/drawingml/2006/picture">
                      <pic:pic xmlns:pic="http://schemas.openxmlformats.org/drawingml/2006/picture">
                        <pic:nvPicPr>
                          <pic:cNvPr id="22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487D788" w14:textId="518E56AA" w:rsidR="00422574" w:rsidRDefault="00422574" w:rsidP="00422574">
      <w:pPr>
        <w:pStyle w:val="3"/>
        <w:ind w:left="880"/>
        <w:rPr>
          <w:rFonts w:hint="eastAsia"/>
        </w:rPr>
      </w:pPr>
      <w:r>
        <w:rPr>
          <w:rFonts w:hint="eastAsia"/>
        </w:rPr>
        <w:t xml:space="preserve">3 </w:t>
      </w:r>
      <w:r>
        <w:rPr>
          <w:rFonts w:hint="eastAsia"/>
        </w:rPr>
        <w:t>中小企業の情報セキュリティ対策ガイドライン</w:t>
      </w:r>
      <w:r>
        <w:rPr>
          <w:rFonts w:hint="eastAsia"/>
        </w:rPr>
        <w:t xml:space="preserve"> </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4CB1FFE" w14:textId="77777777" w:rsidTr="00422574">
        <w:tblPrEx>
          <w:tblCellMar>
            <w:top w:w="0" w:type="dxa"/>
            <w:bottom w:w="0" w:type="dxa"/>
          </w:tblCellMar>
        </w:tblPrEx>
        <w:trPr>
          <w:trHeight w:hRule="exact" w:val="360"/>
        </w:trPr>
        <w:tc>
          <w:tcPr>
            <w:tcW w:w="480" w:type="dxa"/>
            <w:vAlign w:val="bottom"/>
          </w:tcPr>
          <w:p w14:paraId="7D9A5566" w14:textId="0520896B" w:rsidR="00422574" w:rsidRDefault="00422574" w:rsidP="00422574">
            <w:r>
              <w:rPr>
                <w:noProof/>
              </w:rPr>
              <w:drawing>
                <wp:inline distT="0" distB="0" distL="0" distR="0" wp14:anchorId="4C4486E4" wp14:editId="53921056">
                  <wp:extent cx="146292" cy="146292"/>
                  <wp:effectExtent l="0" t="0" r="6350" b="6350"/>
                  <wp:docPr id="226" name="図 226"/>
                  <wp:cNvGraphicFramePr/>
                  <a:graphic xmlns:a="http://schemas.openxmlformats.org/drawingml/2006/main">
                    <a:graphicData uri="http://schemas.openxmlformats.org/drawingml/2006/picture">
                      <pic:pic xmlns:pic="http://schemas.openxmlformats.org/drawingml/2006/picture">
                        <pic:nvPicPr>
                          <pic:cNvPr id="22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C7CC7B2" w14:textId="28030E12" w:rsidR="00422574" w:rsidRDefault="00422574" w:rsidP="00422574">
      <w:pPr>
        <w:pStyle w:val="4"/>
        <w:ind w:left="880"/>
      </w:pPr>
      <w:r>
        <w:t>https://www.ipa.go.jp/security/keihatsu/sme/guideline/</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C94E96E" w14:textId="77777777" w:rsidTr="00422574">
        <w:tblPrEx>
          <w:tblCellMar>
            <w:top w:w="0" w:type="dxa"/>
            <w:bottom w:w="0" w:type="dxa"/>
          </w:tblCellMar>
        </w:tblPrEx>
        <w:trPr>
          <w:trHeight w:hRule="exact" w:val="360"/>
        </w:trPr>
        <w:tc>
          <w:tcPr>
            <w:tcW w:w="480" w:type="dxa"/>
            <w:vAlign w:val="bottom"/>
          </w:tcPr>
          <w:p w14:paraId="2A438D6A" w14:textId="6C972036" w:rsidR="00422574" w:rsidRDefault="00422574" w:rsidP="00422574">
            <w:r>
              <w:rPr>
                <w:noProof/>
              </w:rPr>
              <w:drawing>
                <wp:inline distT="0" distB="0" distL="0" distR="0" wp14:anchorId="7CBB9E0A" wp14:editId="55501B48">
                  <wp:extent cx="146292" cy="146292"/>
                  <wp:effectExtent l="0" t="0" r="6350" b="6350"/>
                  <wp:docPr id="227" name="図 227"/>
                  <wp:cNvGraphicFramePr/>
                  <a:graphic xmlns:a="http://schemas.openxmlformats.org/drawingml/2006/main">
                    <a:graphicData uri="http://schemas.openxmlformats.org/drawingml/2006/picture">
                      <pic:pic xmlns:pic="http://schemas.openxmlformats.org/drawingml/2006/picture">
                        <pic:nvPicPr>
                          <pic:cNvPr id="22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1D51327" w14:textId="71E98FA7"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49F48A6C" w14:textId="77777777" w:rsidTr="00422574">
        <w:tblPrEx>
          <w:tblCellMar>
            <w:top w:w="0" w:type="dxa"/>
            <w:bottom w:w="0" w:type="dxa"/>
          </w:tblCellMar>
        </w:tblPrEx>
        <w:trPr>
          <w:trHeight w:hRule="exact" w:val="320"/>
        </w:trPr>
        <w:tc>
          <w:tcPr>
            <w:tcW w:w="4893" w:type="dxa"/>
            <w:shd w:val="clear" w:color="auto" w:fill="000080"/>
          </w:tcPr>
          <w:p w14:paraId="64CA8F9E" w14:textId="5B9EB359" w:rsidR="00422574" w:rsidRPr="00422574" w:rsidRDefault="00422574" w:rsidP="00422574">
            <w:pPr>
              <w:rPr>
                <w:b/>
                <w:color w:val="FFFFFF"/>
                <w:u w:val="single"/>
              </w:rPr>
            </w:pPr>
            <w:r w:rsidRPr="00422574">
              <w:rPr>
                <w:b/>
                <w:color w:val="FFFFFF"/>
                <w:u w:val="single"/>
              </w:rPr>
              <w:t>Hyperlinks:</w:t>
            </w:r>
          </w:p>
        </w:tc>
      </w:tr>
      <w:tr w:rsidR="00422574" w:rsidRPr="00422574" w14:paraId="2C1DF297" w14:textId="77777777" w:rsidTr="00422574">
        <w:tblPrEx>
          <w:tblCellMar>
            <w:top w:w="0" w:type="dxa"/>
            <w:bottom w:w="0" w:type="dxa"/>
          </w:tblCellMar>
        </w:tblPrEx>
        <w:trPr>
          <w:trHeight w:hRule="exact" w:val="280"/>
        </w:trPr>
        <w:tc>
          <w:tcPr>
            <w:tcW w:w="4893" w:type="dxa"/>
            <w:shd w:val="clear" w:color="auto" w:fill="D3D3D3"/>
          </w:tcPr>
          <w:p w14:paraId="54F3E827" w14:textId="7172C93A" w:rsidR="00422574" w:rsidRPr="00422574" w:rsidRDefault="00422574" w:rsidP="00422574">
            <w:pPr>
              <w:rPr>
                <w:sz w:val="20"/>
              </w:rPr>
            </w:pPr>
            <w:hyperlink r:id="rId8" w:history="1">
              <w:r w:rsidRPr="00422574">
                <w:rPr>
                  <w:rStyle w:val="a5"/>
                  <w:sz w:val="20"/>
                </w:rPr>
                <w:t>https://www.ipa.go.jp/security/keihatsu/sme/guideline/</w:t>
              </w:r>
            </w:hyperlink>
          </w:p>
        </w:tc>
      </w:tr>
    </w:tbl>
    <w:p w14:paraId="0183361A" w14:textId="54F24BA6" w:rsidR="00422574" w:rsidRDefault="00422574" w:rsidP="00422574">
      <w:pPr>
        <w:pStyle w:val="4"/>
        <w:ind w:left="880"/>
      </w:pPr>
      <w:r>
        <w:t>IPA</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926FC74" w14:textId="77777777" w:rsidTr="00422574">
        <w:tblPrEx>
          <w:tblCellMar>
            <w:top w:w="0" w:type="dxa"/>
            <w:bottom w:w="0" w:type="dxa"/>
          </w:tblCellMar>
        </w:tblPrEx>
        <w:trPr>
          <w:trHeight w:hRule="exact" w:val="360"/>
        </w:trPr>
        <w:tc>
          <w:tcPr>
            <w:tcW w:w="480" w:type="dxa"/>
            <w:vAlign w:val="bottom"/>
          </w:tcPr>
          <w:p w14:paraId="326CF605" w14:textId="7A3680C7" w:rsidR="00422574" w:rsidRDefault="00422574" w:rsidP="00422574">
            <w:r>
              <w:rPr>
                <w:noProof/>
              </w:rPr>
              <w:drawing>
                <wp:inline distT="0" distB="0" distL="0" distR="0" wp14:anchorId="17F75EDC" wp14:editId="0C891F56">
                  <wp:extent cx="146292" cy="146292"/>
                  <wp:effectExtent l="0" t="0" r="6350" b="6350"/>
                  <wp:docPr id="228" name="図 228"/>
                  <wp:cNvGraphicFramePr/>
                  <a:graphic xmlns:a="http://schemas.openxmlformats.org/drawingml/2006/main">
                    <a:graphicData uri="http://schemas.openxmlformats.org/drawingml/2006/picture">
                      <pic:pic xmlns:pic="http://schemas.openxmlformats.org/drawingml/2006/picture">
                        <pic:nvPicPr>
                          <pic:cNvPr id="22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5B428F5" w14:textId="46C78243" w:rsidR="00422574" w:rsidRDefault="00422574" w:rsidP="00422574">
      <w:pPr>
        <w:pStyle w:val="3"/>
        <w:ind w:left="880"/>
        <w:rPr>
          <w:rFonts w:hint="eastAsia"/>
        </w:rPr>
      </w:pPr>
      <w:r>
        <w:rPr>
          <w:rFonts w:hint="eastAsia"/>
        </w:rPr>
        <w:t>4</w:t>
      </w:r>
      <w:r>
        <w:rPr>
          <w:rFonts w:hint="eastAsia"/>
        </w:rPr>
        <w:t xml:space="preserve">　中小企業のためのクラウドサービス安全利用の手引き</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AB071A0" w14:textId="77777777" w:rsidTr="00422574">
        <w:tblPrEx>
          <w:tblCellMar>
            <w:top w:w="0" w:type="dxa"/>
            <w:bottom w:w="0" w:type="dxa"/>
          </w:tblCellMar>
        </w:tblPrEx>
        <w:trPr>
          <w:trHeight w:hRule="exact" w:val="360"/>
        </w:trPr>
        <w:tc>
          <w:tcPr>
            <w:tcW w:w="480" w:type="dxa"/>
            <w:vAlign w:val="bottom"/>
          </w:tcPr>
          <w:p w14:paraId="27DD952C" w14:textId="5D715E0D" w:rsidR="00422574" w:rsidRDefault="00422574" w:rsidP="00422574">
            <w:r>
              <w:rPr>
                <w:noProof/>
              </w:rPr>
              <w:drawing>
                <wp:inline distT="0" distB="0" distL="0" distR="0" wp14:anchorId="613207C4" wp14:editId="2E0E02B1">
                  <wp:extent cx="146292" cy="146292"/>
                  <wp:effectExtent l="0" t="0" r="6350" b="6350"/>
                  <wp:docPr id="229" name="図 229"/>
                  <wp:cNvGraphicFramePr/>
                  <a:graphic xmlns:a="http://schemas.openxmlformats.org/drawingml/2006/main">
                    <a:graphicData uri="http://schemas.openxmlformats.org/drawingml/2006/picture">
                      <pic:pic xmlns:pic="http://schemas.openxmlformats.org/drawingml/2006/picture">
                        <pic:nvPicPr>
                          <pic:cNvPr id="22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F5BC5C6" w14:textId="54109B2E" w:rsidR="00422574" w:rsidRDefault="00422574" w:rsidP="00422574">
      <w:pPr>
        <w:pStyle w:val="4"/>
        <w:ind w:left="880"/>
      </w:pPr>
      <w:r>
        <w:t>https://www.ipa.go.jp/security/cloud/tebiki_guide.html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DC286D3" w14:textId="77777777" w:rsidTr="00422574">
        <w:tblPrEx>
          <w:tblCellMar>
            <w:top w:w="0" w:type="dxa"/>
            <w:bottom w:w="0" w:type="dxa"/>
          </w:tblCellMar>
        </w:tblPrEx>
        <w:trPr>
          <w:trHeight w:hRule="exact" w:val="360"/>
        </w:trPr>
        <w:tc>
          <w:tcPr>
            <w:tcW w:w="480" w:type="dxa"/>
            <w:vAlign w:val="bottom"/>
          </w:tcPr>
          <w:p w14:paraId="32D4836C" w14:textId="064DDDA4" w:rsidR="00422574" w:rsidRDefault="00422574" w:rsidP="00422574">
            <w:r>
              <w:rPr>
                <w:noProof/>
              </w:rPr>
              <w:drawing>
                <wp:inline distT="0" distB="0" distL="0" distR="0" wp14:anchorId="743C9FA3" wp14:editId="00F59FD2">
                  <wp:extent cx="146292" cy="146292"/>
                  <wp:effectExtent l="0" t="0" r="6350" b="6350"/>
                  <wp:docPr id="230" name="図 230"/>
                  <wp:cNvGraphicFramePr/>
                  <a:graphic xmlns:a="http://schemas.openxmlformats.org/drawingml/2006/main">
                    <a:graphicData uri="http://schemas.openxmlformats.org/drawingml/2006/picture">
                      <pic:pic xmlns:pic="http://schemas.openxmlformats.org/drawingml/2006/picture">
                        <pic:nvPicPr>
                          <pic:cNvPr id="23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616A44F" w14:textId="4536CB41"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207CF480" w14:textId="77777777" w:rsidTr="00422574">
        <w:tblPrEx>
          <w:tblCellMar>
            <w:top w:w="0" w:type="dxa"/>
            <w:bottom w:w="0" w:type="dxa"/>
          </w:tblCellMar>
        </w:tblPrEx>
        <w:trPr>
          <w:trHeight w:hRule="exact" w:val="320"/>
        </w:trPr>
        <w:tc>
          <w:tcPr>
            <w:tcW w:w="4848" w:type="dxa"/>
            <w:shd w:val="clear" w:color="auto" w:fill="000080"/>
          </w:tcPr>
          <w:p w14:paraId="5C28B38C" w14:textId="287AB08E" w:rsidR="00422574" w:rsidRPr="00422574" w:rsidRDefault="00422574" w:rsidP="00422574">
            <w:pPr>
              <w:rPr>
                <w:b/>
                <w:color w:val="FFFFFF"/>
                <w:u w:val="single"/>
              </w:rPr>
            </w:pPr>
            <w:r w:rsidRPr="00422574">
              <w:rPr>
                <w:b/>
                <w:color w:val="FFFFFF"/>
                <w:u w:val="single"/>
              </w:rPr>
              <w:t>Hyperlinks:</w:t>
            </w:r>
          </w:p>
        </w:tc>
      </w:tr>
      <w:tr w:rsidR="00422574" w:rsidRPr="00422574" w14:paraId="40761136" w14:textId="77777777" w:rsidTr="00422574">
        <w:tblPrEx>
          <w:tblCellMar>
            <w:top w:w="0" w:type="dxa"/>
            <w:bottom w:w="0" w:type="dxa"/>
          </w:tblCellMar>
        </w:tblPrEx>
        <w:trPr>
          <w:trHeight w:hRule="exact" w:val="280"/>
        </w:trPr>
        <w:tc>
          <w:tcPr>
            <w:tcW w:w="4848" w:type="dxa"/>
            <w:shd w:val="clear" w:color="auto" w:fill="D3D3D3"/>
          </w:tcPr>
          <w:p w14:paraId="04A81D3B" w14:textId="51A0FF9B" w:rsidR="00422574" w:rsidRPr="00422574" w:rsidRDefault="00422574" w:rsidP="00422574">
            <w:pPr>
              <w:rPr>
                <w:sz w:val="20"/>
              </w:rPr>
            </w:pPr>
            <w:hyperlink r:id="rId9" w:history="1">
              <w:r w:rsidRPr="00422574">
                <w:rPr>
                  <w:rStyle w:val="a5"/>
                  <w:sz w:val="20"/>
                </w:rPr>
                <w:t>https://www.ipa.go.jp/security/cloud/tebiki_guide.html</w:t>
              </w:r>
            </w:hyperlink>
          </w:p>
        </w:tc>
      </w:tr>
    </w:tbl>
    <w:p w14:paraId="328B0155" w14:textId="7439BD5D" w:rsidR="00422574" w:rsidRDefault="00422574" w:rsidP="00422574">
      <w:pPr>
        <w:pStyle w:val="4"/>
        <w:ind w:left="880"/>
      </w:pPr>
      <w:r>
        <w:t>IPA</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F09179D" w14:textId="77777777" w:rsidTr="00422574">
        <w:tblPrEx>
          <w:tblCellMar>
            <w:top w:w="0" w:type="dxa"/>
            <w:bottom w:w="0" w:type="dxa"/>
          </w:tblCellMar>
        </w:tblPrEx>
        <w:trPr>
          <w:trHeight w:hRule="exact" w:val="360"/>
        </w:trPr>
        <w:tc>
          <w:tcPr>
            <w:tcW w:w="480" w:type="dxa"/>
            <w:vAlign w:val="bottom"/>
          </w:tcPr>
          <w:p w14:paraId="34E70DCC" w14:textId="17A15622" w:rsidR="00422574" w:rsidRDefault="00422574" w:rsidP="00422574">
            <w:r>
              <w:rPr>
                <w:noProof/>
              </w:rPr>
              <w:drawing>
                <wp:inline distT="0" distB="0" distL="0" distR="0" wp14:anchorId="23720842" wp14:editId="3249F54D">
                  <wp:extent cx="146292" cy="146292"/>
                  <wp:effectExtent l="0" t="0" r="6350" b="6350"/>
                  <wp:docPr id="231" name="図 231"/>
                  <wp:cNvGraphicFramePr/>
                  <a:graphic xmlns:a="http://schemas.openxmlformats.org/drawingml/2006/main">
                    <a:graphicData uri="http://schemas.openxmlformats.org/drawingml/2006/picture">
                      <pic:pic xmlns:pic="http://schemas.openxmlformats.org/drawingml/2006/picture">
                        <pic:nvPicPr>
                          <pic:cNvPr id="23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358C979" w14:textId="332421D8" w:rsidR="00422574" w:rsidRDefault="00422574" w:rsidP="00422574">
      <w:pPr>
        <w:pStyle w:val="3"/>
        <w:ind w:left="880"/>
        <w:rPr>
          <w:rFonts w:hint="eastAsia"/>
        </w:rPr>
      </w:pPr>
      <w:r>
        <w:rPr>
          <w:rFonts w:hint="eastAsia"/>
        </w:rPr>
        <w:lastRenderedPageBreak/>
        <w:t xml:space="preserve">5 </w:t>
      </w:r>
      <w:r>
        <w:rPr>
          <w:rFonts w:hint="eastAsia"/>
        </w:rPr>
        <w:t>ウェブサイト構築事業者のための脆弱性対応ガイド</w:t>
      </w:r>
      <w:r>
        <w:rPr>
          <w:rFonts w:hint="eastAsia"/>
        </w:rPr>
        <w:t xml:space="preserve"> </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EF27C0A" w14:textId="77777777" w:rsidTr="00422574">
        <w:tblPrEx>
          <w:tblCellMar>
            <w:top w:w="0" w:type="dxa"/>
            <w:bottom w:w="0" w:type="dxa"/>
          </w:tblCellMar>
        </w:tblPrEx>
        <w:trPr>
          <w:trHeight w:hRule="exact" w:val="360"/>
        </w:trPr>
        <w:tc>
          <w:tcPr>
            <w:tcW w:w="480" w:type="dxa"/>
            <w:vAlign w:val="bottom"/>
          </w:tcPr>
          <w:p w14:paraId="6849B6B0" w14:textId="3A82965A" w:rsidR="00422574" w:rsidRDefault="00422574" w:rsidP="00422574">
            <w:r>
              <w:rPr>
                <w:noProof/>
              </w:rPr>
              <w:drawing>
                <wp:inline distT="0" distB="0" distL="0" distR="0" wp14:anchorId="3ECECC5E" wp14:editId="6FA6B3F3">
                  <wp:extent cx="146292" cy="146292"/>
                  <wp:effectExtent l="0" t="0" r="6350" b="6350"/>
                  <wp:docPr id="232" name="図 232"/>
                  <wp:cNvGraphicFramePr/>
                  <a:graphic xmlns:a="http://schemas.openxmlformats.org/drawingml/2006/main">
                    <a:graphicData uri="http://schemas.openxmlformats.org/drawingml/2006/picture">
                      <pic:pic xmlns:pic="http://schemas.openxmlformats.org/drawingml/2006/picture">
                        <pic:nvPicPr>
                          <pic:cNvPr id="23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B34494B" w14:textId="5A088C40" w:rsidR="00422574" w:rsidRDefault="00422574" w:rsidP="00422574">
      <w:pPr>
        <w:pStyle w:val="4"/>
        <w:ind w:left="880"/>
      </w:pPr>
      <w:r>
        <w:t>https://www.ipa.go.jp/security/fy20/reports/vuln_handling/index.html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EAD585D" w14:textId="77777777" w:rsidTr="00422574">
        <w:tblPrEx>
          <w:tblCellMar>
            <w:top w:w="0" w:type="dxa"/>
            <w:bottom w:w="0" w:type="dxa"/>
          </w:tblCellMar>
        </w:tblPrEx>
        <w:trPr>
          <w:trHeight w:hRule="exact" w:val="360"/>
        </w:trPr>
        <w:tc>
          <w:tcPr>
            <w:tcW w:w="480" w:type="dxa"/>
            <w:vAlign w:val="bottom"/>
          </w:tcPr>
          <w:p w14:paraId="196DA706" w14:textId="233E4607" w:rsidR="00422574" w:rsidRDefault="00422574" w:rsidP="00422574">
            <w:r>
              <w:rPr>
                <w:noProof/>
              </w:rPr>
              <w:drawing>
                <wp:inline distT="0" distB="0" distL="0" distR="0" wp14:anchorId="27113836" wp14:editId="23313D25">
                  <wp:extent cx="146292" cy="146292"/>
                  <wp:effectExtent l="0" t="0" r="6350" b="6350"/>
                  <wp:docPr id="233" name="図 233"/>
                  <wp:cNvGraphicFramePr/>
                  <a:graphic xmlns:a="http://schemas.openxmlformats.org/drawingml/2006/main">
                    <a:graphicData uri="http://schemas.openxmlformats.org/drawingml/2006/picture">
                      <pic:pic xmlns:pic="http://schemas.openxmlformats.org/drawingml/2006/picture">
                        <pic:nvPicPr>
                          <pic:cNvPr id="23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A13513B" w14:textId="5AE45560"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62F8AC38" w14:textId="77777777" w:rsidTr="00422574">
        <w:tblPrEx>
          <w:tblCellMar>
            <w:top w:w="0" w:type="dxa"/>
            <w:bottom w:w="0" w:type="dxa"/>
          </w:tblCellMar>
        </w:tblPrEx>
        <w:trPr>
          <w:trHeight w:hRule="exact" w:val="320"/>
        </w:trPr>
        <w:tc>
          <w:tcPr>
            <w:tcW w:w="6093" w:type="dxa"/>
            <w:shd w:val="clear" w:color="auto" w:fill="000080"/>
          </w:tcPr>
          <w:p w14:paraId="56FDD59C" w14:textId="251769CA" w:rsidR="00422574" w:rsidRPr="00422574" w:rsidRDefault="00422574" w:rsidP="00422574">
            <w:pPr>
              <w:rPr>
                <w:b/>
                <w:color w:val="FFFFFF"/>
                <w:u w:val="single"/>
              </w:rPr>
            </w:pPr>
            <w:r w:rsidRPr="00422574">
              <w:rPr>
                <w:b/>
                <w:color w:val="FFFFFF"/>
                <w:u w:val="single"/>
              </w:rPr>
              <w:t>Hyperlinks:</w:t>
            </w:r>
          </w:p>
        </w:tc>
      </w:tr>
      <w:tr w:rsidR="00422574" w:rsidRPr="00422574" w14:paraId="2EF97A61" w14:textId="77777777" w:rsidTr="00422574">
        <w:tblPrEx>
          <w:tblCellMar>
            <w:top w:w="0" w:type="dxa"/>
            <w:bottom w:w="0" w:type="dxa"/>
          </w:tblCellMar>
        </w:tblPrEx>
        <w:trPr>
          <w:trHeight w:hRule="exact" w:val="280"/>
        </w:trPr>
        <w:tc>
          <w:tcPr>
            <w:tcW w:w="6093" w:type="dxa"/>
            <w:shd w:val="clear" w:color="auto" w:fill="D3D3D3"/>
          </w:tcPr>
          <w:p w14:paraId="3AE99B59" w14:textId="73412438" w:rsidR="00422574" w:rsidRPr="00422574" w:rsidRDefault="00422574" w:rsidP="00422574">
            <w:pPr>
              <w:rPr>
                <w:sz w:val="20"/>
              </w:rPr>
            </w:pPr>
            <w:hyperlink r:id="rId10" w:history="1">
              <w:r w:rsidRPr="00422574">
                <w:rPr>
                  <w:rStyle w:val="a5"/>
                  <w:sz w:val="20"/>
                </w:rPr>
                <w:t>https://www.ipa.go.jp/security/fy20/reports/vuln_handling/index.html</w:t>
              </w:r>
            </w:hyperlink>
          </w:p>
        </w:tc>
      </w:tr>
    </w:tbl>
    <w:p w14:paraId="198BD214" w14:textId="67A0354D" w:rsidR="00422574" w:rsidRDefault="00422574" w:rsidP="00422574">
      <w:pPr>
        <w:pStyle w:val="4"/>
        <w:ind w:left="880"/>
      </w:pPr>
      <w:r>
        <w:t>IPA</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917ED8C" w14:textId="77777777" w:rsidTr="00422574">
        <w:tblPrEx>
          <w:tblCellMar>
            <w:top w:w="0" w:type="dxa"/>
            <w:bottom w:w="0" w:type="dxa"/>
          </w:tblCellMar>
        </w:tblPrEx>
        <w:trPr>
          <w:trHeight w:hRule="exact" w:val="360"/>
        </w:trPr>
        <w:tc>
          <w:tcPr>
            <w:tcW w:w="480" w:type="dxa"/>
            <w:vAlign w:val="bottom"/>
          </w:tcPr>
          <w:p w14:paraId="7396BE85" w14:textId="11D6024A" w:rsidR="00422574" w:rsidRDefault="00422574" w:rsidP="00422574">
            <w:r>
              <w:rPr>
                <w:noProof/>
              </w:rPr>
              <w:drawing>
                <wp:inline distT="0" distB="0" distL="0" distR="0" wp14:anchorId="5A227AFE" wp14:editId="1E339E0B">
                  <wp:extent cx="146292" cy="146292"/>
                  <wp:effectExtent l="0" t="0" r="6350" b="6350"/>
                  <wp:docPr id="234" name="図 234"/>
                  <wp:cNvGraphicFramePr/>
                  <a:graphic xmlns:a="http://schemas.openxmlformats.org/drawingml/2006/main">
                    <a:graphicData uri="http://schemas.openxmlformats.org/drawingml/2006/picture">
                      <pic:pic xmlns:pic="http://schemas.openxmlformats.org/drawingml/2006/picture">
                        <pic:nvPicPr>
                          <pic:cNvPr id="23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91971D4" w14:textId="78251EB1" w:rsidR="00422574" w:rsidRDefault="00422574" w:rsidP="00422574">
      <w:pPr>
        <w:pStyle w:val="3"/>
        <w:ind w:left="880"/>
        <w:rPr>
          <w:rFonts w:hint="eastAsia"/>
        </w:rPr>
      </w:pPr>
      <w:r>
        <w:rPr>
          <w:rFonts w:hint="eastAsia"/>
        </w:rPr>
        <w:t xml:space="preserve">6 </w:t>
      </w:r>
      <w:r>
        <w:rPr>
          <w:rFonts w:hint="eastAsia"/>
        </w:rPr>
        <w:t>セキュリティ担当者のための脆弱性対応ガイド</w:t>
      </w:r>
      <w:r>
        <w:rPr>
          <w:rFonts w:hint="eastAsia"/>
        </w:rPr>
        <w:t xml:space="preserve"> </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2C54A7C" w14:textId="77777777" w:rsidTr="00422574">
        <w:tblPrEx>
          <w:tblCellMar>
            <w:top w:w="0" w:type="dxa"/>
            <w:bottom w:w="0" w:type="dxa"/>
          </w:tblCellMar>
        </w:tblPrEx>
        <w:trPr>
          <w:trHeight w:hRule="exact" w:val="360"/>
        </w:trPr>
        <w:tc>
          <w:tcPr>
            <w:tcW w:w="480" w:type="dxa"/>
            <w:vAlign w:val="bottom"/>
          </w:tcPr>
          <w:p w14:paraId="61902AC2" w14:textId="20B23E83" w:rsidR="00422574" w:rsidRDefault="00422574" w:rsidP="00422574">
            <w:r>
              <w:rPr>
                <w:noProof/>
              </w:rPr>
              <w:drawing>
                <wp:inline distT="0" distB="0" distL="0" distR="0" wp14:anchorId="7114F729" wp14:editId="1F7B3796">
                  <wp:extent cx="146292" cy="146292"/>
                  <wp:effectExtent l="0" t="0" r="6350" b="6350"/>
                  <wp:docPr id="235" name="図 235"/>
                  <wp:cNvGraphicFramePr/>
                  <a:graphic xmlns:a="http://schemas.openxmlformats.org/drawingml/2006/main">
                    <a:graphicData uri="http://schemas.openxmlformats.org/drawingml/2006/picture">
                      <pic:pic xmlns:pic="http://schemas.openxmlformats.org/drawingml/2006/picture">
                        <pic:nvPicPr>
                          <pic:cNvPr id="23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B19E012" w14:textId="487E8EAB" w:rsidR="00422574" w:rsidRDefault="00422574" w:rsidP="00422574">
      <w:pPr>
        <w:pStyle w:val="4"/>
        <w:ind w:left="880"/>
      </w:pPr>
      <w:r>
        <w:t>https://www.ipa.go.jp/security/fy22/reports/vuln_handling/index.html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4C93E96" w14:textId="77777777" w:rsidTr="00422574">
        <w:tblPrEx>
          <w:tblCellMar>
            <w:top w:w="0" w:type="dxa"/>
            <w:bottom w:w="0" w:type="dxa"/>
          </w:tblCellMar>
        </w:tblPrEx>
        <w:trPr>
          <w:trHeight w:hRule="exact" w:val="360"/>
        </w:trPr>
        <w:tc>
          <w:tcPr>
            <w:tcW w:w="480" w:type="dxa"/>
            <w:vAlign w:val="bottom"/>
          </w:tcPr>
          <w:p w14:paraId="39FB9D2B" w14:textId="44FC3373" w:rsidR="00422574" w:rsidRDefault="00422574" w:rsidP="00422574">
            <w:r>
              <w:rPr>
                <w:noProof/>
              </w:rPr>
              <w:drawing>
                <wp:inline distT="0" distB="0" distL="0" distR="0" wp14:anchorId="1A4E96B3" wp14:editId="4A5AC72C">
                  <wp:extent cx="146292" cy="146292"/>
                  <wp:effectExtent l="0" t="0" r="6350" b="6350"/>
                  <wp:docPr id="236" name="図 236"/>
                  <wp:cNvGraphicFramePr/>
                  <a:graphic xmlns:a="http://schemas.openxmlformats.org/drawingml/2006/main">
                    <a:graphicData uri="http://schemas.openxmlformats.org/drawingml/2006/picture">
                      <pic:pic xmlns:pic="http://schemas.openxmlformats.org/drawingml/2006/picture">
                        <pic:nvPicPr>
                          <pic:cNvPr id="23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28BCB80" w14:textId="6C4F09DC"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1F7A009B" w14:textId="77777777" w:rsidTr="00422574">
        <w:tblPrEx>
          <w:tblCellMar>
            <w:top w:w="0" w:type="dxa"/>
            <w:bottom w:w="0" w:type="dxa"/>
          </w:tblCellMar>
        </w:tblPrEx>
        <w:trPr>
          <w:trHeight w:hRule="exact" w:val="320"/>
        </w:trPr>
        <w:tc>
          <w:tcPr>
            <w:tcW w:w="6093" w:type="dxa"/>
            <w:shd w:val="clear" w:color="auto" w:fill="000080"/>
          </w:tcPr>
          <w:p w14:paraId="182D5DF3" w14:textId="5D0AB34B" w:rsidR="00422574" w:rsidRPr="00422574" w:rsidRDefault="00422574" w:rsidP="00422574">
            <w:pPr>
              <w:rPr>
                <w:b/>
                <w:color w:val="FFFFFF"/>
                <w:u w:val="single"/>
              </w:rPr>
            </w:pPr>
            <w:r w:rsidRPr="00422574">
              <w:rPr>
                <w:b/>
                <w:color w:val="FFFFFF"/>
                <w:u w:val="single"/>
              </w:rPr>
              <w:t>Hyperlinks:</w:t>
            </w:r>
          </w:p>
        </w:tc>
      </w:tr>
      <w:tr w:rsidR="00422574" w:rsidRPr="00422574" w14:paraId="5EC09B53" w14:textId="77777777" w:rsidTr="00422574">
        <w:tblPrEx>
          <w:tblCellMar>
            <w:top w:w="0" w:type="dxa"/>
            <w:bottom w:w="0" w:type="dxa"/>
          </w:tblCellMar>
        </w:tblPrEx>
        <w:trPr>
          <w:trHeight w:hRule="exact" w:val="280"/>
        </w:trPr>
        <w:tc>
          <w:tcPr>
            <w:tcW w:w="6093" w:type="dxa"/>
            <w:shd w:val="clear" w:color="auto" w:fill="D3D3D3"/>
          </w:tcPr>
          <w:p w14:paraId="17CAEBB1" w14:textId="685697CE" w:rsidR="00422574" w:rsidRPr="00422574" w:rsidRDefault="00422574" w:rsidP="00422574">
            <w:pPr>
              <w:rPr>
                <w:sz w:val="20"/>
              </w:rPr>
            </w:pPr>
            <w:hyperlink r:id="rId11" w:history="1">
              <w:r w:rsidRPr="00422574">
                <w:rPr>
                  <w:rStyle w:val="a5"/>
                  <w:sz w:val="20"/>
                </w:rPr>
                <w:t>https://www.ipa.go.jp/security/fy22/reports/vuln_handling/index.html</w:t>
              </w:r>
            </w:hyperlink>
          </w:p>
        </w:tc>
      </w:tr>
    </w:tbl>
    <w:p w14:paraId="094EC692" w14:textId="563A1586" w:rsidR="00422574" w:rsidRDefault="00422574" w:rsidP="00422574">
      <w:pPr>
        <w:pStyle w:val="4"/>
        <w:ind w:left="880"/>
      </w:pPr>
      <w:r>
        <w:t>IPA</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071033E" w14:textId="77777777" w:rsidTr="00422574">
        <w:tblPrEx>
          <w:tblCellMar>
            <w:top w:w="0" w:type="dxa"/>
            <w:bottom w:w="0" w:type="dxa"/>
          </w:tblCellMar>
        </w:tblPrEx>
        <w:trPr>
          <w:trHeight w:hRule="exact" w:val="360"/>
        </w:trPr>
        <w:tc>
          <w:tcPr>
            <w:tcW w:w="480" w:type="dxa"/>
            <w:vAlign w:val="bottom"/>
          </w:tcPr>
          <w:p w14:paraId="356C226A" w14:textId="4D6253A2" w:rsidR="00422574" w:rsidRDefault="00422574" w:rsidP="00422574">
            <w:r>
              <w:rPr>
                <w:noProof/>
              </w:rPr>
              <w:drawing>
                <wp:inline distT="0" distB="0" distL="0" distR="0" wp14:anchorId="502F4FA2" wp14:editId="71698262">
                  <wp:extent cx="146292" cy="146292"/>
                  <wp:effectExtent l="0" t="0" r="6350" b="6350"/>
                  <wp:docPr id="237" name="図 237"/>
                  <wp:cNvGraphicFramePr/>
                  <a:graphic xmlns:a="http://schemas.openxmlformats.org/drawingml/2006/main">
                    <a:graphicData uri="http://schemas.openxmlformats.org/drawingml/2006/picture">
                      <pic:pic xmlns:pic="http://schemas.openxmlformats.org/drawingml/2006/picture">
                        <pic:nvPicPr>
                          <pic:cNvPr id="23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2C9EA1E" w14:textId="77777777" w:rsidR="00422574" w:rsidRDefault="00422574" w:rsidP="00422574">
      <w:pPr>
        <w:pStyle w:val="3"/>
        <w:ind w:left="880"/>
        <w:rPr>
          <w:rFonts w:hint="eastAsia"/>
        </w:rPr>
      </w:pPr>
      <w:r>
        <w:rPr>
          <w:rFonts w:hint="eastAsia"/>
        </w:rPr>
        <w:t xml:space="preserve">7 </w:t>
      </w:r>
      <w:r>
        <w:rPr>
          <w:rFonts w:hint="eastAsia"/>
        </w:rPr>
        <w:t>ソフトウエア管理ガイドライン</w:t>
      </w:r>
    </w:p>
    <w:p w14:paraId="5CE82545" w14:textId="427E4FD8" w:rsidR="00422574" w:rsidRDefault="00422574" w:rsidP="00422574">
      <w:pPr>
        <w:pStyle w:val="4"/>
        <w:ind w:left="880"/>
      </w:pPr>
      <w:r>
        <w:t>http://www.meti.go.jp/policy/netsecurity/downloadfiles/softkanriguide.htm</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33F8CC5" w14:textId="77777777" w:rsidTr="00422574">
        <w:tblPrEx>
          <w:tblCellMar>
            <w:top w:w="0" w:type="dxa"/>
            <w:bottom w:w="0" w:type="dxa"/>
          </w:tblCellMar>
        </w:tblPrEx>
        <w:trPr>
          <w:trHeight w:hRule="exact" w:val="360"/>
        </w:trPr>
        <w:tc>
          <w:tcPr>
            <w:tcW w:w="480" w:type="dxa"/>
            <w:vAlign w:val="bottom"/>
          </w:tcPr>
          <w:p w14:paraId="3EC629D4" w14:textId="012BFBD1" w:rsidR="00422574" w:rsidRDefault="00422574" w:rsidP="00422574">
            <w:r>
              <w:rPr>
                <w:noProof/>
              </w:rPr>
              <w:drawing>
                <wp:inline distT="0" distB="0" distL="0" distR="0" wp14:anchorId="0F682F03" wp14:editId="6011E1E3">
                  <wp:extent cx="146292" cy="146292"/>
                  <wp:effectExtent l="0" t="0" r="6350" b="6350"/>
                  <wp:docPr id="238" name="図 238"/>
                  <wp:cNvGraphicFramePr/>
                  <a:graphic xmlns:a="http://schemas.openxmlformats.org/drawingml/2006/main">
                    <a:graphicData uri="http://schemas.openxmlformats.org/drawingml/2006/picture">
                      <pic:pic xmlns:pic="http://schemas.openxmlformats.org/drawingml/2006/picture">
                        <pic:nvPicPr>
                          <pic:cNvPr id="23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51D5A85" w14:textId="1FE49561"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57E82D4A" w14:textId="77777777" w:rsidTr="00422574">
        <w:tblPrEx>
          <w:tblCellMar>
            <w:top w:w="0" w:type="dxa"/>
            <w:bottom w:w="0" w:type="dxa"/>
          </w:tblCellMar>
        </w:tblPrEx>
        <w:trPr>
          <w:trHeight w:hRule="exact" w:val="320"/>
        </w:trPr>
        <w:tc>
          <w:tcPr>
            <w:tcW w:w="6498" w:type="dxa"/>
            <w:shd w:val="clear" w:color="auto" w:fill="000080"/>
          </w:tcPr>
          <w:p w14:paraId="31C46F22" w14:textId="52B84C7A" w:rsidR="00422574" w:rsidRPr="00422574" w:rsidRDefault="00422574" w:rsidP="00422574">
            <w:pPr>
              <w:rPr>
                <w:b/>
                <w:color w:val="FFFFFF"/>
                <w:u w:val="single"/>
              </w:rPr>
            </w:pPr>
            <w:r w:rsidRPr="00422574">
              <w:rPr>
                <w:b/>
                <w:color w:val="FFFFFF"/>
                <w:u w:val="single"/>
              </w:rPr>
              <w:t>Hyperlinks:</w:t>
            </w:r>
          </w:p>
        </w:tc>
      </w:tr>
      <w:tr w:rsidR="00422574" w:rsidRPr="00422574" w14:paraId="3B0FECE0" w14:textId="77777777" w:rsidTr="00422574">
        <w:tblPrEx>
          <w:tblCellMar>
            <w:top w:w="0" w:type="dxa"/>
            <w:bottom w:w="0" w:type="dxa"/>
          </w:tblCellMar>
        </w:tblPrEx>
        <w:trPr>
          <w:trHeight w:hRule="exact" w:val="280"/>
        </w:trPr>
        <w:tc>
          <w:tcPr>
            <w:tcW w:w="6498" w:type="dxa"/>
            <w:shd w:val="clear" w:color="auto" w:fill="D3D3D3"/>
          </w:tcPr>
          <w:p w14:paraId="01191A3B" w14:textId="1A2D30DD" w:rsidR="00422574" w:rsidRPr="00422574" w:rsidRDefault="00422574" w:rsidP="00422574">
            <w:pPr>
              <w:rPr>
                <w:sz w:val="20"/>
              </w:rPr>
            </w:pPr>
            <w:hyperlink r:id="rId12" w:history="1">
              <w:r w:rsidRPr="00422574">
                <w:rPr>
                  <w:rStyle w:val="a5"/>
                  <w:sz w:val="20"/>
                </w:rPr>
                <w:t>http://www.meti.go.jp/policy/netsecurity/downloadfiles/softkanriguide.htm</w:t>
              </w:r>
            </w:hyperlink>
          </w:p>
        </w:tc>
      </w:tr>
    </w:tbl>
    <w:p w14:paraId="49DF4C58" w14:textId="44263A60" w:rsidR="00422574" w:rsidRDefault="00422574" w:rsidP="00422574">
      <w:pPr>
        <w:pStyle w:val="4"/>
        <w:ind w:left="880"/>
        <w:rPr>
          <w:rFonts w:hint="eastAsia"/>
        </w:rPr>
      </w:pPr>
      <w:r>
        <w:rPr>
          <w:rFonts w:hint="eastAsia"/>
        </w:rPr>
        <w:t>経済産業省</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9BE1DB0" w14:textId="77777777" w:rsidTr="00422574">
        <w:tblPrEx>
          <w:tblCellMar>
            <w:top w:w="0" w:type="dxa"/>
            <w:bottom w:w="0" w:type="dxa"/>
          </w:tblCellMar>
        </w:tblPrEx>
        <w:trPr>
          <w:trHeight w:hRule="exact" w:val="360"/>
        </w:trPr>
        <w:tc>
          <w:tcPr>
            <w:tcW w:w="480" w:type="dxa"/>
            <w:vAlign w:val="bottom"/>
          </w:tcPr>
          <w:p w14:paraId="198BF837" w14:textId="0E940938" w:rsidR="00422574" w:rsidRDefault="00422574" w:rsidP="00422574">
            <w:r>
              <w:rPr>
                <w:noProof/>
              </w:rPr>
              <w:drawing>
                <wp:inline distT="0" distB="0" distL="0" distR="0" wp14:anchorId="603269B5" wp14:editId="704C22E0">
                  <wp:extent cx="146292" cy="146292"/>
                  <wp:effectExtent l="0" t="0" r="6350" b="6350"/>
                  <wp:docPr id="239" name="図 239"/>
                  <wp:cNvGraphicFramePr/>
                  <a:graphic xmlns:a="http://schemas.openxmlformats.org/drawingml/2006/main">
                    <a:graphicData uri="http://schemas.openxmlformats.org/drawingml/2006/picture">
                      <pic:pic xmlns:pic="http://schemas.openxmlformats.org/drawingml/2006/picture">
                        <pic:nvPicPr>
                          <pic:cNvPr id="23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F5E0D97" w14:textId="53455264" w:rsidR="00422574" w:rsidRDefault="00422574" w:rsidP="00422574">
      <w:pPr>
        <w:pStyle w:val="3"/>
        <w:ind w:left="880"/>
        <w:rPr>
          <w:rFonts w:hint="eastAsia"/>
        </w:rPr>
      </w:pPr>
      <w:r>
        <w:rPr>
          <w:rFonts w:hint="eastAsia"/>
        </w:rPr>
        <w:t xml:space="preserve">8 </w:t>
      </w:r>
      <w:r>
        <w:rPr>
          <w:rFonts w:hint="eastAsia"/>
        </w:rPr>
        <w:t>効果的なサイバー防御のための</w:t>
      </w:r>
      <w:r>
        <w:rPr>
          <w:rFonts w:hint="eastAsia"/>
        </w:rPr>
        <w:t xml:space="preserve">CIS </w:t>
      </w:r>
      <w:r>
        <w:rPr>
          <w:rFonts w:hint="eastAsia"/>
        </w:rPr>
        <w:t>クリティカルセキュリティコントロール</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5E0103A" w14:textId="77777777" w:rsidTr="00422574">
        <w:tblPrEx>
          <w:tblCellMar>
            <w:top w:w="0" w:type="dxa"/>
            <w:bottom w:w="0" w:type="dxa"/>
          </w:tblCellMar>
        </w:tblPrEx>
        <w:trPr>
          <w:trHeight w:hRule="exact" w:val="360"/>
        </w:trPr>
        <w:tc>
          <w:tcPr>
            <w:tcW w:w="480" w:type="dxa"/>
            <w:vAlign w:val="bottom"/>
          </w:tcPr>
          <w:p w14:paraId="0D56CC16" w14:textId="7057AA7E" w:rsidR="00422574" w:rsidRDefault="00422574" w:rsidP="00422574">
            <w:r>
              <w:rPr>
                <w:noProof/>
              </w:rPr>
              <w:drawing>
                <wp:inline distT="0" distB="0" distL="0" distR="0" wp14:anchorId="6E348687" wp14:editId="5E2A77C9">
                  <wp:extent cx="146292" cy="146292"/>
                  <wp:effectExtent l="0" t="0" r="6350" b="6350"/>
                  <wp:docPr id="240" name="図 240"/>
                  <wp:cNvGraphicFramePr/>
                  <a:graphic xmlns:a="http://schemas.openxmlformats.org/drawingml/2006/main">
                    <a:graphicData uri="http://schemas.openxmlformats.org/drawingml/2006/picture">
                      <pic:pic xmlns:pic="http://schemas.openxmlformats.org/drawingml/2006/picture">
                        <pic:nvPicPr>
                          <pic:cNvPr id="24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DB805FD" w14:textId="394B5FE5" w:rsidR="00422574" w:rsidRDefault="00422574" w:rsidP="00422574">
      <w:pPr>
        <w:pStyle w:val="4"/>
        <w:ind w:left="880"/>
      </w:pPr>
      <w:r>
        <w:t>https://sans-japan.jp/resources/CriticalSecurityControls.html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115D409" w14:textId="77777777" w:rsidTr="00422574">
        <w:tblPrEx>
          <w:tblCellMar>
            <w:top w:w="0" w:type="dxa"/>
            <w:bottom w:w="0" w:type="dxa"/>
          </w:tblCellMar>
        </w:tblPrEx>
        <w:trPr>
          <w:trHeight w:hRule="exact" w:val="360"/>
        </w:trPr>
        <w:tc>
          <w:tcPr>
            <w:tcW w:w="480" w:type="dxa"/>
            <w:vAlign w:val="bottom"/>
          </w:tcPr>
          <w:p w14:paraId="6CD4F708" w14:textId="6C061AC7" w:rsidR="00422574" w:rsidRDefault="00422574" w:rsidP="00422574">
            <w:r>
              <w:rPr>
                <w:noProof/>
              </w:rPr>
              <w:drawing>
                <wp:inline distT="0" distB="0" distL="0" distR="0" wp14:anchorId="413E25A0" wp14:editId="649B49E3">
                  <wp:extent cx="146292" cy="146292"/>
                  <wp:effectExtent l="0" t="0" r="6350" b="6350"/>
                  <wp:docPr id="241" name="図 241"/>
                  <wp:cNvGraphicFramePr/>
                  <a:graphic xmlns:a="http://schemas.openxmlformats.org/drawingml/2006/main">
                    <a:graphicData uri="http://schemas.openxmlformats.org/drawingml/2006/picture">
                      <pic:pic xmlns:pic="http://schemas.openxmlformats.org/drawingml/2006/picture">
                        <pic:nvPicPr>
                          <pic:cNvPr id="24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312E01D" w14:textId="40380D1F"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31D4CE79" w14:textId="77777777" w:rsidTr="00422574">
        <w:tblPrEx>
          <w:tblCellMar>
            <w:top w:w="0" w:type="dxa"/>
            <w:bottom w:w="0" w:type="dxa"/>
          </w:tblCellMar>
        </w:tblPrEx>
        <w:trPr>
          <w:trHeight w:hRule="exact" w:val="320"/>
        </w:trPr>
        <w:tc>
          <w:tcPr>
            <w:tcW w:w="5283" w:type="dxa"/>
            <w:shd w:val="clear" w:color="auto" w:fill="000080"/>
          </w:tcPr>
          <w:p w14:paraId="6479DB09" w14:textId="0A22F630" w:rsidR="00422574" w:rsidRPr="00422574" w:rsidRDefault="00422574" w:rsidP="00422574">
            <w:pPr>
              <w:rPr>
                <w:b/>
                <w:color w:val="FFFFFF"/>
                <w:u w:val="single"/>
              </w:rPr>
            </w:pPr>
            <w:r w:rsidRPr="00422574">
              <w:rPr>
                <w:b/>
                <w:color w:val="FFFFFF"/>
                <w:u w:val="single"/>
              </w:rPr>
              <w:lastRenderedPageBreak/>
              <w:t>Hyperlinks:</w:t>
            </w:r>
          </w:p>
        </w:tc>
      </w:tr>
      <w:tr w:rsidR="00422574" w:rsidRPr="00422574" w14:paraId="743E979A" w14:textId="77777777" w:rsidTr="00422574">
        <w:tblPrEx>
          <w:tblCellMar>
            <w:top w:w="0" w:type="dxa"/>
            <w:bottom w:w="0" w:type="dxa"/>
          </w:tblCellMar>
        </w:tblPrEx>
        <w:trPr>
          <w:trHeight w:hRule="exact" w:val="280"/>
        </w:trPr>
        <w:tc>
          <w:tcPr>
            <w:tcW w:w="5283" w:type="dxa"/>
            <w:shd w:val="clear" w:color="auto" w:fill="D3D3D3"/>
          </w:tcPr>
          <w:p w14:paraId="7B75E0D0" w14:textId="7B0BAE19" w:rsidR="00422574" w:rsidRPr="00422574" w:rsidRDefault="00422574" w:rsidP="00422574">
            <w:pPr>
              <w:rPr>
                <w:sz w:val="20"/>
              </w:rPr>
            </w:pPr>
            <w:hyperlink r:id="rId13" w:history="1">
              <w:r w:rsidRPr="00422574">
                <w:rPr>
                  <w:rStyle w:val="a5"/>
                  <w:sz w:val="20"/>
                </w:rPr>
                <w:t>https://sans-japan.jp/resources/CriticalSecurityControls.html</w:t>
              </w:r>
            </w:hyperlink>
          </w:p>
        </w:tc>
      </w:tr>
    </w:tbl>
    <w:p w14:paraId="3424DEC0" w14:textId="3F6D319D" w:rsidR="00422574" w:rsidRDefault="00422574" w:rsidP="00422574">
      <w:pPr>
        <w:pStyle w:val="4"/>
        <w:ind w:left="880"/>
      </w:pPr>
      <w:r>
        <w:t>Center For Internet Security</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27236F1" w14:textId="77777777" w:rsidTr="00422574">
        <w:tblPrEx>
          <w:tblCellMar>
            <w:top w:w="0" w:type="dxa"/>
            <w:bottom w:w="0" w:type="dxa"/>
          </w:tblCellMar>
        </w:tblPrEx>
        <w:trPr>
          <w:trHeight w:hRule="exact" w:val="360"/>
        </w:trPr>
        <w:tc>
          <w:tcPr>
            <w:tcW w:w="480" w:type="dxa"/>
            <w:vAlign w:val="bottom"/>
          </w:tcPr>
          <w:p w14:paraId="263D22F1" w14:textId="563144FC" w:rsidR="00422574" w:rsidRDefault="00422574" w:rsidP="00422574">
            <w:r>
              <w:rPr>
                <w:noProof/>
              </w:rPr>
              <w:drawing>
                <wp:inline distT="0" distB="0" distL="0" distR="0" wp14:anchorId="3B305AFA" wp14:editId="477016DE">
                  <wp:extent cx="146292" cy="146292"/>
                  <wp:effectExtent l="0" t="0" r="6350" b="6350"/>
                  <wp:docPr id="242" name="図 242"/>
                  <wp:cNvGraphicFramePr/>
                  <a:graphic xmlns:a="http://schemas.openxmlformats.org/drawingml/2006/main">
                    <a:graphicData uri="http://schemas.openxmlformats.org/drawingml/2006/picture">
                      <pic:pic xmlns:pic="http://schemas.openxmlformats.org/drawingml/2006/picture">
                        <pic:nvPicPr>
                          <pic:cNvPr id="24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AA09B04" w14:textId="77777777" w:rsidR="00422574" w:rsidRDefault="00422574" w:rsidP="00422574">
      <w:pPr>
        <w:pStyle w:val="3"/>
        <w:ind w:left="880"/>
        <w:rPr>
          <w:rFonts w:hint="eastAsia"/>
        </w:rPr>
      </w:pPr>
      <w:r>
        <w:rPr>
          <w:rFonts w:hint="eastAsia"/>
        </w:rPr>
        <w:t xml:space="preserve">9 </w:t>
      </w:r>
      <w:r>
        <w:rPr>
          <w:rFonts w:hint="eastAsia"/>
        </w:rPr>
        <w:t>事業継続計画策定ガイドライン</w:t>
      </w:r>
    </w:p>
    <w:p w14:paraId="68E1102E" w14:textId="64B9E55A" w:rsidR="00422574" w:rsidRDefault="00422574" w:rsidP="00422574">
      <w:pPr>
        <w:pStyle w:val="4"/>
        <w:ind w:left="880"/>
      </w:pPr>
      <w:r>
        <w:t>http://www.meti.go.jp/policy/netsecurity/secdoc/contents/seccontents_000039.html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54DE6EE" w14:textId="77777777" w:rsidTr="00422574">
        <w:tblPrEx>
          <w:tblCellMar>
            <w:top w:w="0" w:type="dxa"/>
            <w:bottom w:w="0" w:type="dxa"/>
          </w:tblCellMar>
        </w:tblPrEx>
        <w:trPr>
          <w:trHeight w:hRule="exact" w:val="360"/>
        </w:trPr>
        <w:tc>
          <w:tcPr>
            <w:tcW w:w="480" w:type="dxa"/>
            <w:vAlign w:val="bottom"/>
          </w:tcPr>
          <w:p w14:paraId="06B8A991" w14:textId="6A8954C7" w:rsidR="00422574" w:rsidRDefault="00422574" w:rsidP="00422574">
            <w:r>
              <w:rPr>
                <w:noProof/>
              </w:rPr>
              <w:drawing>
                <wp:inline distT="0" distB="0" distL="0" distR="0" wp14:anchorId="318648A2" wp14:editId="13F034BD">
                  <wp:extent cx="146292" cy="146292"/>
                  <wp:effectExtent l="0" t="0" r="6350" b="6350"/>
                  <wp:docPr id="243" name="図 243"/>
                  <wp:cNvGraphicFramePr/>
                  <a:graphic xmlns:a="http://schemas.openxmlformats.org/drawingml/2006/main">
                    <a:graphicData uri="http://schemas.openxmlformats.org/drawingml/2006/picture">
                      <pic:pic xmlns:pic="http://schemas.openxmlformats.org/drawingml/2006/picture">
                        <pic:nvPicPr>
                          <pic:cNvPr id="24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1702E57" w14:textId="1B7DC3C2"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5C59D490" w14:textId="77777777" w:rsidTr="00422574">
        <w:tblPrEx>
          <w:tblCellMar>
            <w:top w:w="0" w:type="dxa"/>
            <w:bottom w:w="0" w:type="dxa"/>
          </w:tblCellMar>
        </w:tblPrEx>
        <w:trPr>
          <w:trHeight w:hRule="exact" w:val="320"/>
        </w:trPr>
        <w:tc>
          <w:tcPr>
            <w:tcW w:w="7323" w:type="dxa"/>
            <w:shd w:val="clear" w:color="auto" w:fill="000080"/>
          </w:tcPr>
          <w:p w14:paraId="66761D95" w14:textId="03D29832" w:rsidR="00422574" w:rsidRPr="00422574" w:rsidRDefault="00422574" w:rsidP="00422574">
            <w:pPr>
              <w:rPr>
                <w:b/>
                <w:color w:val="FFFFFF"/>
                <w:u w:val="single"/>
              </w:rPr>
            </w:pPr>
            <w:r w:rsidRPr="00422574">
              <w:rPr>
                <w:b/>
                <w:color w:val="FFFFFF"/>
                <w:u w:val="single"/>
              </w:rPr>
              <w:t>Hyperlinks:</w:t>
            </w:r>
          </w:p>
        </w:tc>
      </w:tr>
      <w:tr w:rsidR="00422574" w:rsidRPr="00422574" w14:paraId="40074E89" w14:textId="77777777" w:rsidTr="00422574">
        <w:tblPrEx>
          <w:tblCellMar>
            <w:top w:w="0" w:type="dxa"/>
            <w:bottom w:w="0" w:type="dxa"/>
          </w:tblCellMar>
        </w:tblPrEx>
        <w:trPr>
          <w:trHeight w:hRule="exact" w:val="280"/>
        </w:trPr>
        <w:tc>
          <w:tcPr>
            <w:tcW w:w="7323" w:type="dxa"/>
            <w:shd w:val="clear" w:color="auto" w:fill="D3D3D3"/>
          </w:tcPr>
          <w:p w14:paraId="1607B068" w14:textId="10400A2A" w:rsidR="00422574" w:rsidRPr="00422574" w:rsidRDefault="00422574" w:rsidP="00422574">
            <w:pPr>
              <w:rPr>
                <w:sz w:val="20"/>
              </w:rPr>
            </w:pPr>
            <w:hyperlink r:id="rId14" w:history="1">
              <w:r w:rsidRPr="00422574">
                <w:rPr>
                  <w:rStyle w:val="a5"/>
                  <w:sz w:val="20"/>
                </w:rPr>
                <w:t>http://www.meti.go.jp/policy/netsecurity/secdoc/contents/seccontents_000039.html</w:t>
              </w:r>
            </w:hyperlink>
          </w:p>
        </w:tc>
      </w:tr>
    </w:tbl>
    <w:p w14:paraId="53C864F2" w14:textId="306BE900" w:rsidR="00422574" w:rsidRDefault="00422574" w:rsidP="00422574">
      <w:pPr>
        <w:pStyle w:val="4"/>
        <w:ind w:left="880"/>
        <w:rPr>
          <w:rFonts w:hint="eastAsia"/>
        </w:rPr>
      </w:pPr>
      <w:r>
        <w:rPr>
          <w:rFonts w:hint="eastAsia"/>
        </w:rPr>
        <w:t>経済産業省</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3F09150" w14:textId="77777777" w:rsidTr="00422574">
        <w:tblPrEx>
          <w:tblCellMar>
            <w:top w:w="0" w:type="dxa"/>
            <w:bottom w:w="0" w:type="dxa"/>
          </w:tblCellMar>
        </w:tblPrEx>
        <w:trPr>
          <w:trHeight w:hRule="exact" w:val="360"/>
        </w:trPr>
        <w:tc>
          <w:tcPr>
            <w:tcW w:w="480" w:type="dxa"/>
            <w:vAlign w:val="bottom"/>
          </w:tcPr>
          <w:p w14:paraId="790084B8" w14:textId="23051C52" w:rsidR="00422574" w:rsidRDefault="00422574" w:rsidP="00422574">
            <w:r>
              <w:rPr>
                <w:noProof/>
              </w:rPr>
              <w:drawing>
                <wp:inline distT="0" distB="0" distL="0" distR="0" wp14:anchorId="161C2A9E" wp14:editId="03088534">
                  <wp:extent cx="146292" cy="146292"/>
                  <wp:effectExtent l="0" t="0" r="6350" b="6350"/>
                  <wp:docPr id="244" name="図 244"/>
                  <wp:cNvGraphicFramePr/>
                  <a:graphic xmlns:a="http://schemas.openxmlformats.org/drawingml/2006/main">
                    <a:graphicData uri="http://schemas.openxmlformats.org/drawingml/2006/picture">
                      <pic:pic xmlns:pic="http://schemas.openxmlformats.org/drawingml/2006/picture">
                        <pic:nvPicPr>
                          <pic:cNvPr id="24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0D1F576" w14:textId="44775E7F" w:rsidR="00422574" w:rsidRDefault="00422574" w:rsidP="00422574">
      <w:pPr>
        <w:pStyle w:val="3"/>
        <w:ind w:left="880"/>
        <w:rPr>
          <w:rFonts w:hint="eastAsia"/>
        </w:rPr>
      </w:pPr>
      <w:r>
        <w:rPr>
          <w:rFonts w:hint="eastAsia"/>
        </w:rPr>
        <w:t xml:space="preserve">10 </w:t>
      </w:r>
      <w:r>
        <w:rPr>
          <w:rFonts w:hint="eastAsia"/>
        </w:rPr>
        <w:t>経営者が知っておくべきセキュリティリスクと対応について</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C485737" w14:textId="77777777" w:rsidTr="00422574">
        <w:tblPrEx>
          <w:tblCellMar>
            <w:top w:w="0" w:type="dxa"/>
            <w:bottom w:w="0" w:type="dxa"/>
          </w:tblCellMar>
        </w:tblPrEx>
        <w:trPr>
          <w:trHeight w:hRule="exact" w:val="360"/>
        </w:trPr>
        <w:tc>
          <w:tcPr>
            <w:tcW w:w="480" w:type="dxa"/>
            <w:vAlign w:val="bottom"/>
          </w:tcPr>
          <w:p w14:paraId="5F2652EE" w14:textId="5B971952" w:rsidR="00422574" w:rsidRDefault="00422574" w:rsidP="00422574">
            <w:r>
              <w:rPr>
                <w:noProof/>
              </w:rPr>
              <w:drawing>
                <wp:inline distT="0" distB="0" distL="0" distR="0" wp14:anchorId="4EB3333C" wp14:editId="301A1110">
                  <wp:extent cx="146292" cy="146292"/>
                  <wp:effectExtent l="0" t="0" r="6350" b="6350"/>
                  <wp:docPr id="245" name="図 245"/>
                  <wp:cNvGraphicFramePr/>
                  <a:graphic xmlns:a="http://schemas.openxmlformats.org/drawingml/2006/main">
                    <a:graphicData uri="http://schemas.openxmlformats.org/drawingml/2006/picture">
                      <pic:pic xmlns:pic="http://schemas.openxmlformats.org/drawingml/2006/picture">
                        <pic:nvPicPr>
                          <pic:cNvPr id="24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0B2C684" w14:textId="48B16864" w:rsidR="00422574" w:rsidRDefault="00422574" w:rsidP="00422574">
      <w:pPr>
        <w:pStyle w:val="4"/>
        <w:ind w:left="880"/>
      </w:pPr>
      <w:r>
        <w:t>https://www.jpcert.or.jp/research/aptrisk.html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C8B27A1" w14:textId="77777777" w:rsidTr="00422574">
        <w:tblPrEx>
          <w:tblCellMar>
            <w:top w:w="0" w:type="dxa"/>
            <w:bottom w:w="0" w:type="dxa"/>
          </w:tblCellMar>
        </w:tblPrEx>
        <w:trPr>
          <w:trHeight w:hRule="exact" w:val="360"/>
        </w:trPr>
        <w:tc>
          <w:tcPr>
            <w:tcW w:w="480" w:type="dxa"/>
            <w:vAlign w:val="bottom"/>
          </w:tcPr>
          <w:p w14:paraId="5A593D22" w14:textId="4257BD32" w:rsidR="00422574" w:rsidRDefault="00422574" w:rsidP="00422574">
            <w:r>
              <w:rPr>
                <w:noProof/>
              </w:rPr>
              <w:drawing>
                <wp:inline distT="0" distB="0" distL="0" distR="0" wp14:anchorId="3B020D4B" wp14:editId="2C4B6822">
                  <wp:extent cx="146292" cy="146292"/>
                  <wp:effectExtent l="0" t="0" r="6350" b="6350"/>
                  <wp:docPr id="246" name="図 246"/>
                  <wp:cNvGraphicFramePr/>
                  <a:graphic xmlns:a="http://schemas.openxmlformats.org/drawingml/2006/main">
                    <a:graphicData uri="http://schemas.openxmlformats.org/drawingml/2006/picture">
                      <pic:pic xmlns:pic="http://schemas.openxmlformats.org/drawingml/2006/picture">
                        <pic:nvPicPr>
                          <pic:cNvPr id="24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8E18868" w14:textId="5DD8FAAF"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65C93ED8" w14:textId="77777777" w:rsidTr="00422574">
        <w:tblPrEx>
          <w:tblCellMar>
            <w:top w:w="0" w:type="dxa"/>
            <w:bottom w:w="0" w:type="dxa"/>
          </w:tblCellMar>
        </w:tblPrEx>
        <w:trPr>
          <w:trHeight w:hRule="exact" w:val="320"/>
        </w:trPr>
        <w:tc>
          <w:tcPr>
            <w:tcW w:w="4158" w:type="dxa"/>
            <w:shd w:val="clear" w:color="auto" w:fill="000080"/>
          </w:tcPr>
          <w:p w14:paraId="276EEEBB" w14:textId="06FBB594" w:rsidR="00422574" w:rsidRPr="00422574" w:rsidRDefault="00422574" w:rsidP="00422574">
            <w:pPr>
              <w:rPr>
                <w:b/>
                <w:color w:val="FFFFFF"/>
                <w:u w:val="single"/>
              </w:rPr>
            </w:pPr>
            <w:r w:rsidRPr="00422574">
              <w:rPr>
                <w:b/>
                <w:color w:val="FFFFFF"/>
                <w:u w:val="single"/>
              </w:rPr>
              <w:t>Hyperlinks:</w:t>
            </w:r>
          </w:p>
        </w:tc>
      </w:tr>
      <w:tr w:rsidR="00422574" w:rsidRPr="00422574" w14:paraId="2718BA7F" w14:textId="77777777" w:rsidTr="00422574">
        <w:tblPrEx>
          <w:tblCellMar>
            <w:top w:w="0" w:type="dxa"/>
            <w:bottom w:w="0" w:type="dxa"/>
          </w:tblCellMar>
        </w:tblPrEx>
        <w:trPr>
          <w:trHeight w:hRule="exact" w:val="280"/>
        </w:trPr>
        <w:tc>
          <w:tcPr>
            <w:tcW w:w="4158" w:type="dxa"/>
            <w:shd w:val="clear" w:color="auto" w:fill="D3D3D3"/>
          </w:tcPr>
          <w:p w14:paraId="71CB80CA" w14:textId="41CD95E1" w:rsidR="00422574" w:rsidRPr="00422574" w:rsidRDefault="00422574" w:rsidP="00422574">
            <w:pPr>
              <w:rPr>
                <w:sz w:val="20"/>
              </w:rPr>
            </w:pPr>
            <w:hyperlink r:id="rId15" w:history="1">
              <w:r w:rsidRPr="00422574">
                <w:rPr>
                  <w:rStyle w:val="a5"/>
                  <w:sz w:val="20"/>
                </w:rPr>
                <w:t>https://www.jpcert.or.jp/research/aptrisk.html</w:t>
              </w:r>
            </w:hyperlink>
          </w:p>
        </w:tc>
      </w:tr>
    </w:tbl>
    <w:p w14:paraId="7FB792B3" w14:textId="23FD720B" w:rsidR="00422574" w:rsidRDefault="00422574" w:rsidP="00422574">
      <w:pPr>
        <w:pStyle w:val="4"/>
        <w:ind w:left="880"/>
      </w:pPr>
      <w:r>
        <w:t>Delta Risk Limited Liability Company</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CAE1864" w14:textId="77777777" w:rsidTr="00422574">
        <w:tblPrEx>
          <w:tblCellMar>
            <w:top w:w="0" w:type="dxa"/>
            <w:bottom w:w="0" w:type="dxa"/>
          </w:tblCellMar>
        </w:tblPrEx>
        <w:trPr>
          <w:trHeight w:hRule="exact" w:val="360"/>
        </w:trPr>
        <w:tc>
          <w:tcPr>
            <w:tcW w:w="480" w:type="dxa"/>
            <w:vAlign w:val="bottom"/>
          </w:tcPr>
          <w:p w14:paraId="7A60BFE1" w14:textId="5DE370C2" w:rsidR="00422574" w:rsidRDefault="00422574" w:rsidP="00422574">
            <w:r>
              <w:rPr>
                <w:noProof/>
              </w:rPr>
              <w:drawing>
                <wp:inline distT="0" distB="0" distL="0" distR="0" wp14:anchorId="7969AD3F" wp14:editId="50C543AB">
                  <wp:extent cx="146292" cy="146292"/>
                  <wp:effectExtent l="0" t="0" r="6350" b="6350"/>
                  <wp:docPr id="247" name="図 247"/>
                  <wp:cNvGraphicFramePr/>
                  <a:graphic xmlns:a="http://schemas.openxmlformats.org/drawingml/2006/main">
                    <a:graphicData uri="http://schemas.openxmlformats.org/drawingml/2006/picture">
                      <pic:pic xmlns:pic="http://schemas.openxmlformats.org/drawingml/2006/picture">
                        <pic:nvPicPr>
                          <pic:cNvPr id="24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A7FA7C3" w14:textId="7D5A1BFA" w:rsidR="00422574" w:rsidRDefault="00422574" w:rsidP="00422574">
      <w:pPr>
        <w:pStyle w:val="3"/>
        <w:ind w:left="880"/>
        <w:rPr>
          <w:rFonts w:hint="eastAsia"/>
        </w:rPr>
      </w:pPr>
      <w:r>
        <w:rPr>
          <w:rFonts w:hint="eastAsia"/>
        </w:rPr>
        <w:t xml:space="preserve">11 </w:t>
      </w:r>
      <w:r>
        <w:rPr>
          <w:rFonts w:hint="eastAsia"/>
        </w:rPr>
        <w:t>システム開発ライフサイクルにおけるセキュリティの考慮事項</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38DF357" w14:textId="77777777" w:rsidTr="00422574">
        <w:tblPrEx>
          <w:tblCellMar>
            <w:top w:w="0" w:type="dxa"/>
            <w:bottom w:w="0" w:type="dxa"/>
          </w:tblCellMar>
        </w:tblPrEx>
        <w:trPr>
          <w:trHeight w:hRule="exact" w:val="360"/>
        </w:trPr>
        <w:tc>
          <w:tcPr>
            <w:tcW w:w="480" w:type="dxa"/>
            <w:vAlign w:val="bottom"/>
          </w:tcPr>
          <w:p w14:paraId="03C6FABE" w14:textId="27BA3DAB" w:rsidR="00422574" w:rsidRDefault="00422574" w:rsidP="00422574">
            <w:r>
              <w:rPr>
                <w:noProof/>
              </w:rPr>
              <w:drawing>
                <wp:inline distT="0" distB="0" distL="0" distR="0" wp14:anchorId="2EDC85E4" wp14:editId="3D2CE5B4">
                  <wp:extent cx="146292" cy="146292"/>
                  <wp:effectExtent l="0" t="0" r="6350" b="6350"/>
                  <wp:docPr id="248" name="図 248"/>
                  <wp:cNvGraphicFramePr/>
                  <a:graphic xmlns:a="http://schemas.openxmlformats.org/drawingml/2006/main">
                    <a:graphicData uri="http://schemas.openxmlformats.org/drawingml/2006/picture">
                      <pic:pic xmlns:pic="http://schemas.openxmlformats.org/drawingml/2006/picture">
                        <pic:nvPicPr>
                          <pic:cNvPr id="24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997C3F5" w14:textId="4006A9CA" w:rsidR="00422574" w:rsidRDefault="00422574" w:rsidP="00422574">
      <w:pPr>
        <w:pStyle w:val="4"/>
        <w:ind w:left="880"/>
      </w:pPr>
      <w:r>
        <w:t>https://www.ipa.go.jp/security/publications/nist/index.html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AD70A9E" w14:textId="77777777" w:rsidTr="00422574">
        <w:tblPrEx>
          <w:tblCellMar>
            <w:top w:w="0" w:type="dxa"/>
            <w:bottom w:w="0" w:type="dxa"/>
          </w:tblCellMar>
        </w:tblPrEx>
        <w:trPr>
          <w:trHeight w:hRule="exact" w:val="360"/>
        </w:trPr>
        <w:tc>
          <w:tcPr>
            <w:tcW w:w="480" w:type="dxa"/>
            <w:vAlign w:val="bottom"/>
          </w:tcPr>
          <w:p w14:paraId="31209A95" w14:textId="5C6D540D" w:rsidR="00422574" w:rsidRDefault="00422574" w:rsidP="00422574">
            <w:r>
              <w:rPr>
                <w:noProof/>
              </w:rPr>
              <w:drawing>
                <wp:inline distT="0" distB="0" distL="0" distR="0" wp14:anchorId="693E4E16" wp14:editId="643BCF4C">
                  <wp:extent cx="146292" cy="146292"/>
                  <wp:effectExtent l="0" t="0" r="6350" b="6350"/>
                  <wp:docPr id="249" name="図 249"/>
                  <wp:cNvGraphicFramePr/>
                  <a:graphic xmlns:a="http://schemas.openxmlformats.org/drawingml/2006/main">
                    <a:graphicData uri="http://schemas.openxmlformats.org/drawingml/2006/picture">
                      <pic:pic xmlns:pic="http://schemas.openxmlformats.org/drawingml/2006/picture">
                        <pic:nvPicPr>
                          <pic:cNvPr id="24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E906266" w14:textId="4CC4961E"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7BC99FC3" w14:textId="77777777" w:rsidTr="00422574">
        <w:tblPrEx>
          <w:tblCellMar>
            <w:top w:w="0" w:type="dxa"/>
            <w:bottom w:w="0" w:type="dxa"/>
          </w:tblCellMar>
        </w:tblPrEx>
        <w:trPr>
          <w:trHeight w:hRule="exact" w:val="320"/>
        </w:trPr>
        <w:tc>
          <w:tcPr>
            <w:tcW w:w="5178" w:type="dxa"/>
            <w:shd w:val="clear" w:color="auto" w:fill="000080"/>
          </w:tcPr>
          <w:p w14:paraId="034EA982" w14:textId="36BF9D7C" w:rsidR="00422574" w:rsidRPr="00422574" w:rsidRDefault="00422574" w:rsidP="00422574">
            <w:pPr>
              <w:rPr>
                <w:b/>
                <w:color w:val="FFFFFF"/>
                <w:u w:val="single"/>
              </w:rPr>
            </w:pPr>
            <w:r w:rsidRPr="00422574">
              <w:rPr>
                <w:b/>
                <w:color w:val="FFFFFF"/>
                <w:u w:val="single"/>
              </w:rPr>
              <w:t>Hyperlinks:</w:t>
            </w:r>
          </w:p>
        </w:tc>
      </w:tr>
      <w:tr w:rsidR="00422574" w:rsidRPr="00422574" w14:paraId="004EA710" w14:textId="77777777" w:rsidTr="00422574">
        <w:tblPrEx>
          <w:tblCellMar>
            <w:top w:w="0" w:type="dxa"/>
            <w:bottom w:w="0" w:type="dxa"/>
          </w:tblCellMar>
        </w:tblPrEx>
        <w:trPr>
          <w:trHeight w:hRule="exact" w:val="280"/>
        </w:trPr>
        <w:tc>
          <w:tcPr>
            <w:tcW w:w="5178" w:type="dxa"/>
            <w:shd w:val="clear" w:color="auto" w:fill="D3D3D3"/>
          </w:tcPr>
          <w:p w14:paraId="6ABA1899" w14:textId="2BB41613" w:rsidR="00422574" w:rsidRPr="00422574" w:rsidRDefault="00422574" w:rsidP="00422574">
            <w:pPr>
              <w:rPr>
                <w:sz w:val="20"/>
              </w:rPr>
            </w:pPr>
            <w:hyperlink r:id="rId16" w:history="1">
              <w:r w:rsidRPr="00422574">
                <w:rPr>
                  <w:rStyle w:val="a5"/>
                  <w:sz w:val="20"/>
                </w:rPr>
                <w:t>https://www.ipa.go.jp/security/publications/nist/index.html</w:t>
              </w:r>
            </w:hyperlink>
          </w:p>
        </w:tc>
      </w:tr>
    </w:tbl>
    <w:p w14:paraId="36E44A27" w14:textId="6F0C82D8" w:rsidR="00422574" w:rsidRDefault="00422574" w:rsidP="00422574">
      <w:pPr>
        <w:pStyle w:val="4"/>
        <w:ind w:left="880"/>
        <w:rPr>
          <w:rFonts w:hint="eastAsia"/>
        </w:rPr>
      </w:pPr>
      <w:r>
        <w:rPr>
          <w:rFonts w:hint="eastAsia"/>
        </w:rPr>
        <w:t>米国国立標準技術研究所</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CF4A456" w14:textId="77777777" w:rsidTr="00422574">
        <w:tblPrEx>
          <w:tblCellMar>
            <w:top w:w="0" w:type="dxa"/>
            <w:bottom w:w="0" w:type="dxa"/>
          </w:tblCellMar>
        </w:tblPrEx>
        <w:trPr>
          <w:trHeight w:hRule="exact" w:val="360"/>
        </w:trPr>
        <w:tc>
          <w:tcPr>
            <w:tcW w:w="480" w:type="dxa"/>
            <w:vAlign w:val="bottom"/>
          </w:tcPr>
          <w:p w14:paraId="1BF04E32" w14:textId="4CAB8CD7" w:rsidR="00422574" w:rsidRDefault="00422574" w:rsidP="00422574">
            <w:r>
              <w:rPr>
                <w:noProof/>
              </w:rPr>
              <w:drawing>
                <wp:inline distT="0" distB="0" distL="0" distR="0" wp14:anchorId="6C46DF55" wp14:editId="3EB87C4D">
                  <wp:extent cx="146292" cy="146292"/>
                  <wp:effectExtent l="0" t="0" r="6350" b="6350"/>
                  <wp:docPr id="250" name="図 250"/>
                  <wp:cNvGraphicFramePr/>
                  <a:graphic xmlns:a="http://schemas.openxmlformats.org/drawingml/2006/main">
                    <a:graphicData uri="http://schemas.openxmlformats.org/drawingml/2006/picture">
                      <pic:pic xmlns:pic="http://schemas.openxmlformats.org/drawingml/2006/picture">
                        <pic:nvPicPr>
                          <pic:cNvPr id="25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9D43C95" w14:textId="7118F258" w:rsidR="00422574" w:rsidRDefault="00422574" w:rsidP="00422574">
      <w:pPr>
        <w:pStyle w:val="3"/>
        <w:ind w:left="880"/>
        <w:rPr>
          <w:rFonts w:hint="eastAsia"/>
        </w:rPr>
      </w:pPr>
      <w:r>
        <w:rPr>
          <w:rFonts w:hint="eastAsia"/>
        </w:rPr>
        <w:lastRenderedPageBreak/>
        <w:t xml:space="preserve">12 </w:t>
      </w:r>
      <w:r>
        <w:rPr>
          <w:rFonts w:hint="eastAsia"/>
        </w:rPr>
        <w:t>データベースセキュリティガイドライン</w:t>
      </w:r>
      <w:r>
        <w:rPr>
          <w:rFonts w:hint="eastAsia"/>
        </w:rPr>
        <w:t xml:space="preserve"> </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98A34B4" w14:textId="77777777" w:rsidTr="00422574">
        <w:tblPrEx>
          <w:tblCellMar>
            <w:top w:w="0" w:type="dxa"/>
            <w:bottom w:w="0" w:type="dxa"/>
          </w:tblCellMar>
        </w:tblPrEx>
        <w:trPr>
          <w:trHeight w:hRule="exact" w:val="360"/>
        </w:trPr>
        <w:tc>
          <w:tcPr>
            <w:tcW w:w="480" w:type="dxa"/>
            <w:vAlign w:val="bottom"/>
          </w:tcPr>
          <w:p w14:paraId="5321FA3F" w14:textId="0344C9EE" w:rsidR="00422574" w:rsidRDefault="00422574" w:rsidP="00422574">
            <w:r>
              <w:rPr>
                <w:noProof/>
              </w:rPr>
              <w:drawing>
                <wp:inline distT="0" distB="0" distL="0" distR="0" wp14:anchorId="01035C1F" wp14:editId="45D18993">
                  <wp:extent cx="146292" cy="146292"/>
                  <wp:effectExtent l="0" t="0" r="6350" b="6350"/>
                  <wp:docPr id="251" name="図 251"/>
                  <wp:cNvGraphicFramePr/>
                  <a:graphic xmlns:a="http://schemas.openxmlformats.org/drawingml/2006/main">
                    <a:graphicData uri="http://schemas.openxmlformats.org/drawingml/2006/picture">
                      <pic:pic xmlns:pic="http://schemas.openxmlformats.org/drawingml/2006/picture">
                        <pic:nvPicPr>
                          <pic:cNvPr id="25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E027381" w14:textId="51379323" w:rsidR="00422574" w:rsidRDefault="00422574" w:rsidP="00422574">
      <w:pPr>
        <w:pStyle w:val="4"/>
        <w:ind w:left="880"/>
      </w:pPr>
      <w:r>
        <w:t>http://www.db-security.org/report/guideline_seika.html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6EC79C2" w14:textId="77777777" w:rsidTr="00422574">
        <w:tblPrEx>
          <w:tblCellMar>
            <w:top w:w="0" w:type="dxa"/>
            <w:bottom w:w="0" w:type="dxa"/>
          </w:tblCellMar>
        </w:tblPrEx>
        <w:trPr>
          <w:trHeight w:hRule="exact" w:val="360"/>
        </w:trPr>
        <w:tc>
          <w:tcPr>
            <w:tcW w:w="480" w:type="dxa"/>
            <w:vAlign w:val="bottom"/>
          </w:tcPr>
          <w:p w14:paraId="2BF591F0" w14:textId="7B1A1799" w:rsidR="00422574" w:rsidRDefault="00422574" w:rsidP="00422574">
            <w:r>
              <w:rPr>
                <w:noProof/>
              </w:rPr>
              <w:drawing>
                <wp:inline distT="0" distB="0" distL="0" distR="0" wp14:anchorId="33084E2E" wp14:editId="2AF29ED9">
                  <wp:extent cx="146292" cy="146292"/>
                  <wp:effectExtent l="0" t="0" r="6350" b="6350"/>
                  <wp:docPr id="252" name="図 252"/>
                  <wp:cNvGraphicFramePr/>
                  <a:graphic xmlns:a="http://schemas.openxmlformats.org/drawingml/2006/main">
                    <a:graphicData uri="http://schemas.openxmlformats.org/drawingml/2006/picture">
                      <pic:pic xmlns:pic="http://schemas.openxmlformats.org/drawingml/2006/picture">
                        <pic:nvPicPr>
                          <pic:cNvPr id="25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71BFFFA" w14:textId="49C6D928"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0CAA7D97" w14:textId="77777777" w:rsidTr="00422574">
        <w:tblPrEx>
          <w:tblCellMar>
            <w:top w:w="0" w:type="dxa"/>
            <w:bottom w:w="0" w:type="dxa"/>
          </w:tblCellMar>
        </w:tblPrEx>
        <w:trPr>
          <w:trHeight w:hRule="exact" w:val="320"/>
        </w:trPr>
        <w:tc>
          <w:tcPr>
            <w:tcW w:w="4938" w:type="dxa"/>
            <w:shd w:val="clear" w:color="auto" w:fill="000080"/>
          </w:tcPr>
          <w:p w14:paraId="06BFF1C3" w14:textId="410D1318" w:rsidR="00422574" w:rsidRPr="00422574" w:rsidRDefault="00422574" w:rsidP="00422574">
            <w:pPr>
              <w:rPr>
                <w:b/>
                <w:color w:val="FFFFFF"/>
                <w:u w:val="single"/>
              </w:rPr>
            </w:pPr>
            <w:r w:rsidRPr="00422574">
              <w:rPr>
                <w:b/>
                <w:color w:val="FFFFFF"/>
                <w:u w:val="single"/>
              </w:rPr>
              <w:t>Hyperlinks:</w:t>
            </w:r>
          </w:p>
        </w:tc>
      </w:tr>
      <w:tr w:rsidR="00422574" w:rsidRPr="00422574" w14:paraId="4A09BDBD" w14:textId="77777777" w:rsidTr="00422574">
        <w:tblPrEx>
          <w:tblCellMar>
            <w:top w:w="0" w:type="dxa"/>
            <w:bottom w:w="0" w:type="dxa"/>
          </w:tblCellMar>
        </w:tblPrEx>
        <w:trPr>
          <w:trHeight w:hRule="exact" w:val="280"/>
        </w:trPr>
        <w:tc>
          <w:tcPr>
            <w:tcW w:w="4938" w:type="dxa"/>
            <w:shd w:val="clear" w:color="auto" w:fill="D3D3D3"/>
          </w:tcPr>
          <w:p w14:paraId="495B2E3D" w14:textId="03F3F510" w:rsidR="00422574" w:rsidRPr="00422574" w:rsidRDefault="00422574" w:rsidP="00422574">
            <w:pPr>
              <w:rPr>
                <w:sz w:val="20"/>
              </w:rPr>
            </w:pPr>
            <w:hyperlink r:id="rId17" w:history="1">
              <w:r w:rsidRPr="00422574">
                <w:rPr>
                  <w:rStyle w:val="a5"/>
                  <w:sz w:val="20"/>
                </w:rPr>
                <w:t>http://www.db-security.org/report/guideline_seika.html</w:t>
              </w:r>
            </w:hyperlink>
          </w:p>
        </w:tc>
      </w:tr>
    </w:tbl>
    <w:p w14:paraId="4A551D79" w14:textId="2420AAA5" w:rsidR="00422574" w:rsidRDefault="00422574" w:rsidP="00422574">
      <w:pPr>
        <w:pStyle w:val="4"/>
        <w:ind w:left="880"/>
        <w:rPr>
          <w:rFonts w:hint="eastAsia"/>
        </w:rPr>
      </w:pPr>
      <w:r>
        <w:rPr>
          <w:rFonts w:hint="eastAsia"/>
        </w:rPr>
        <w:t>データベース・セキュリティ・コンソーシアム</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B3A76AF" w14:textId="77777777" w:rsidTr="00422574">
        <w:tblPrEx>
          <w:tblCellMar>
            <w:top w:w="0" w:type="dxa"/>
            <w:bottom w:w="0" w:type="dxa"/>
          </w:tblCellMar>
        </w:tblPrEx>
        <w:trPr>
          <w:trHeight w:hRule="exact" w:val="360"/>
        </w:trPr>
        <w:tc>
          <w:tcPr>
            <w:tcW w:w="480" w:type="dxa"/>
            <w:vAlign w:val="bottom"/>
          </w:tcPr>
          <w:p w14:paraId="4C73A2D4" w14:textId="466220FE" w:rsidR="00422574" w:rsidRDefault="00422574" w:rsidP="00422574">
            <w:r>
              <w:rPr>
                <w:noProof/>
              </w:rPr>
              <w:drawing>
                <wp:inline distT="0" distB="0" distL="0" distR="0" wp14:anchorId="3D9899FF" wp14:editId="7F9F519F">
                  <wp:extent cx="146292" cy="146292"/>
                  <wp:effectExtent l="0" t="0" r="6350" b="6350"/>
                  <wp:docPr id="253" name="図 253"/>
                  <wp:cNvGraphicFramePr/>
                  <a:graphic xmlns:a="http://schemas.openxmlformats.org/drawingml/2006/main">
                    <a:graphicData uri="http://schemas.openxmlformats.org/drawingml/2006/picture">
                      <pic:pic xmlns:pic="http://schemas.openxmlformats.org/drawingml/2006/picture">
                        <pic:nvPicPr>
                          <pic:cNvPr id="25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ADFBCEE" w14:textId="77777777" w:rsidR="00422574" w:rsidRDefault="00422574" w:rsidP="00422574">
      <w:pPr>
        <w:pStyle w:val="3"/>
        <w:ind w:left="880"/>
        <w:rPr>
          <w:rFonts w:hint="eastAsia"/>
        </w:rPr>
      </w:pPr>
      <w:r>
        <w:rPr>
          <w:rFonts w:hint="eastAsia"/>
        </w:rPr>
        <w:t xml:space="preserve">13 DB </w:t>
      </w:r>
      <w:r>
        <w:rPr>
          <w:rFonts w:hint="eastAsia"/>
        </w:rPr>
        <w:t>内部不正対策ガイドライン</w:t>
      </w:r>
    </w:p>
    <w:p w14:paraId="65297624" w14:textId="477BFE83" w:rsidR="00422574" w:rsidRDefault="00422574" w:rsidP="00422574">
      <w:pPr>
        <w:pStyle w:val="4"/>
        <w:ind w:left="880"/>
      </w:pPr>
      <w:r>
        <w:t>http://www.db-security.org/report/ag_seika.html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FEF4586" w14:textId="77777777" w:rsidTr="00422574">
        <w:tblPrEx>
          <w:tblCellMar>
            <w:top w:w="0" w:type="dxa"/>
            <w:bottom w:w="0" w:type="dxa"/>
          </w:tblCellMar>
        </w:tblPrEx>
        <w:trPr>
          <w:trHeight w:hRule="exact" w:val="360"/>
        </w:trPr>
        <w:tc>
          <w:tcPr>
            <w:tcW w:w="480" w:type="dxa"/>
            <w:vAlign w:val="bottom"/>
          </w:tcPr>
          <w:p w14:paraId="6D696908" w14:textId="717DB1EB" w:rsidR="00422574" w:rsidRDefault="00422574" w:rsidP="00422574">
            <w:r>
              <w:rPr>
                <w:noProof/>
              </w:rPr>
              <w:drawing>
                <wp:inline distT="0" distB="0" distL="0" distR="0" wp14:anchorId="7E1F6B9E" wp14:editId="3D775C79">
                  <wp:extent cx="146292" cy="146292"/>
                  <wp:effectExtent l="0" t="0" r="6350" b="6350"/>
                  <wp:docPr id="254" name="図 254"/>
                  <wp:cNvGraphicFramePr/>
                  <a:graphic xmlns:a="http://schemas.openxmlformats.org/drawingml/2006/main">
                    <a:graphicData uri="http://schemas.openxmlformats.org/drawingml/2006/picture">
                      <pic:pic xmlns:pic="http://schemas.openxmlformats.org/drawingml/2006/picture">
                        <pic:nvPicPr>
                          <pic:cNvPr id="25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6AD41BC" w14:textId="77777777" w:rsidR="00422574" w:rsidRDefault="00422574" w:rsidP="00422574">
      <w:pPr>
        <w:pStyle w:val="4"/>
        <w:ind w:left="880"/>
        <w:rPr>
          <w:rFonts w:hint="eastAsia"/>
        </w:rPr>
      </w:pPr>
      <w:r>
        <w:rPr>
          <w:rFonts w:hint="eastAsia"/>
        </w:rPr>
        <w:t>データベース・セキュリティ・コンソーシアム</w:t>
      </w:r>
    </w:p>
    <w:p w14:paraId="5C71ABDD" w14:textId="543A2BC0" w:rsidR="00422574" w:rsidRDefault="00422574" w:rsidP="00422574">
      <w:pPr>
        <w:pStyle w:val="3"/>
        <w:ind w:left="880"/>
        <w:rPr>
          <w:rFonts w:hint="eastAsia"/>
        </w:rPr>
      </w:pPr>
      <w:r>
        <w:rPr>
          <w:rFonts w:hint="eastAsia"/>
        </w:rPr>
        <w:t>14 Payment Card Industry</w:t>
      </w:r>
      <w:r>
        <w:rPr>
          <w:rFonts w:hint="eastAsia"/>
        </w:rPr>
        <w:t>（</w:t>
      </w:r>
      <w:r>
        <w:rPr>
          <w:rFonts w:hint="eastAsia"/>
        </w:rPr>
        <w:t>PCI</w:t>
      </w:r>
      <w:r>
        <w:rPr>
          <w:rFonts w:hint="eastAsia"/>
        </w:rPr>
        <w:t>）データセキュリティ基準</w:t>
      </w:r>
      <w:r>
        <w:rPr>
          <w:rFonts w:hint="eastAsia"/>
        </w:rPr>
        <w:t xml:space="preserve"> (PCI DSS)</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B20E180" w14:textId="77777777" w:rsidTr="00422574">
        <w:tblPrEx>
          <w:tblCellMar>
            <w:top w:w="0" w:type="dxa"/>
            <w:bottom w:w="0" w:type="dxa"/>
          </w:tblCellMar>
        </w:tblPrEx>
        <w:trPr>
          <w:trHeight w:hRule="exact" w:val="360"/>
        </w:trPr>
        <w:tc>
          <w:tcPr>
            <w:tcW w:w="480" w:type="dxa"/>
            <w:vAlign w:val="bottom"/>
          </w:tcPr>
          <w:p w14:paraId="3B8CFF09" w14:textId="3562343D" w:rsidR="00422574" w:rsidRDefault="00422574" w:rsidP="00422574">
            <w:r>
              <w:rPr>
                <w:noProof/>
              </w:rPr>
              <w:drawing>
                <wp:inline distT="0" distB="0" distL="0" distR="0" wp14:anchorId="137AE8F8" wp14:editId="5A517732">
                  <wp:extent cx="146292" cy="146292"/>
                  <wp:effectExtent l="0" t="0" r="6350" b="6350"/>
                  <wp:docPr id="255" name="図 255"/>
                  <wp:cNvGraphicFramePr/>
                  <a:graphic xmlns:a="http://schemas.openxmlformats.org/drawingml/2006/main">
                    <a:graphicData uri="http://schemas.openxmlformats.org/drawingml/2006/picture">
                      <pic:pic xmlns:pic="http://schemas.openxmlformats.org/drawingml/2006/picture">
                        <pic:nvPicPr>
                          <pic:cNvPr id="25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21B1374" w14:textId="5433D8D5" w:rsidR="00422574" w:rsidRDefault="00422574" w:rsidP="00422574">
      <w:pPr>
        <w:pStyle w:val="4"/>
        <w:ind w:left="880"/>
      </w:pPr>
      <w:r>
        <w:t>https://ja.pcisecuritystandards.org/minisite/env2/</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A49B001" w14:textId="77777777" w:rsidTr="00422574">
        <w:tblPrEx>
          <w:tblCellMar>
            <w:top w:w="0" w:type="dxa"/>
            <w:bottom w:w="0" w:type="dxa"/>
          </w:tblCellMar>
        </w:tblPrEx>
        <w:trPr>
          <w:trHeight w:hRule="exact" w:val="360"/>
        </w:trPr>
        <w:tc>
          <w:tcPr>
            <w:tcW w:w="480" w:type="dxa"/>
            <w:vAlign w:val="bottom"/>
          </w:tcPr>
          <w:p w14:paraId="6DDD3511" w14:textId="7AF725C3" w:rsidR="00422574" w:rsidRDefault="00422574" w:rsidP="00422574">
            <w:r>
              <w:rPr>
                <w:noProof/>
              </w:rPr>
              <w:drawing>
                <wp:inline distT="0" distB="0" distL="0" distR="0" wp14:anchorId="7670A0E6" wp14:editId="7E7E04C4">
                  <wp:extent cx="146292" cy="146292"/>
                  <wp:effectExtent l="0" t="0" r="6350" b="6350"/>
                  <wp:docPr id="256" name="図 256"/>
                  <wp:cNvGraphicFramePr/>
                  <a:graphic xmlns:a="http://schemas.openxmlformats.org/drawingml/2006/main">
                    <a:graphicData uri="http://schemas.openxmlformats.org/drawingml/2006/picture">
                      <pic:pic xmlns:pic="http://schemas.openxmlformats.org/drawingml/2006/picture">
                        <pic:nvPicPr>
                          <pic:cNvPr id="25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1CBCE34" w14:textId="145D66FD"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4F661910" w14:textId="77777777" w:rsidTr="00422574">
        <w:tblPrEx>
          <w:tblCellMar>
            <w:top w:w="0" w:type="dxa"/>
            <w:bottom w:w="0" w:type="dxa"/>
          </w:tblCellMar>
        </w:tblPrEx>
        <w:trPr>
          <w:trHeight w:hRule="exact" w:val="320"/>
        </w:trPr>
        <w:tc>
          <w:tcPr>
            <w:tcW w:w="4413" w:type="dxa"/>
            <w:shd w:val="clear" w:color="auto" w:fill="000080"/>
          </w:tcPr>
          <w:p w14:paraId="273C4D16" w14:textId="33B055A8" w:rsidR="00422574" w:rsidRPr="00422574" w:rsidRDefault="00422574" w:rsidP="00422574">
            <w:pPr>
              <w:rPr>
                <w:b/>
                <w:color w:val="FFFFFF"/>
                <w:u w:val="single"/>
              </w:rPr>
            </w:pPr>
            <w:r w:rsidRPr="00422574">
              <w:rPr>
                <w:b/>
                <w:color w:val="FFFFFF"/>
                <w:u w:val="single"/>
              </w:rPr>
              <w:t>Hyperlinks:</w:t>
            </w:r>
          </w:p>
        </w:tc>
      </w:tr>
      <w:tr w:rsidR="00422574" w:rsidRPr="00422574" w14:paraId="12DD1E26" w14:textId="77777777" w:rsidTr="00422574">
        <w:tblPrEx>
          <w:tblCellMar>
            <w:top w:w="0" w:type="dxa"/>
            <w:bottom w:w="0" w:type="dxa"/>
          </w:tblCellMar>
        </w:tblPrEx>
        <w:trPr>
          <w:trHeight w:hRule="exact" w:val="280"/>
        </w:trPr>
        <w:tc>
          <w:tcPr>
            <w:tcW w:w="4413" w:type="dxa"/>
            <w:shd w:val="clear" w:color="auto" w:fill="D3D3D3"/>
          </w:tcPr>
          <w:p w14:paraId="10832989" w14:textId="2E635493" w:rsidR="00422574" w:rsidRPr="00422574" w:rsidRDefault="00422574" w:rsidP="00422574">
            <w:pPr>
              <w:rPr>
                <w:sz w:val="20"/>
              </w:rPr>
            </w:pPr>
            <w:hyperlink r:id="rId18" w:history="1">
              <w:r w:rsidRPr="00422574">
                <w:rPr>
                  <w:rStyle w:val="a5"/>
                  <w:sz w:val="20"/>
                </w:rPr>
                <w:t>https://ja.pcisecuritystandards.org/minisite/env2/</w:t>
              </w:r>
            </w:hyperlink>
          </w:p>
        </w:tc>
      </w:tr>
    </w:tbl>
    <w:p w14:paraId="4C1EC74C" w14:textId="0AA92B2E" w:rsidR="00422574" w:rsidRDefault="00422574" w:rsidP="00422574">
      <w:pPr>
        <w:pStyle w:val="4"/>
        <w:ind w:left="880"/>
      </w:pPr>
      <w:r>
        <w:t>PCI Security Standards Council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EFF31E1" w14:textId="77777777" w:rsidTr="00422574">
        <w:tblPrEx>
          <w:tblCellMar>
            <w:top w:w="0" w:type="dxa"/>
            <w:bottom w:w="0" w:type="dxa"/>
          </w:tblCellMar>
        </w:tblPrEx>
        <w:trPr>
          <w:trHeight w:hRule="exact" w:val="360"/>
        </w:trPr>
        <w:tc>
          <w:tcPr>
            <w:tcW w:w="480" w:type="dxa"/>
            <w:vAlign w:val="bottom"/>
          </w:tcPr>
          <w:p w14:paraId="0350D4C5" w14:textId="5F860ECE" w:rsidR="00422574" w:rsidRDefault="00422574" w:rsidP="00422574">
            <w:r>
              <w:rPr>
                <w:noProof/>
              </w:rPr>
              <w:drawing>
                <wp:inline distT="0" distB="0" distL="0" distR="0" wp14:anchorId="34F2CEE7" wp14:editId="07265C94">
                  <wp:extent cx="146292" cy="146292"/>
                  <wp:effectExtent l="0" t="0" r="6350" b="6350"/>
                  <wp:docPr id="257" name="図 257"/>
                  <wp:cNvGraphicFramePr/>
                  <a:graphic xmlns:a="http://schemas.openxmlformats.org/drawingml/2006/main">
                    <a:graphicData uri="http://schemas.openxmlformats.org/drawingml/2006/picture">
                      <pic:pic xmlns:pic="http://schemas.openxmlformats.org/drawingml/2006/picture">
                        <pic:nvPicPr>
                          <pic:cNvPr id="25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7E16D4F" w14:textId="5A10F0B2" w:rsidR="00422574" w:rsidRDefault="00422574" w:rsidP="00422574">
      <w:pPr>
        <w:pStyle w:val="3"/>
        <w:ind w:left="880"/>
        <w:rPr>
          <w:rFonts w:hint="eastAsia"/>
        </w:rPr>
      </w:pPr>
      <w:r>
        <w:rPr>
          <w:rFonts w:hint="eastAsia"/>
        </w:rPr>
        <w:t xml:space="preserve">15 </w:t>
      </w:r>
      <w:r>
        <w:rPr>
          <w:rFonts w:hint="eastAsia"/>
        </w:rPr>
        <w:t>連邦政府の情報および情報システムに対するセキュリティ分類規格</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56EE58D" w14:textId="77777777" w:rsidTr="00422574">
        <w:tblPrEx>
          <w:tblCellMar>
            <w:top w:w="0" w:type="dxa"/>
            <w:bottom w:w="0" w:type="dxa"/>
          </w:tblCellMar>
        </w:tblPrEx>
        <w:trPr>
          <w:trHeight w:hRule="exact" w:val="360"/>
        </w:trPr>
        <w:tc>
          <w:tcPr>
            <w:tcW w:w="480" w:type="dxa"/>
            <w:vAlign w:val="bottom"/>
          </w:tcPr>
          <w:p w14:paraId="222AF7BE" w14:textId="602B0F37" w:rsidR="00422574" w:rsidRDefault="00422574" w:rsidP="00422574">
            <w:r>
              <w:rPr>
                <w:noProof/>
              </w:rPr>
              <w:drawing>
                <wp:inline distT="0" distB="0" distL="0" distR="0" wp14:anchorId="6EF39BD3" wp14:editId="6CDEF1B3">
                  <wp:extent cx="146292" cy="146292"/>
                  <wp:effectExtent l="0" t="0" r="6350" b="6350"/>
                  <wp:docPr id="258" name="図 258"/>
                  <wp:cNvGraphicFramePr/>
                  <a:graphic xmlns:a="http://schemas.openxmlformats.org/drawingml/2006/main">
                    <a:graphicData uri="http://schemas.openxmlformats.org/drawingml/2006/picture">
                      <pic:pic xmlns:pic="http://schemas.openxmlformats.org/drawingml/2006/picture">
                        <pic:nvPicPr>
                          <pic:cNvPr id="25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3676E26" w14:textId="40780E25" w:rsidR="00422574" w:rsidRDefault="00422574" w:rsidP="00422574">
      <w:pPr>
        <w:pStyle w:val="4"/>
        <w:ind w:left="880"/>
      </w:pPr>
      <w:r>
        <w:t>https://www.ipa.go.jp/security/publications/nist/index.html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E67F38B" w14:textId="77777777" w:rsidTr="00422574">
        <w:tblPrEx>
          <w:tblCellMar>
            <w:top w:w="0" w:type="dxa"/>
            <w:bottom w:w="0" w:type="dxa"/>
          </w:tblCellMar>
        </w:tblPrEx>
        <w:trPr>
          <w:trHeight w:hRule="exact" w:val="360"/>
        </w:trPr>
        <w:tc>
          <w:tcPr>
            <w:tcW w:w="480" w:type="dxa"/>
            <w:vAlign w:val="bottom"/>
          </w:tcPr>
          <w:p w14:paraId="669E9FDE" w14:textId="346A90BE" w:rsidR="00422574" w:rsidRDefault="00422574" w:rsidP="00422574">
            <w:r>
              <w:rPr>
                <w:noProof/>
              </w:rPr>
              <w:drawing>
                <wp:inline distT="0" distB="0" distL="0" distR="0" wp14:anchorId="773FABC7" wp14:editId="75E5DA33">
                  <wp:extent cx="146292" cy="146292"/>
                  <wp:effectExtent l="0" t="0" r="6350" b="6350"/>
                  <wp:docPr id="259" name="図 259"/>
                  <wp:cNvGraphicFramePr/>
                  <a:graphic xmlns:a="http://schemas.openxmlformats.org/drawingml/2006/main">
                    <a:graphicData uri="http://schemas.openxmlformats.org/drawingml/2006/picture">
                      <pic:pic xmlns:pic="http://schemas.openxmlformats.org/drawingml/2006/picture">
                        <pic:nvPicPr>
                          <pic:cNvPr id="25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440E6C9" w14:textId="4DA30449"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00DF9C23" w14:textId="77777777" w:rsidTr="00422574">
        <w:tblPrEx>
          <w:tblCellMar>
            <w:top w:w="0" w:type="dxa"/>
            <w:bottom w:w="0" w:type="dxa"/>
          </w:tblCellMar>
        </w:tblPrEx>
        <w:trPr>
          <w:trHeight w:hRule="exact" w:val="320"/>
        </w:trPr>
        <w:tc>
          <w:tcPr>
            <w:tcW w:w="5178" w:type="dxa"/>
            <w:shd w:val="clear" w:color="auto" w:fill="000080"/>
          </w:tcPr>
          <w:p w14:paraId="27E7C0E3" w14:textId="13801563" w:rsidR="00422574" w:rsidRPr="00422574" w:rsidRDefault="00422574" w:rsidP="00422574">
            <w:pPr>
              <w:rPr>
                <w:b/>
                <w:color w:val="FFFFFF"/>
                <w:u w:val="single"/>
              </w:rPr>
            </w:pPr>
            <w:r w:rsidRPr="00422574">
              <w:rPr>
                <w:b/>
                <w:color w:val="FFFFFF"/>
                <w:u w:val="single"/>
              </w:rPr>
              <w:t>Hyperlinks:</w:t>
            </w:r>
          </w:p>
        </w:tc>
      </w:tr>
      <w:tr w:rsidR="00422574" w:rsidRPr="00422574" w14:paraId="50DD38BF" w14:textId="77777777" w:rsidTr="00422574">
        <w:tblPrEx>
          <w:tblCellMar>
            <w:top w:w="0" w:type="dxa"/>
            <w:bottom w:w="0" w:type="dxa"/>
          </w:tblCellMar>
        </w:tblPrEx>
        <w:trPr>
          <w:trHeight w:hRule="exact" w:val="280"/>
        </w:trPr>
        <w:tc>
          <w:tcPr>
            <w:tcW w:w="5178" w:type="dxa"/>
            <w:shd w:val="clear" w:color="auto" w:fill="D3D3D3"/>
          </w:tcPr>
          <w:p w14:paraId="417F6F4A" w14:textId="42B0CB9D" w:rsidR="00422574" w:rsidRPr="00422574" w:rsidRDefault="00422574" w:rsidP="00422574">
            <w:pPr>
              <w:rPr>
                <w:sz w:val="20"/>
              </w:rPr>
            </w:pPr>
            <w:hyperlink r:id="rId19" w:history="1">
              <w:r w:rsidRPr="00422574">
                <w:rPr>
                  <w:rStyle w:val="a5"/>
                  <w:sz w:val="20"/>
                </w:rPr>
                <w:t>https://www.ipa.go.jp/security/publications/nist/index.html</w:t>
              </w:r>
            </w:hyperlink>
          </w:p>
        </w:tc>
      </w:tr>
    </w:tbl>
    <w:p w14:paraId="16940B0F" w14:textId="6D430F7E" w:rsidR="00422574" w:rsidRDefault="00422574" w:rsidP="00422574">
      <w:pPr>
        <w:pStyle w:val="4"/>
        <w:ind w:left="880"/>
        <w:rPr>
          <w:rFonts w:hint="eastAsia"/>
        </w:rPr>
      </w:pPr>
      <w:r>
        <w:rPr>
          <w:rFonts w:hint="eastAsia"/>
        </w:rPr>
        <w:t>米国国立標準技術研究所</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D01CD40" w14:textId="77777777" w:rsidTr="00422574">
        <w:tblPrEx>
          <w:tblCellMar>
            <w:top w:w="0" w:type="dxa"/>
            <w:bottom w:w="0" w:type="dxa"/>
          </w:tblCellMar>
        </w:tblPrEx>
        <w:trPr>
          <w:trHeight w:hRule="exact" w:val="360"/>
        </w:trPr>
        <w:tc>
          <w:tcPr>
            <w:tcW w:w="480" w:type="dxa"/>
            <w:vAlign w:val="bottom"/>
          </w:tcPr>
          <w:p w14:paraId="17FB4138" w14:textId="4F03681D" w:rsidR="00422574" w:rsidRDefault="00422574" w:rsidP="00422574">
            <w:r>
              <w:rPr>
                <w:noProof/>
              </w:rPr>
              <w:drawing>
                <wp:inline distT="0" distB="0" distL="0" distR="0" wp14:anchorId="50BDF5CE" wp14:editId="464ADC8D">
                  <wp:extent cx="146292" cy="146292"/>
                  <wp:effectExtent l="0" t="0" r="6350" b="6350"/>
                  <wp:docPr id="260" name="図 260"/>
                  <wp:cNvGraphicFramePr/>
                  <a:graphic xmlns:a="http://schemas.openxmlformats.org/drawingml/2006/main">
                    <a:graphicData uri="http://schemas.openxmlformats.org/drawingml/2006/picture">
                      <pic:pic xmlns:pic="http://schemas.openxmlformats.org/drawingml/2006/picture">
                        <pic:nvPicPr>
                          <pic:cNvPr id="26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AD382E0" w14:textId="47EDD619" w:rsidR="00422574" w:rsidRDefault="00422574" w:rsidP="00422574">
      <w:pPr>
        <w:pStyle w:val="3"/>
        <w:ind w:left="880"/>
        <w:rPr>
          <w:rFonts w:hint="eastAsia"/>
        </w:rPr>
      </w:pPr>
      <w:r>
        <w:rPr>
          <w:rFonts w:hint="eastAsia"/>
        </w:rPr>
        <w:lastRenderedPageBreak/>
        <w:t xml:space="preserve">16 </w:t>
      </w:r>
      <w:r>
        <w:rPr>
          <w:rFonts w:hint="eastAsia"/>
        </w:rPr>
        <w:t>政府機関の情報セキュリティ対策のための統一基準（平成</w:t>
      </w:r>
      <w:r>
        <w:rPr>
          <w:rFonts w:hint="eastAsia"/>
        </w:rPr>
        <w:t xml:space="preserve">28 </w:t>
      </w:r>
      <w:r>
        <w:rPr>
          <w:rFonts w:hint="eastAsia"/>
        </w:rPr>
        <w:t>年度版）</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4CAF84E" w14:textId="77777777" w:rsidTr="00422574">
        <w:tblPrEx>
          <w:tblCellMar>
            <w:top w:w="0" w:type="dxa"/>
            <w:bottom w:w="0" w:type="dxa"/>
          </w:tblCellMar>
        </w:tblPrEx>
        <w:trPr>
          <w:trHeight w:hRule="exact" w:val="360"/>
        </w:trPr>
        <w:tc>
          <w:tcPr>
            <w:tcW w:w="480" w:type="dxa"/>
            <w:vAlign w:val="bottom"/>
          </w:tcPr>
          <w:p w14:paraId="3D64883A" w14:textId="0B2812F2" w:rsidR="00422574" w:rsidRDefault="00422574" w:rsidP="00422574">
            <w:r>
              <w:rPr>
                <w:noProof/>
              </w:rPr>
              <w:drawing>
                <wp:inline distT="0" distB="0" distL="0" distR="0" wp14:anchorId="1B6B90C1" wp14:editId="7F311842">
                  <wp:extent cx="146292" cy="146292"/>
                  <wp:effectExtent l="0" t="0" r="6350" b="6350"/>
                  <wp:docPr id="261" name="図 261"/>
                  <wp:cNvGraphicFramePr/>
                  <a:graphic xmlns:a="http://schemas.openxmlformats.org/drawingml/2006/main">
                    <a:graphicData uri="http://schemas.openxmlformats.org/drawingml/2006/picture">
                      <pic:pic xmlns:pic="http://schemas.openxmlformats.org/drawingml/2006/picture">
                        <pic:nvPicPr>
                          <pic:cNvPr id="26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A07FEE8" w14:textId="3197793A" w:rsidR="00422574" w:rsidRDefault="00422574" w:rsidP="00422574">
      <w:pPr>
        <w:pStyle w:val="4"/>
        <w:ind w:left="880"/>
      </w:pPr>
      <w:r>
        <w:t>https://www.nisc.go.jp/active/general/kijun28.html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CDD5396" w14:textId="77777777" w:rsidTr="00422574">
        <w:tblPrEx>
          <w:tblCellMar>
            <w:top w:w="0" w:type="dxa"/>
            <w:bottom w:w="0" w:type="dxa"/>
          </w:tblCellMar>
        </w:tblPrEx>
        <w:trPr>
          <w:trHeight w:hRule="exact" w:val="360"/>
        </w:trPr>
        <w:tc>
          <w:tcPr>
            <w:tcW w:w="480" w:type="dxa"/>
            <w:vAlign w:val="bottom"/>
          </w:tcPr>
          <w:p w14:paraId="32FDC78E" w14:textId="62E008BD" w:rsidR="00422574" w:rsidRDefault="00422574" w:rsidP="00422574">
            <w:r>
              <w:rPr>
                <w:noProof/>
              </w:rPr>
              <w:drawing>
                <wp:inline distT="0" distB="0" distL="0" distR="0" wp14:anchorId="47BC1672" wp14:editId="39D561D2">
                  <wp:extent cx="146292" cy="146292"/>
                  <wp:effectExtent l="0" t="0" r="6350" b="6350"/>
                  <wp:docPr id="262" name="図 262"/>
                  <wp:cNvGraphicFramePr/>
                  <a:graphic xmlns:a="http://schemas.openxmlformats.org/drawingml/2006/main">
                    <a:graphicData uri="http://schemas.openxmlformats.org/drawingml/2006/picture">
                      <pic:pic xmlns:pic="http://schemas.openxmlformats.org/drawingml/2006/picture">
                        <pic:nvPicPr>
                          <pic:cNvPr id="26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D6B822F" w14:textId="537167F2"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310BCBCC" w14:textId="77777777" w:rsidTr="00422574">
        <w:tblPrEx>
          <w:tblCellMar>
            <w:top w:w="0" w:type="dxa"/>
            <w:bottom w:w="0" w:type="dxa"/>
          </w:tblCellMar>
        </w:tblPrEx>
        <w:trPr>
          <w:trHeight w:hRule="exact" w:val="320"/>
        </w:trPr>
        <w:tc>
          <w:tcPr>
            <w:tcW w:w="4518" w:type="dxa"/>
            <w:shd w:val="clear" w:color="auto" w:fill="000080"/>
          </w:tcPr>
          <w:p w14:paraId="2D019708" w14:textId="36F2C1D1" w:rsidR="00422574" w:rsidRPr="00422574" w:rsidRDefault="00422574" w:rsidP="00422574">
            <w:pPr>
              <w:rPr>
                <w:b/>
                <w:color w:val="FFFFFF"/>
                <w:u w:val="single"/>
              </w:rPr>
            </w:pPr>
            <w:r w:rsidRPr="00422574">
              <w:rPr>
                <w:b/>
                <w:color w:val="FFFFFF"/>
                <w:u w:val="single"/>
              </w:rPr>
              <w:t>Hyperlinks:</w:t>
            </w:r>
          </w:p>
        </w:tc>
      </w:tr>
      <w:tr w:rsidR="00422574" w:rsidRPr="00422574" w14:paraId="40B21EB3" w14:textId="77777777" w:rsidTr="00422574">
        <w:tblPrEx>
          <w:tblCellMar>
            <w:top w:w="0" w:type="dxa"/>
            <w:bottom w:w="0" w:type="dxa"/>
          </w:tblCellMar>
        </w:tblPrEx>
        <w:trPr>
          <w:trHeight w:hRule="exact" w:val="280"/>
        </w:trPr>
        <w:tc>
          <w:tcPr>
            <w:tcW w:w="4518" w:type="dxa"/>
            <w:shd w:val="clear" w:color="auto" w:fill="D3D3D3"/>
          </w:tcPr>
          <w:p w14:paraId="182E3BA0" w14:textId="56DEA87E" w:rsidR="00422574" w:rsidRPr="00422574" w:rsidRDefault="00422574" w:rsidP="00422574">
            <w:pPr>
              <w:rPr>
                <w:sz w:val="20"/>
              </w:rPr>
            </w:pPr>
            <w:hyperlink r:id="rId20" w:history="1">
              <w:r w:rsidRPr="00422574">
                <w:rPr>
                  <w:rStyle w:val="a5"/>
                  <w:sz w:val="20"/>
                </w:rPr>
                <w:t>https://www.nisc.go.jp/active/general/kijun28.html</w:t>
              </w:r>
            </w:hyperlink>
          </w:p>
        </w:tc>
      </w:tr>
    </w:tbl>
    <w:p w14:paraId="61641EC4" w14:textId="7B16AEDE" w:rsidR="00422574" w:rsidRDefault="00422574" w:rsidP="00422574">
      <w:pPr>
        <w:pStyle w:val="4"/>
        <w:ind w:left="880"/>
        <w:rPr>
          <w:rFonts w:hint="eastAsia"/>
        </w:rPr>
      </w:pPr>
      <w:r>
        <w:rPr>
          <w:rFonts w:hint="eastAsia"/>
        </w:rPr>
        <w:t>内閣サイバーセキュリティセンター</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432F922" w14:textId="77777777" w:rsidTr="00422574">
        <w:tblPrEx>
          <w:tblCellMar>
            <w:top w:w="0" w:type="dxa"/>
            <w:bottom w:w="0" w:type="dxa"/>
          </w:tblCellMar>
        </w:tblPrEx>
        <w:trPr>
          <w:trHeight w:hRule="exact" w:val="360"/>
        </w:trPr>
        <w:tc>
          <w:tcPr>
            <w:tcW w:w="480" w:type="dxa"/>
            <w:vAlign w:val="bottom"/>
          </w:tcPr>
          <w:p w14:paraId="36FDDDCE" w14:textId="0FD56F2C" w:rsidR="00422574" w:rsidRDefault="00422574" w:rsidP="00422574">
            <w:r>
              <w:rPr>
                <w:noProof/>
              </w:rPr>
              <w:drawing>
                <wp:inline distT="0" distB="0" distL="0" distR="0" wp14:anchorId="0A16B4F1" wp14:editId="7C6562EA">
                  <wp:extent cx="146292" cy="146292"/>
                  <wp:effectExtent l="0" t="0" r="6350" b="6350"/>
                  <wp:docPr id="263" name="図 263"/>
                  <wp:cNvGraphicFramePr/>
                  <a:graphic xmlns:a="http://schemas.openxmlformats.org/drawingml/2006/main">
                    <a:graphicData uri="http://schemas.openxmlformats.org/drawingml/2006/picture">
                      <pic:pic xmlns:pic="http://schemas.openxmlformats.org/drawingml/2006/picture">
                        <pic:nvPicPr>
                          <pic:cNvPr id="26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E4D67A9" w14:textId="43AFB602" w:rsidR="00422574" w:rsidRDefault="00422574" w:rsidP="00422574">
      <w:pPr>
        <w:pStyle w:val="2"/>
        <w:rPr>
          <w:rFonts w:hint="eastAsia"/>
        </w:rPr>
      </w:pPr>
      <w:r>
        <w:rPr>
          <w:rFonts w:hint="eastAsia"/>
        </w:rPr>
        <w:t>2.</w:t>
      </w:r>
      <w:r>
        <w:rPr>
          <w:rFonts w:hint="eastAsia"/>
        </w:rPr>
        <w:t>設計</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AD11553" w14:textId="77777777" w:rsidTr="00422574">
        <w:tblPrEx>
          <w:tblCellMar>
            <w:top w:w="0" w:type="dxa"/>
            <w:bottom w:w="0" w:type="dxa"/>
          </w:tblCellMar>
        </w:tblPrEx>
        <w:trPr>
          <w:trHeight w:hRule="exact" w:val="360"/>
        </w:trPr>
        <w:tc>
          <w:tcPr>
            <w:tcW w:w="480" w:type="dxa"/>
            <w:vAlign w:val="bottom"/>
          </w:tcPr>
          <w:p w14:paraId="5EEED0E7" w14:textId="3234BC68" w:rsidR="00422574" w:rsidRDefault="00422574" w:rsidP="00422574">
            <w:r>
              <w:rPr>
                <w:noProof/>
              </w:rPr>
              <w:drawing>
                <wp:inline distT="0" distB="0" distL="0" distR="0" wp14:anchorId="2C2CA717" wp14:editId="1C307F0D">
                  <wp:extent cx="146292" cy="146292"/>
                  <wp:effectExtent l="0" t="0" r="6350" b="6350"/>
                  <wp:docPr id="264" name="図 264"/>
                  <wp:cNvGraphicFramePr/>
                  <a:graphic xmlns:a="http://schemas.openxmlformats.org/drawingml/2006/main">
                    <a:graphicData uri="http://schemas.openxmlformats.org/drawingml/2006/picture">
                      <pic:pic xmlns:pic="http://schemas.openxmlformats.org/drawingml/2006/picture">
                        <pic:nvPicPr>
                          <pic:cNvPr id="26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18D4566" w14:textId="5EBC665F" w:rsidR="00422574" w:rsidRDefault="00422574" w:rsidP="00422574">
      <w:pPr>
        <w:pStyle w:val="3"/>
        <w:ind w:left="880"/>
        <w:rPr>
          <w:rFonts w:hint="eastAsia"/>
        </w:rPr>
      </w:pPr>
      <w:r>
        <w:rPr>
          <w:rFonts w:hint="eastAsia"/>
        </w:rPr>
        <w:t xml:space="preserve">17 </w:t>
      </w:r>
      <w:r>
        <w:rPr>
          <w:rFonts w:hint="eastAsia"/>
        </w:rPr>
        <w:t>ウェブサイト改ざんの脅威と対策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D409604" w14:textId="77777777" w:rsidTr="00422574">
        <w:tblPrEx>
          <w:tblCellMar>
            <w:top w:w="0" w:type="dxa"/>
            <w:bottom w:w="0" w:type="dxa"/>
          </w:tblCellMar>
        </w:tblPrEx>
        <w:trPr>
          <w:trHeight w:hRule="exact" w:val="360"/>
        </w:trPr>
        <w:tc>
          <w:tcPr>
            <w:tcW w:w="480" w:type="dxa"/>
            <w:vAlign w:val="bottom"/>
          </w:tcPr>
          <w:p w14:paraId="6D1301FF" w14:textId="69115A82" w:rsidR="00422574" w:rsidRDefault="00422574" w:rsidP="00422574">
            <w:r>
              <w:rPr>
                <w:noProof/>
              </w:rPr>
              <w:drawing>
                <wp:inline distT="0" distB="0" distL="0" distR="0" wp14:anchorId="59CA2CAE" wp14:editId="65DE4A6F">
                  <wp:extent cx="146292" cy="146292"/>
                  <wp:effectExtent l="0" t="0" r="6350" b="6350"/>
                  <wp:docPr id="265" name="図 265"/>
                  <wp:cNvGraphicFramePr/>
                  <a:graphic xmlns:a="http://schemas.openxmlformats.org/drawingml/2006/main">
                    <a:graphicData uri="http://schemas.openxmlformats.org/drawingml/2006/picture">
                      <pic:pic xmlns:pic="http://schemas.openxmlformats.org/drawingml/2006/picture">
                        <pic:nvPicPr>
                          <pic:cNvPr id="26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7F00E2B" w14:textId="11329BB8" w:rsidR="00422574" w:rsidRDefault="00422574" w:rsidP="00422574">
      <w:pPr>
        <w:pStyle w:val="4"/>
        <w:ind w:left="880"/>
      </w:pPr>
      <w:r>
        <w:t>https://www.ipa.go.jp/security/technicalwatch/20140829.html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F7EEC39" w14:textId="77777777" w:rsidTr="00422574">
        <w:tblPrEx>
          <w:tblCellMar>
            <w:top w:w="0" w:type="dxa"/>
            <w:bottom w:w="0" w:type="dxa"/>
          </w:tblCellMar>
        </w:tblPrEx>
        <w:trPr>
          <w:trHeight w:hRule="exact" w:val="360"/>
        </w:trPr>
        <w:tc>
          <w:tcPr>
            <w:tcW w:w="480" w:type="dxa"/>
            <w:vAlign w:val="bottom"/>
          </w:tcPr>
          <w:p w14:paraId="6D2715DF" w14:textId="0D301FBF" w:rsidR="00422574" w:rsidRDefault="00422574" w:rsidP="00422574">
            <w:r>
              <w:rPr>
                <w:noProof/>
              </w:rPr>
              <w:drawing>
                <wp:inline distT="0" distB="0" distL="0" distR="0" wp14:anchorId="0A3EAA19" wp14:editId="34B96206">
                  <wp:extent cx="146292" cy="146292"/>
                  <wp:effectExtent l="0" t="0" r="6350" b="6350"/>
                  <wp:docPr id="266" name="図 266"/>
                  <wp:cNvGraphicFramePr/>
                  <a:graphic xmlns:a="http://schemas.openxmlformats.org/drawingml/2006/main">
                    <a:graphicData uri="http://schemas.openxmlformats.org/drawingml/2006/picture">
                      <pic:pic xmlns:pic="http://schemas.openxmlformats.org/drawingml/2006/picture">
                        <pic:nvPicPr>
                          <pic:cNvPr id="26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87BAA5A" w14:textId="70DE069E"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5B67ACD4" w14:textId="77777777" w:rsidTr="00422574">
        <w:tblPrEx>
          <w:tblCellMar>
            <w:top w:w="0" w:type="dxa"/>
            <w:bottom w:w="0" w:type="dxa"/>
          </w:tblCellMar>
        </w:tblPrEx>
        <w:trPr>
          <w:trHeight w:hRule="exact" w:val="320"/>
        </w:trPr>
        <w:tc>
          <w:tcPr>
            <w:tcW w:w="5448" w:type="dxa"/>
            <w:shd w:val="clear" w:color="auto" w:fill="000080"/>
          </w:tcPr>
          <w:p w14:paraId="397F157A" w14:textId="21F744D2" w:rsidR="00422574" w:rsidRPr="00422574" w:rsidRDefault="00422574" w:rsidP="00422574">
            <w:pPr>
              <w:rPr>
                <w:b/>
                <w:color w:val="FFFFFF"/>
                <w:u w:val="single"/>
              </w:rPr>
            </w:pPr>
            <w:r w:rsidRPr="00422574">
              <w:rPr>
                <w:b/>
                <w:color w:val="FFFFFF"/>
                <w:u w:val="single"/>
              </w:rPr>
              <w:t>Hyperlinks:</w:t>
            </w:r>
          </w:p>
        </w:tc>
      </w:tr>
      <w:tr w:rsidR="00422574" w:rsidRPr="00422574" w14:paraId="1FA1B6FB" w14:textId="77777777" w:rsidTr="00422574">
        <w:tblPrEx>
          <w:tblCellMar>
            <w:top w:w="0" w:type="dxa"/>
            <w:bottom w:w="0" w:type="dxa"/>
          </w:tblCellMar>
        </w:tblPrEx>
        <w:trPr>
          <w:trHeight w:hRule="exact" w:val="280"/>
        </w:trPr>
        <w:tc>
          <w:tcPr>
            <w:tcW w:w="5448" w:type="dxa"/>
            <w:shd w:val="clear" w:color="auto" w:fill="D3D3D3"/>
          </w:tcPr>
          <w:p w14:paraId="4001C9A6" w14:textId="6778D7AF" w:rsidR="00422574" w:rsidRPr="00422574" w:rsidRDefault="00422574" w:rsidP="00422574">
            <w:pPr>
              <w:rPr>
                <w:sz w:val="20"/>
              </w:rPr>
            </w:pPr>
            <w:hyperlink r:id="rId21" w:history="1">
              <w:r w:rsidRPr="00422574">
                <w:rPr>
                  <w:rStyle w:val="a5"/>
                  <w:sz w:val="20"/>
                </w:rPr>
                <w:t>https://www.ipa.go.jp/security/technicalwatch/20140829.html</w:t>
              </w:r>
            </w:hyperlink>
          </w:p>
        </w:tc>
      </w:tr>
    </w:tbl>
    <w:p w14:paraId="7D7FED68" w14:textId="174188D3" w:rsidR="00422574" w:rsidRDefault="00422574" w:rsidP="00422574">
      <w:pPr>
        <w:pStyle w:val="4"/>
        <w:ind w:left="880"/>
      </w:pPr>
      <w:r>
        <w:t>IPA</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351F432" w14:textId="77777777" w:rsidTr="00422574">
        <w:tblPrEx>
          <w:tblCellMar>
            <w:top w:w="0" w:type="dxa"/>
            <w:bottom w:w="0" w:type="dxa"/>
          </w:tblCellMar>
        </w:tblPrEx>
        <w:trPr>
          <w:trHeight w:hRule="exact" w:val="360"/>
        </w:trPr>
        <w:tc>
          <w:tcPr>
            <w:tcW w:w="480" w:type="dxa"/>
            <w:vAlign w:val="bottom"/>
          </w:tcPr>
          <w:p w14:paraId="734A4550" w14:textId="16D0E231" w:rsidR="00422574" w:rsidRDefault="00422574" w:rsidP="00422574">
            <w:r>
              <w:rPr>
                <w:noProof/>
              </w:rPr>
              <w:drawing>
                <wp:inline distT="0" distB="0" distL="0" distR="0" wp14:anchorId="66821D55" wp14:editId="17E38BC4">
                  <wp:extent cx="146292" cy="146292"/>
                  <wp:effectExtent l="0" t="0" r="6350" b="6350"/>
                  <wp:docPr id="267" name="図 267"/>
                  <wp:cNvGraphicFramePr/>
                  <a:graphic xmlns:a="http://schemas.openxmlformats.org/drawingml/2006/main">
                    <a:graphicData uri="http://schemas.openxmlformats.org/drawingml/2006/picture">
                      <pic:pic xmlns:pic="http://schemas.openxmlformats.org/drawingml/2006/picture">
                        <pic:nvPicPr>
                          <pic:cNvPr id="26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E7939D4" w14:textId="50C5F76E" w:rsidR="00422574" w:rsidRDefault="00422574" w:rsidP="00422574">
      <w:pPr>
        <w:pStyle w:val="3"/>
        <w:ind w:left="880"/>
        <w:rPr>
          <w:rFonts w:hint="eastAsia"/>
        </w:rPr>
      </w:pPr>
      <w:r>
        <w:rPr>
          <w:rFonts w:hint="eastAsia"/>
        </w:rPr>
        <w:t xml:space="preserve">18 Web Application Firewall </w:t>
      </w:r>
      <w:r>
        <w:rPr>
          <w:rFonts w:hint="eastAsia"/>
        </w:rPr>
        <w:t>読本</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FD26139" w14:textId="77777777" w:rsidTr="00422574">
        <w:tblPrEx>
          <w:tblCellMar>
            <w:top w:w="0" w:type="dxa"/>
            <w:bottom w:w="0" w:type="dxa"/>
          </w:tblCellMar>
        </w:tblPrEx>
        <w:trPr>
          <w:trHeight w:hRule="exact" w:val="360"/>
        </w:trPr>
        <w:tc>
          <w:tcPr>
            <w:tcW w:w="480" w:type="dxa"/>
            <w:vAlign w:val="bottom"/>
          </w:tcPr>
          <w:p w14:paraId="4E79C048" w14:textId="5BEC0522" w:rsidR="00422574" w:rsidRDefault="00422574" w:rsidP="00422574">
            <w:r>
              <w:rPr>
                <w:noProof/>
              </w:rPr>
              <w:drawing>
                <wp:inline distT="0" distB="0" distL="0" distR="0" wp14:anchorId="088DD015" wp14:editId="4FC41D5F">
                  <wp:extent cx="146292" cy="146292"/>
                  <wp:effectExtent l="0" t="0" r="6350" b="6350"/>
                  <wp:docPr id="268" name="図 268"/>
                  <wp:cNvGraphicFramePr/>
                  <a:graphic xmlns:a="http://schemas.openxmlformats.org/drawingml/2006/main">
                    <a:graphicData uri="http://schemas.openxmlformats.org/drawingml/2006/picture">
                      <pic:pic xmlns:pic="http://schemas.openxmlformats.org/drawingml/2006/picture">
                        <pic:nvPicPr>
                          <pic:cNvPr id="26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8313F02" w14:textId="4075B00A" w:rsidR="00422574" w:rsidRDefault="00422574" w:rsidP="00422574">
      <w:pPr>
        <w:pStyle w:val="4"/>
        <w:ind w:left="880"/>
      </w:pPr>
      <w:r>
        <w:t>https://www.ipa.go.jp/security/vuln/waf.html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C369888" w14:textId="77777777" w:rsidTr="00422574">
        <w:tblPrEx>
          <w:tblCellMar>
            <w:top w:w="0" w:type="dxa"/>
            <w:bottom w:w="0" w:type="dxa"/>
          </w:tblCellMar>
        </w:tblPrEx>
        <w:trPr>
          <w:trHeight w:hRule="exact" w:val="360"/>
        </w:trPr>
        <w:tc>
          <w:tcPr>
            <w:tcW w:w="480" w:type="dxa"/>
            <w:vAlign w:val="bottom"/>
          </w:tcPr>
          <w:p w14:paraId="61DF3D11" w14:textId="712B5320" w:rsidR="00422574" w:rsidRDefault="00422574" w:rsidP="00422574">
            <w:r>
              <w:rPr>
                <w:noProof/>
              </w:rPr>
              <w:drawing>
                <wp:inline distT="0" distB="0" distL="0" distR="0" wp14:anchorId="2620F06E" wp14:editId="3B621CC7">
                  <wp:extent cx="146292" cy="146292"/>
                  <wp:effectExtent l="0" t="0" r="6350" b="6350"/>
                  <wp:docPr id="269" name="図 269"/>
                  <wp:cNvGraphicFramePr/>
                  <a:graphic xmlns:a="http://schemas.openxmlformats.org/drawingml/2006/main">
                    <a:graphicData uri="http://schemas.openxmlformats.org/drawingml/2006/picture">
                      <pic:pic xmlns:pic="http://schemas.openxmlformats.org/drawingml/2006/picture">
                        <pic:nvPicPr>
                          <pic:cNvPr id="26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6BB6377" w14:textId="4B4AC12C"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1C0AF35D" w14:textId="77777777" w:rsidTr="00422574">
        <w:tblPrEx>
          <w:tblCellMar>
            <w:top w:w="0" w:type="dxa"/>
            <w:bottom w:w="0" w:type="dxa"/>
          </w:tblCellMar>
        </w:tblPrEx>
        <w:trPr>
          <w:trHeight w:hRule="exact" w:val="320"/>
        </w:trPr>
        <w:tc>
          <w:tcPr>
            <w:tcW w:w="4023" w:type="dxa"/>
            <w:shd w:val="clear" w:color="auto" w:fill="000080"/>
          </w:tcPr>
          <w:p w14:paraId="6A06A593" w14:textId="3D16379D" w:rsidR="00422574" w:rsidRPr="00422574" w:rsidRDefault="00422574" w:rsidP="00422574">
            <w:pPr>
              <w:rPr>
                <w:b/>
                <w:color w:val="FFFFFF"/>
                <w:u w:val="single"/>
              </w:rPr>
            </w:pPr>
            <w:r w:rsidRPr="00422574">
              <w:rPr>
                <w:b/>
                <w:color w:val="FFFFFF"/>
                <w:u w:val="single"/>
              </w:rPr>
              <w:t>Hyperlinks:</w:t>
            </w:r>
          </w:p>
        </w:tc>
      </w:tr>
      <w:tr w:rsidR="00422574" w:rsidRPr="00422574" w14:paraId="39804082" w14:textId="77777777" w:rsidTr="00422574">
        <w:tblPrEx>
          <w:tblCellMar>
            <w:top w:w="0" w:type="dxa"/>
            <w:bottom w:w="0" w:type="dxa"/>
          </w:tblCellMar>
        </w:tblPrEx>
        <w:trPr>
          <w:trHeight w:hRule="exact" w:val="280"/>
        </w:trPr>
        <w:tc>
          <w:tcPr>
            <w:tcW w:w="4023" w:type="dxa"/>
            <w:shd w:val="clear" w:color="auto" w:fill="D3D3D3"/>
          </w:tcPr>
          <w:p w14:paraId="4F60393A" w14:textId="7CB8154D" w:rsidR="00422574" w:rsidRPr="00422574" w:rsidRDefault="00422574" w:rsidP="00422574">
            <w:pPr>
              <w:rPr>
                <w:sz w:val="20"/>
              </w:rPr>
            </w:pPr>
            <w:hyperlink r:id="rId22" w:history="1">
              <w:r w:rsidRPr="00422574">
                <w:rPr>
                  <w:rStyle w:val="a5"/>
                  <w:sz w:val="20"/>
                </w:rPr>
                <w:t>https://www.ipa.go.jp/security/vuln/waf.html</w:t>
              </w:r>
            </w:hyperlink>
          </w:p>
        </w:tc>
      </w:tr>
    </w:tbl>
    <w:p w14:paraId="435B35ED" w14:textId="084DAC44" w:rsidR="00422574" w:rsidRDefault="00422574" w:rsidP="00422574">
      <w:pPr>
        <w:pStyle w:val="4"/>
        <w:ind w:left="880"/>
      </w:pPr>
      <w:r>
        <w:t>IPA</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D247D05" w14:textId="77777777" w:rsidTr="00422574">
        <w:tblPrEx>
          <w:tblCellMar>
            <w:top w:w="0" w:type="dxa"/>
            <w:bottom w:w="0" w:type="dxa"/>
          </w:tblCellMar>
        </w:tblPrEx>
        <w:trPr>
          <w:trHeight w:hRule="exact" w:val="360"/>
        </w:trPr>
        <w:tc>
          <w:tcPr>
            <w:tcW w:w="480" w:type="dxa"/>
            <w:vAlign w:val="bottom"/>
          </w:tcPr>
          <w:p w14:paraId="3AC04504" w14:textId="6F72AB70" w:rsidR="00422574" w:rsidRDefault="00422574" w:rsidP="00422574">
            <w:r>
              <w:rPr>
                <w:noProof/>
              </w:rPr>
              <w:drawing>
                <wp:inline distT="0" distB="0" distL="0" distR="0" wp14:anchorId="1D27E558" wp14:editId="0A23F2EC">
                  <wp:extent cx="146292" cy="146292"/>
                  <wp:effectExtent l="0" t="0" r="6350" b="6350"/>
                  <wp:docPr id="270" name="図 270"/>
                  <wp:cNvGraphicFramePr/>
                  <a:graphic xmlns:a="http://schemas.openxmlformats.org/drawingml/2006/main">
                    <a:graphicData uri="http://schemas.openxmlformats.org/drawingml/2006/picture">
                      <pic:pic xmlns:pic="http://schemas.openxmlformats.org/drawingml/2006/picture">
                        <pic:nvPicPr>
                          <pic:cNvPr id="27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E277EF1" w14:textId="18A167A9" w:rsidR="00422574" w:rsidRDefault="00422574" w:rsidP="00422574">
      <w:pPr>
        <w:pStyle w:val="3"/>
        <w:ind w:left="880"/>
        <w:rPr>
          <w:rFonts w:hint="eastAsia"/>
        </w:rPr>
      </w:pPr>
      <w:r>
        <w:rPr>
          <w:rFonts w:hint="eastAsia"/>
        </w:rPr>
        <w:t xml:space="preserve">19 </w:t>
      </w:r>
      <w:r>
        <w:rPr>
          <w:rFonts w:hint="eastAsia"/>
        </w:rPr>
        <w:t>安全なウェブサイトの作り方</w:t>
      </w:r>
      <w:r>
        <w:rPr>
          <w:rFonts w:hint="eastAsia"/>
        </w:rPr>
        <w:t xml:space="preserve"> </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5E8A881" w14:textId="77777777" w:rsidTr="00422574">
        <w:tblPrEx>
          <w:tblCellMar>
            <w:top w:w="0" w:type="dxa"/>
            <w:bottom w:w="0" w:type="dxa"/>
          </w:tblCellMar>
        </w:tblPrEx>
        <w:trPr>
          <w:trHeight w:hRule="exact" w:val="360"/>
        </w:trPr>
        <w:tc>
          <w:tcPr>
            <w:tcW w:w="480" w:type="dxa"/>
            <w:vAlign w:val="bottom"/>
          </w:tcPr>
          <w:p w14:paraId="4A14AAC8" w14:textId="08445866" w:rsidR="00422574" w:rsidRDefault="00422574" w:rsidP="00422574">
            <w:r>
              <w:rPr>
                <w:noProof/>
              </w:rPr>
              <w:drawing>
                <wp:inline distT="0" distB="0" distL="0" distR="0" wp14:anchorId="41000038" wp14:editId="66AE0444">
                  <wp:extent cx="146292" cy="146292"/>
                  <wp:effectExtent l="0" t="0" r="6350" b="6350"/>
                  <wp:docPr id="271" name="図 271"/>
                  <wp:cNvGraphicFramePr/>
                  <a:graphic xmlns:a="http://schemas.openxmlformats.org/drawingml/2006/main">
                    <a:graphicData uri="http://schemas.openxmlformats.org/drawingml/2006/picture">
                      <pic:pic xmlns:pic="http://schemas.openxmlformats.org/drawingml/2006/picture">
                        <pic:nvPicPr>
                          <pic:cNvPr id="27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70958A6" w14:textId="70179878" w:rsidR="00422574" w:rsidRDefault="00422574" w:rsidP="00422574">
      <w:pPr>
        <w:pStyle w:val="4"/>
        <w:ind w:left="880"/>
      </w:pPr>
      <w:r>
        <w:lastRenderedPageBreak/>
        <w:t>https://www.ipa.go.jp/security/vuln/websecurity.html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103D465" w14:textId="77777777" w:rsidTr="00422574">
        <w:tblPrEx>
          <w:tblCellMar>
            <w:top w:w="0" w:type="dxa"/>
            <w:bottom w:w="0" w:type="dxa"/>
          </w:tblCellMar>
        </w:tblPrEx>
        <w:trPr>
          <w:trHeight w:hRule="exact" w:val="360"/>
        </w:trPr>
        <w:tc>
          <w:tcPr>
            <w:tcW w:w="480" w:type="dxa"/>
            <w:vAlign w:val="bottom"/>
          </w:tcPr>
          <w:p w14:paraId="6E8C8CD6" w14:textId="065EBCE9" w:rsidR="00422574" w:rsidRDefault="00422574" w:rsidP="00422574">
            <w:r>
              <w:rPr>
                <w:noProof/>
              </w:rPr>
              <w:drawing>
                <wp:inline distT="0" distB="0" distL="0" distR="0" wp14:anchorId="7B81EFF6" wp14:editId="1A1D5AF9">
                  <wp:extent cx="146292" cy="146292"/>
                  <wp:effectExtent l="0" t="0" r="6350" b="6350"/>
                  <wp:docPr id="272" name="図 272"/>
                  <wp:cNvGraphicFramePr/>
                  <a:graphic xmlns:a="http://schemas.openxmlformats.org/drawingml/2006/main">
                    <a:graphicData uri="http://schemas.openxmlformats.org/drawingml/2006/picture">
                      <pic:pic xmlns:pic="http://schemas.openxmlformats.org/drawingml/2006/picture">
                        <pic:nvPicPr>
                          <pic:cNvPr id="27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69C2545" w14:textId="65C9506E"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6ECD6349" w14:textId="77777777" w:rsidTr="00422574">
        <w:tblPrEx>
          <w:tblCellMar>
            <w:top w:w="0" w:type="dxa"/>
            <w:bottom w:w="0" w:type="dxa"/>
          </w:tblCellMar>
        </w:tblPrEx>
        <w:trPr>
          <w:trHeight w:hRule="exact" w:val="320"/>
        </w:trPr>
        <w:tc>
          <w:tcPr>
            <w:tcW w:w="4728" w:type="dxa"/>
            <w:shd w:val="clear" w:color="auto" w:fill="000080"/>
          </w:tcPr>
          <w:p w14:paraId="388559A8" w14:textId="322AEF05" w:rsidR="00422574" w:rsidRPr="00422574" w:rsidRDefault="00422574" w:rsidP="00422574">
            <w:pPr>
              <w:rPr>
                <w:b/>
                <w:color w:val="FFFFFF"/>
                <w:u w:val="single"/>
              </w:rPr>
            </w:pPr>
            <w:r w:rsidRPr="00422574">
              <w:rPr>
                <w:b/>
                <w:color w:val="FFFFFF"/>
                <w:u w:val="single"/>
              </w:rPr>
              <w:t>Hyperlinks:</w:t>
            </w:r>
          </w:p>
        </w:tc>
      </w:tr>
      <w:tr w:rsidR="00422574" w:rsidRPr="00422574" w14:paraId="634922E6" w14:textId="77777777" w:rsidTr="00422574">
        <w:tblPrEx>
          <w:tblCellMar>
            <w:top w:w="0" w:type="dxa"/>
            <w:bottom w:w="0" w:type="dxa"/>
          </w:tblCellMar>
        </w:tblPrEx>
        <w:trPr>
          <w:trHeight w:hRule="exact" w:val="280"/>
        </w:trPr>
        <w:tc>
          <w:tcPr>
            <w:tcW w:w="4728" w:type="dxa"/>
            <w:shd w:val="clear" w:color="auto" w:fill="D3D3D3"/>
          </w:tcPr>
          <w:p w14:paraId="7D814536" w14:textId="1A2C57A4" w:rsidR="00422574" w:rsidRPr="00422574" w:rsidRDefault="00422574" w:rsidP="00422574">
            <w:pPr>
              <w:rPr>
                <w:sz w:val="20"/>
              </w:rPr>
            </w:pPr>
            <w:hyperlink r:id="rId23" w:history="1">
              <w:r w:rsidRPr="00422574">
                <w:rPr>
                  <w:rStyle w:val="a5"/>
                  <w:sz w:val="20"/>
                </w:rPr>
                <w:t>https://www.ipa.go.jp/security/vuln/websecurity.html</w:t>
              </w:r>
            </w:hyperlink>
          </w:p>
        </w:tc>
      </w:tr>
    </w:tbl>
    <w:p w14:paraId="566BEEF3" w14:textId="2FFA5656" w:rsidR="00422574" w:rsidRDefault="00422574" w:rsidP="00422574">
      <w:pPr>
        <w:pStyle w:val="4"/>
        <w:ind w:left="880"/>
      </w:pPr>
      <w:r>
        <w:t>IPA</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9FFD25A" w14:textId="77777777" w:rsidTr="00422574">
        <w:tblPrEx>
          <w:tblCellMar>
            <w:top w:w="0" w:type="dxa"/>
            <w:bottom w:w="0" w:type="dxa"/>
          </w:tblCellMar>
        </w:tblPrEx>
        <w:trPr>
          <w:trHeight w:hRule="exact" w:val="360"/>
        </w:trPr>
        <w:tc>
          <w:tcPr>
            <w:tcW w:w="480" w:type="dxa"/>
            <w:vAlign w:val="bottom"/>
          </w:tcPr>
          <w:p w14:paraId="309472AB" w14:textId="02F1F2B8" w:rsidR="00422574" w:rsidRDefault="00422574" w:rsidP="00422574">
            <w:r>
              <w:rPr>
                <w:noProof/>
              </w:rPr>
              <w:drawing>
                <wp:inline distT="0" distB="0" distL="0" distR="0" wp14:anchorId="16F93FE8" wp14:editId="13E41EFF">
                  <wp:extent cx="146292" cy="146292"/>
                  <wp:effectExtent l="0" t="0" r="6350" b="6350"/>
                  <wp:docPr id="273" name="図 273"/>
                  <wp:cNvGraphicFramePr/>
                  <a:graphic xmlns:a="http://schemas.openxmlformats.org/drawingml/2006/main">
                    <a:graphicData uri="http://schemas.openxmlformats.org/drawingml/2006/picture">
                      <pic:pic xmlns:pic="http://schemas.openxmlformats.org/drawingml/2006/picture">
                        <pic:nvPicPr>
                          <pic:cNvPr id="27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F735B7A" w14:textId="77777777" w:rsidR="00422574" w:rsidRDefault="00422574" w:rsidP="00422574">
      <w:pPr>
        <w:pStyle w:val="3"/>
        <w:ind w:left="880"/>
        <w:rPr>
          <w:rFonts w:hint="eastAsia"/>
        </w:rPr>
      </w:pPr>
      <w:r>
        <w:rPr>
          <w:rFonts w:hint="eastAsia"/>
        </w:rPr>
        <w:t xml:space="preserve">20 </w:t>
      </w:r>
      <w:r>
        <w:rPr>
          <w:rFonts w:hint="eastAsia"/>
        </w:rPr>
        <w:t>攻撃者に狙われる設計・運用上の弱点についてのレポート</w:t>
      </w:r>
    </w:p>
    <w:p w14:paraId="0AAAA533" w14:textId="181EC4DF" w:rsidR="00422574" w:rsidRDefault="00422574" w:rsidP="00422574">
      <w:pPr>
        <w:pStyle w:val="4"/>
        <w:ind w:left="880"/>
      </w:pPr>
      <w:r>
        <w:t>https://www.ipa.go.jp/security/technicalwatch/20140328.html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EB0FDF1" w14:textId="77777777" w:rsidTr="00422574">
        <w:tblPrEx>
          <w:tblCellMar>
            <w:top w:w="0" w:type="dxa"/>
            <w:bottom w:w="0" w:type="dxa"/>
          </w:tblCellMar>
        </w:tblPrEx>
        <w:trPr>
          <w:trHeight w:hRule="exact" w:val="360"/>
        </w:trPr>
        <w:tc>
          <w:tcPr>
            <w:tcW w:w="480" w:type="dxa"/>
            <w:vAlign w:val="bottom"/>
          </w:tcPr>
          <w:p w14:paraId="28BC6665" w14:textId="08DEBC07" w:rsidR="00422574" w:rsidRDefault="00422574" w:rsidP="00422574">
            <w:r>
              <w:rPr>
                <w:noProof/>
              </w:rPr>
              <w:drawing>
                <wp:inline distT="0" distB="0" distL="0" distR="0" wp14:anchorId="63E00E31" wp14:editId="303D9117">
                  <wp:extent cx="146292" cy="146292"/>
                  <wp:effectExtent l="0" t="0" r="6350" b="6350"/>
                  <wp:docPr id="274" name="図 274"/>
                  <wp:cNvGraphicFramePr/>
                  <a:graphic xmlns:a="http://schemas.openxmlformats.org/drawingml/2006/main">
                    <a:graphicData uri="http://schemas.openxmlformats.org/drawingml/2006/picture">
                      <pic:pic xmlns:pic="http://schemas.openxmlformats.org/drawingml/2006/picture">
                        <pic:nvPicPr>
                          <pic:cNvPr id="27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EF96158" w14:textId="12FF6EC5" w:rsidR="00422574" w:rsidRDefault="00422574" w:rsidP="00422574">
      <w:pPr>
        <w:pStyle w:val="4"/>
        <w:ind w:left="880"/>
      </w:pPr>
      <w:r>
        <w:t>IPA</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D184A74" w14:textId="77777777" w:rsidTr="00422574">
        <w:tblPrEx>
          <w:tblCellMar>
            <w:top w:w="0" w:type="dxa"/>
            <w:bottom w:w="0" w:type="dxa"/>
          </w:tblCellMar>
        </w:tblPrEx>
        <w:trPr>
          <w:trHeight w:hRule="exact" w:val="360"/>
        </w:trPr>
        <w:tc>
          <w:tcPr>
            <w:tcW w:w="480" w:type="dxa"/>
            <w:vAlign w:val="bottom"/>
          </w:tcPr>
          <w:p w14:paraId="005E4F63" w14:textId="0D39D68A" w:rsidR="00422574" w:rsidRDefault="00422574" w:rsidP="00422574">
            <w:r>
              <w:rPr>
                <w:noProof/>
              </w:rPr>
              <w:drawing>
                <wp:inline distT="0" distB="0" distL="0" distR="0" wp14:anchorId="7EE82EE4" wp14:editId="6E34AEAD">
                  <wp:extent cx="146292" cy="146292"/>
                  <wp:effectExtent l="0" t="0" r="6350" b="6350"/>
                  <wp:docPr id="275" name="図 275"/>
                  <wp:cNvGraphicFramePr/>
                  <a:graphic xmlns:a="http://schemas.openxmlformats.org/drawingml/2006/main">
                    <a:graphicData uri="http://schemas.openxmlformats.org/drawingml/2006/picture">
                      <pic:pic xmlns:pic="http://schemas.openxmlformats.org/drawingml/2006/picture">
                        <pic:nvPicPr>
                          <pic:cNvPr id="27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A259EA5" w14:textId="04626EF4" w:rsidR="00422574" w:rsidRDefault="00422574" w:rsidP="00422574">
      <w:pPr>
        <w:pStyle w:val="3"/>
        <w:ind w:left="880"/>
        <w:rPr>
          <w:rFonts w:hint="eastAsia"/>
        </w:rPr>
      </w:pPr>
      <w:r>
        <w:rPr>
          <w:rFonts w:hint="eastAsia"/>
        </w:rPr>
        <w:t xml:space="preserve">21 </w:t>
      </w:r>
      <w:r>
        <w:rPr>
          <w:rFonts w:hint="eastAsia"/>
        </w:rPr>
        <w:t>インシデント対応マニュアルの作成について</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3D9D474" w14:textId="77777777" w:rsidTr="00422574">
        <w:tblPrEx>
          <w:tblCellMar>
            <w:top w:w="0" w:type="dxa"/>
            <w:bottom w:w="0" w:type="dxa"/>
          </w:tblCellMar>
        </w:tblPrEx>
        <w:trPr>
          <w:trHeight w:hRule="exact" w:val="360"/>
        </w:trPr>
        <w:tc>
          <w:tcPr>
            <w:tcW w:w="480" w:type="dxa"/>
            <w:vAlign w:val="bottom"/>
          </w:tcPr>
          <w:p w14:paraId="1FEF8BFB" w14:textId="37D9D692" w:rsidR="00422574" w:rsidRDefault="00422574" w:rsidP="00422574">
            <w:r>
              <w:rPr>
                <w:noProof/>
              </w:rPr>
              <w:drawing>
                <wp:inline distT="0" distB="0" distL="0" distR="0" wp14:anchorId="3B095EE1" wp14:editId="702D29C0">
                  <wp:extent cx="146292" cy="146292"/>
                  <wp:effectExtent l="0" t="0" r="6350" b="6350"/>
                  <wp:docPr id="276" name="図 276"/>
                  <wp:cNvGraphicFramePr/>
                  <a:graphic xmlns:a="http://schemas.openxmlformats.org/drawingml/2006/main">
                    <a:graphicData uri="http://schemas.openxmlformats.org/drawingml/2006/picture">
                      <pic:pic xmlns:pic="http://schemas.openxmlformats.org/drawingml/2006/picture">
                        <pic:nvPicPr>
                          <pic:cNvPr id="27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7087330" w14:textId="77777777" w:rsidR="00422574" w:rsidRDefault="00422574" w:rsidP="00422574">
      <w:pPr>
        <w:pStyle w:val="4"/>
        <w:ind w:left="880"/>
      </w:pPr>
      <w:r>
        <w:t>https://www.jpcert.or.jp/csirt_material/build_phase.html</w:t>
      </w:r>
    </w:p>
    <w:p w14:paraId="3C3D7EEE" w14:textId="00311BE9"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5D446EB6" w14:textId="77777777" w:rsidTr="00422574">
        <w:tblPrEx>
          <w:tblCellMar>
            <w:top w:w="0" w:type="dxa"/>
            <w:bottom w:w="0" w:type="dxa"/>
          </w:tblCellMar>
        </w:tblPrEx>
        <w:trPr>
          <w:trHeight w:hRule="exact" w:val="320"/>
        </w:trPr>
        <w:tc>
          <w:tcPr>
            <w:tcW w:w="4998" w:type="dxa"/>
            <w:shd w:val="clear" w:color="auto" w:fill="000080"/>
          </w:tcPr>
          <w:p w14:paraId="1B7471F4" w14:textId="49668AD7" w:rsidR="00422574" w:rsidRPr="00422574" w:rsidRDefault="00422574" w:rsidP="00422574">
            <w:pPr>
              <w:rPr>
                <w:b/>
                <w:color w:val="FFFFFF"/>
                <w:u w:val="single"/>
              </w:rPr>
            </w:pPr>
            <w:r w:rsidRPr="00422574">
              <w:rPr>
                <w:b/>
                <w:color w:val="FFFFFF"/>
                <w:u w:val="single"/>
              </w:rPr>
              <w:t>Hyperlinks:</w:t>
            </w:r>
          </w:p>
        </w:tc>
      </w:tr>
      <w:tr w:rsidR="00422574" w:rsidRPr="00422574" w14:paraId="625C0147" w14:textId="77777777" w:rsidTr="00422574">
        <w:tblPrEx>
          <w:tblCellMar>
            <w:top w:w="0" w:type="dxa"/>
            <w:bottom w:w="0" w:type="dxa"/>
          </w:tblCellMar>
        </w:tblPrEx>
        <w:trPr>
          <w:trHeight w:hRule="exact" w:val="280"/>
        </w:trPr>
        <w:tc>
          <w:tcPr>
            <w:tcW w:w="4998" w:type="dxa"/>
            <w:shd w:val="clear" w:color="auto" w:fill="D3D3D3"/>
          </w:tcPr>
          <w:p w14:paraId="4262C63E" w14:textId="00B20B42" w:rsidR="00422574" w:rsidRPr="00422574" w:rsidRDefault="00422574" w:rsidP="00422574">
            <w:pPr>
              <w:rPr>
                <w:sz w:val="20"/>
              </w:rPr>
            </w:pPr>
            <w:hyperlink r:id="rId24" w:history="1">
              <w:r w:rsidRPr="00422574">
                <w:rPr>
                  <w:rStyle w:val="a5"/>
                  <w:sz w:val="20"/>
                </w:rPr>
                <w:t>https://www.jpcert.or.jp/csirt_material/build_phase.html</w:t>
              </w:r>
            </w:hyperlink>
          </w:p>
        </w:tc>
      </w:tr>
    </w:tbl>
    <w:p w14:paraId="745E405C" w14:textId="2D7D132F" w:rsidR="00422574" w:rsidRDefault="00422574" w:rsidP="00422574">
      <w:pPr>
        <w:pStyle w:val="4"/>
        <w:ind w:left="880"/>
      </w:pPr>
      <w:r>
        <w:t>JPCERT/CC</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5F14D99" w14:textId="77777777" w:rsidTr="00422574">
        <w:tblPrEx>
          <w:tblCellMar>
            <w:top w:w="0" w:type="dxa"/>
            <w:bottom w:w="0" w:type="dxa"/>
          </w:tblCellMar>
        </w:tblPrEx>
        <w:trPr>
          <w:trHeight w:hRule="exact" w:val="360"/>
        </w:trPr>
        <w:tc>
          <w:tcPr>
            <w:tcW w:w="480" w:type="dxa"/>
            <w:vAlign w:val="bottom"/>
          </w:tcPr>
          <w:p w14:paraId="33EA7E05" w14:textId="4A060021" w:rsidR="00422574" w:rsidRDefault="00422574" w:rsidP="00422574">
            <w:r>
              <w:rPr>
                <w:noProof/>
              </w:rPr>
              <w:drawing>
                <wp:inline distT="0" distB="0" distL="0" distR="0" wp14:anchorId="633FD903" wp14:editId="01834EDE">
                  <wp:extent cx="146292" cy="146292"/>
                  <wp:effectExtent l="0" t="0" r="6350" b="6350"/>
                  <wp:docPr id="277" name="図 277"/>
                  <wp:cNvGraphicFramePr/>
                  <a:graphic xmlns:a="http://schemas.openxmlformats.org/drawingml/2006/main">
                    <a:graphicData uri="http://schemas.openxmlformats.org/drawingml/2006/picture">
                      <pic:pic xmlns:pic="http://schemas.openxmlformats.org/drawingml/2006/picture">
                        <pic:nvPicPr>
                          <pic:cNvPr id="27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0D86C93" w14:textId="591C76ED" w:rsidR="00422574" w:rsidRDefault="00422574" w:rsidP="00422574">
      <w:pPr>
        <w:pStyle w:val="3"/>
        <w:ind w:left="880"/>
        <w:rPr>
          <w:rFonts w:hint="eastAsia"/>
        </w:rPr>
      </w:pPr>
      <w:r>
        <w:rPr>
          <w:rFonts w:hint="eastAsia"/>
        </w:rPr>
        <w:t xml:space="preserve">22 </w:t>
      </w:r>
      <w:r>
        <w:rPr>
          <w:rFonts w:hint="eastAsia"/>
        </w:rPr>
        <w:t>情報資産の重み</w:t>
      </w:r>
      <w:r>
        <w:rPr>
          <w:rFonts w:hint="eastAsia"/>
        </w:rPr>
        <w:t>-</w:t>
      </w:r>
      <w:r>
        <w:rPr>
          <w:rFonts w:hint="eastAsia"/>
        </w:rPr>
        <w:t>対策レベル対応表</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36B7299" w14:textId="77777777" w:rsidTr="00422574">
        <w:tblPrEx>
          <w:tblCellMar>
            <w:top w:w="0" w:type="dxa"/>
            <w:bottom w:w="0" w:type="dxa"/>
          </w:tblCellMar>
        </w:tblPrEx>
        <w:trPr>
          <w:trHeight w:hRule="exact" w:val="360"/>
        </w:trPr>
        <w:tc>
          <w:tcPr>
            <w:tcW w:w="480" w:type="dxa"/>
            <w:vAlign w:val="bottom"/>
          </w:tcPr>
          <w:p w14:paraId="16444082" w14:textId="2882DE85" w:rsidR="00422574" w:rsidRDefault="00422574" w:rsidP="00422574">
            <w:r>
              <w:rPr>
                <w:noProof/>
              </w:rPr>
              <w:drawing>
                <wp:inline distT="0" distB="0" distL="0" distR="0" wp14:anchorId="3F9F4FA9" wp14:editId="27A4C8B8">
                  <wp:extent cx="146292" cy="146292"/>
                  <wp:effectExtent l="0" t="0" r="6350" b="6350"/>
                  <wp:docPr id="278" name="図 278"/>
                  <wp:cNvGraphicFramePr/>
                  <a:graphic xmlns:a="http://schemas.openxmlformats.org/drawingml/2006/main">
                    <a:graphicData uri="http://schemas.openxmlformats.org/drawingml/2006/picture">
                      <pic:pic xmlns:pic="http://schemas.openxmlformats.org/drawingml/2006/picture">
                        <pic:nvPicPr>
                          <pic:cNvPr id="27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6C9DEC8" w14:textId="77777777" w:rsidR="00422574" w:rsidRDefault="00422574" w:rsidP="00422574">
      <w:pPr>
        <w:pStyle w:val="4"/>
        <w:ind w:left="880"/>
      </w:pPr>
      <w:r>
        <w:t>http://www.db-security.org/report.html</w:t>
      </w:r>
    </w:p>
    <w:p w14:paraId="416CBE95" w14:textId="2F472101"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4F0DA1A7" w14:textId="77777777" w:rsidTr="00422574">
        <w:tblPrEx>
          <w:tblCellMar>
            <w:top w:w="0" w:type="dxa"/>
            <w:bottom w:w="0" w:type="dxa"/>
          </w:tblCellMar>
        </w:tblPrEx>
        <w:trPr>
          <w:trHeight w:hRule="exact" w:val="320"/>
        </w:trPr>
        <w:tc>
          <w:tcPr>
            <w:tcW w:w="3603" w:type="dxa"/>
            <w:shd w:val="clear" w:color="auto" w:fill="000080"/>
          </w:tcPr>
          <w:p w14:paraId="1F5305AE" w14:textId="788F941F" w:rsidR="00422574" w:rsidRPr="00422574" w:rsidRDefault="00422574" w:rsidP="00422574">
            <w:pPr>
              <w:rPr>
                <w:b/>
                <w:color w:val="FFFFFF"/>
                <w:u w:val="single"/>
              </w:rPr>
            </w:pPr>
            <w:r w:rsidRPr="00422574">
              <w:rPr>
                <w:b/>
                <w:color w:val="FFFFFF"/>
                <w:u w:val="single"/>
              </w:rPr>
              <w:t>Hyperlinks:</w:t>
            </w:r>
          </w:p>
        </w:tc>
      </w:tr>
      <w:tr w:rsidR="00422574" w:rsidRPr="00422574" w14:paraId="7CA85D01" w14:textId="77777777" w:rsidTr="00422574">
        <w:tblPrEx>
          <w:tblCellMar>
            <w:top w:w="0" w:type="dxa"/>
            <w:bottom w:w="0" w:type="dxa"/>
          </w:tblCellMar>
        </w:tblPrEx>
        <w:trPr>
          <w:trHeight w:hRule="exact" w:val="280"/>
        </w:trPr>
        <w:tc>
          <w:tcPr>
            <w:tcW w:w="3603" w:type="dxa"/>
            <w:shd w:val="clear" w:color="auto" w:fill="D3D3D3"/>
          </w:tcPr>
          <w:p w14:paraId="57629985" w14:textId="0A33995F" w:rsidR="00422574" w:rsidRPr="00422574" w:rsidRDefault="00422574" w:rsidP="00422574">
            <w:pPr>
              <w:rPr>
                <w:sz w:val="20"/>
              </w:rPr>
            </w:pPr>
            <w:hyperlink r:id="rId25" w:history="1">
              <w:r w:rsidRPr="00422574">
                <w:rPr>
                  <w:rStyle w:val="a5"/>
                  <w:sz w:val="20"/>
                </w:rPr>
                <w:t>http://www.db-security.org/report.html</w:t>
              </w:r>
            </w:hyperlink>
          </w:p>
        </w:tc>
      </w:tr>
    </w:tbl>
    <w:p w14:paraId="21054E6F" w14:textId="5FB53427" w:rsidR="00422574" w:rsidRDefault="00422574" w:rsidP="00422574">
      <w:pPr>
        <w:pStyle w:val="4"/>
        <w:ind w:left="880"/>
        <w:rPr>
          <w:rFonts w:hint="eastAsia"/>
        </w:rPr>
      </w:pPr>
      <w:r>
        <w:rPr>
          <w:rFonts w:hint="eastAsia"/>
        </w:rPr>
        <w:t>データベース・セキュリティ・コンソーシアム</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0D4C2CD" w14:textId="77777777" w:rsidTr="00422574">
        <w:tblPrEx>
          <w:tblCellMar>
            <w:top w:w="0" w:type="dxa"/>
            <w:bottom w:w="0" w:type="dxa"/>
          </w:tblCellMar>
        </w:tblPrEx>
        <w:trPr>
          <w:trHeight w:hRule="exact" w:val="360"/>
        </w:trPr>
        <w:tc>
          <w:tcPr>
            <w:tcW w:w="480" w:type="dxa"/>
            <w:vAlign w:val="bottom"/>
          </w:tcPr>
          <w:p w14:paraId="684F9A06" w14:textId="3C99AB4F" w:rsidR="00422574" w:rsidRDefault="00422574" w:rsidP="00422574">
            <w:r>
              <w:rPr>
                <w:noProof/>
              </w:rPr>
              <w:drawing>
                <wp:inline distT="0" distB="0" distL="0" distR="0" wp14:anchorId="6E4DCB1D" wp14:editId="233AAF51">
                  <wp:extent cx="146292" cy="146292"/>
                  <wp:effectExtent l="0" t="0" r="6350" b="6350"/>
                  <wp:docPr id="279" name="図 279"/>
                  <wp:cNvGraphicFramePr/>
                  <a:graphic xmlns:a="http://schemas.openxmlformats.org/drawingml/2006/main">
                    <a:graphicData uri="http://schemas.openxmlformats.org/drawingml/2006/picture">
                      <pic:pic xmlns:pic="http://schemas.openxmlformats.org/drawingml/2006/picture">
                        <pic:nvPicPr>
                          <pic:cNvPr id="27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AD53FBD" w14:textId="77777777" w:rsidR="00422574" w:rsidRDefault="00422574" w:rsidP="00422574">
      <w:pPr>
        <w:pStyle w:val="3"/>
        <w:ind w:left="880"/>
        <w:rPr>
          <w:rFonts w:hint="eastAsia"/>
        </w:rPr>
      </w:pPr>
      <w:r>
        <w:rPr>
          <w:rFonts w:hint="eastAsia"/>
        </w:rPr>
        <w:t xml:space="preserve">23 DB </w:t>
      </w:r>
      <w:r>
        <w:rPr>
          <w:rFonts w:hint="eastAsia"/>
        </w:rPr>
        <w:t>セキュリティガイドライン</w:t>
      </w:r>
      <w:r>
        <w:rPr>
          <w:rFonts w:hint="eastAsia"/>
        </w:rPr>
        <w:t>-</w:t>
      </w:r>
      <w:r>
        <w:rPr>
          <w:rFonts w:hint="eastAsia"/>
        </w:rPr>
        <w:t>他フレームワーク対応表</w:t>
      </w:r>
    </w:p>
    <w:p w14:paraId="24D7CA11" w14:textId="22C5D6FC" w:rsidR="00422574" w:rsidRDefault="00422574" w:rsidP="00422574">
      <w:pPr>
        <w:pStyle w:val="4"/>
        <w:ind w:left="880"/>
      </w:pPr>
      <w:r>
        <w:t>http://www.db-security.org/report.html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D0D7246" w14:textId="77777777" w:rsidTr="00422574">
        <w:tblPrEx>
          <w:tblCellMar>
            <w:top w:w="0" w:type="dxa"/>
            <w:bottom w:w="0" w:type="dxa"/>
          </w:tblCellMar>
        </w:tblPrEx>
        <w:trPr>
          <w:trHeight w:hRule="exact" w:val="360"/>
        </w:trPr>
        <w:tc>
          <w:tcPr>
            <w:tcW w:w="480" w:type="dxa"/>
            <w:vAlign w:val="bottom"/>
          </w:tcPr>
          <w:p w14:paraId="1ED7EF8B" w14:textId="75CC735F" w:rsidR="00422574" w:rsidRDefault="00422574" w:rsidP="00422574">
            <w:r>
              <w:rPr>
                <w:noProof/>
              </w:rPr>
              <w:drawing>
                <wp:inline distT="0" distB="0" distL="0" distR="0" wp14:anchorId="3F72F986" wp14:editId="3033F20C">
                  <wp:extent cx="146292" cy="146292"/>
                  <wp:effectExtent l="0" t="0" r="6350" b="6350"/>
                  <wp:docPr id="280" name="図 280"/>
                  <wp:cNvGraphicFramePr/>
                  <a:graphic xmlns:a="http://schemas.openxmlformats.org/drawingml/2006/main">
                    <a:graphicData uri="http://schemas.openxmlformats.org/drawingml/2006/picture">
                      <pic:pic xmlns:pic="http://schemas.openxmlformats.org/drawingml/2006/picture">
                        <pic:nvPicPr>
                          <pic:cNvPr id="28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F9606CE" w14:textId="768A95E6"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7EEBCA21" w14:textId="77777777" w:rsidTr="00422574">
        <w:tblPrEx>
          <w:tblCellMar>
            <w:top w:w="0" w:type="dxa"/>
            <w:bottom w:w="0" w:type="dxa"/>
          </w:tblCellMar>
        </w:tblPrEx>
        <w:trPr>
          <w:trHeight w:hRule="exact" w:val="320"/>
        </w:trPr>
        <w:tc>
          <w:tcPr>
            <w:tcW w:w="3603" w:type="dxa"/>
            <w:shd w:val="clear" w:color="auto" w:fill="000080"/>
          </w:tcPr>
          <w:p w14:paraId="0B455C1F" w14:textId="1B1AE4DC" w:rsidR="00422574" w:rsidRPr="00422574" w:rsidRDefault="00422574" w:rsidP="00422574">
            <w:pPr>
              <w:rPr>
                <w:b/>
                <w:color w:val="FFFFFF"/>
                <w:u w:val="single"/>
              </w:rPr>
            </w:pPr>
            <w:r w:rsidRPr="00422574">
              <w:rPr>
                <w:b/>
                <w:color w:val="FFFFFF"/>
                <w:u w:val="single"/>
              </w:rPr>
              <w:t>Hyperlinks:</w:t>
            </w:r>
          </w:p>
        </w:tc>
      </w:tr>
      <w:tr w:rsidR="00422574" w:rsidRPr="00422574" w14:paraId="73BF09A1" w14:textId="77777777" w:rsidTr="00422574">
        <w:tblPrEx>
          <w:tblCellMar>
            <w:top w:w="0" w:type="dxa"/>
            <w:bottom w:w="0" w:type="dxa"/>
          </w:tblCellMar>
        </w:tblPrEx>
        <w:trPr>
          <w:trHeight w:hRule="exact" w:val="280"/>
        </w:trPr>
        <w:tc>
          <w:tcPr>
            <w:tcW w:w="3603" w:type="dxa"/>
            <w:shd w:val="clear" w:color="auto" w:fill="D3D3D3"/>
          </w:tcPr>
          <w:p w14:paraId="0B02568D" w14:textId="0CB51CB4" w:rsidR="00422574" w:rsidRPr="00422574" w:rsidRDefault="00422574" w:rsidP="00422574">
            <w:pPr>
              <w:rPr>
                <w:sz w:val="20"/>
              </w:rPr>
            </w:pPr>
            <w:hyperlink r:id="rId26" w:history="1">
              <w:r w:rsidRPr="00422574">
                <w:rPr>
                  <w:rStyle w:val="a5"/>
                  <w:sz w:val="20"/>
                </w:rPr>
                <w:t>http://www.db-security.org/report.html</w:t>
              </w:r>
            </w:hyperlink>
          </w:p>
        </w:tc>
      </w:tr>
    </w:tbl>
    <w:p w14:paraId="58E0685A" w14:textId="77777777" w:rsidR="00422574" w:rsidRDefault="00422574" w:rsidP="00422574">
      <w:pPr>
        <w:pStyle w:val="4"/>
        <w:ind w:left="880"/>
        <w:rPr>
          <w:rFonts w:hint="eastAsia"/>
        </w:rPr>
      </w:pPr>
      <w:r>
        <w:rPr>
          <w:rFonts w:hint="eastAsia"/>
        </w:rPr>
        <w:t>データベース・セキュリティ・コンソーシアム</w:t>
      </w:r>
    </w:p>
    <w:p w14:paraId="672A2AFE" w14:textId="4C544B7A" w:rsidR="00422574" w:rsidRDefault="00422574" w:rsidP="00422574">
      <w:pPr>
        <w:pStyle w:val="3"/>
        <w:ind w:left="880"/>
        <w:rPr>
          <w:rFonts w:hint="eastAsia"/>
        </w:rPr>
      </w:pPr>
      <w:r>
        <w:rPr>
          <w:rFonts w:hint="eastAsia"/>
        </w:rPr>
        <w:t>24 IT</w:t>
      </w:r>
      <w:r>
        <w:rPr>
          <w:rFonts w:hint="eastAsia"/>
        </w:rPr>
        <w:t>システムのためのリスクマネジメントガイド</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B0AA7C0" w14:textId="77777777" w:rsidTr="00422574">
        <w:tblPrEx>
          <w:tblCellMar>
            <w:top w:w="0" w:type="dxa"/>
            <w:bottom w:w="0" w:type="dxa"/>
          </w:tblCellMar>
        </w:tblPrEx>
        <w:trPr>
          <w:trHeight w:hRule="exact" w:val="360"/>
        </w:trPr>
        <w:tc>
          <w:tcPr>
            <w:tcW w:w="480" w:type="dxa"/>
            <w:vAlign w:val="bottom"/>
          </w:tcPr>
          <w:p w14:paraId="7664FB53" w14:textId="53880DF2" w:rsidR="00422574" w:rsidRDefault="00422574" w:rsidP="00422574">
            <w:r>
              <w:rPr>
                <w:noProof/>
              </w:rPr>
              <w:drawing>
                <wp:inline distT="0" distB="0" distL="0" distR="0" wp14:anchorId="258BF0FB" wp14:editId="0CDFCB1E">
                  <wp:extent cx="146292" cy="146292"/>
                  <wp:effectExtent l="0" t="0" r="6350" b="6350"/>
                  <wp:docPr id="281" name="図 281"/>
                  <wp:cNvGraphicFramePr/>
                  <a:graphic xmlns:a="http://schemas.openxmlformats.org/drawingml/2006/main">
                    <a:graphicData uri="http://schemas.openxmlformats.org/drawingml/2006/picture">
                      <pic:pic xmlns:pic="http://schemas.openxmlformats.org/drawingml/2006/picture">
                        <pic:nvPicPr>
                          <pic:cNvPr id="28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6C2E413" w14:textId="77777777" w:rsidR="00422574" w:rsidRDefault="00422574" w:rsidP="00422574">
      <w:pPr>
        <w:pStyle w:val="4"/>
        <w:ind w:left="880"/>
      </w:pPr>
      <w:r>
        <w:t>https://www.ipa.go.jp/security/publications/nist/index.html</w:t>
      </w:r>
    </w:p>
    <w:p w14:paraId="652BC36B" w14:textId="05A71AFC"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6D4981DA" w14:textId="77777777" w:rsidTr="00422574">
        <w:tblPrEx>
          <w:tblCellMar>
            <w:top w:w="0" w:type="dxa"/>
            <w:bottom w:w="0" w:type="dxa"/>
          </w:tblCellMar>
        </w:tblPrEx>
        <w:trPr>
          <w:trHeight w:hRule="exact" w:val="320"/>
        </w:trPr>
        <w:tc>
          <w:tcPr>
            <w:tcW w:w="5178" w:type="dxa"/>
            <w:shd w:val="clear" w:color="auto" w:fill="000080"/>
          </w:tcPr>
          <w:p w14:paraId="1C686DD0" w14:textId="31129A33" w:rsidR="00422574" w:rsidRPr="00422574" w:rsidRDefault="00422574" w:rsidP="00422574">
            <w:pPr>
              <w:rPr>
                <w:b/>
                <w:color w:val="FFFFFF"/>
                <w:u w:val="single"/>
              </w:rPr>
            </w:pPr>
            <w:r w:rsidRPr="00422574">
              <w:rPr>
                <w:b/>
                <w:color w:val="FFFFFF"/>
                <w:u w:val="single"/>
              </w:rPr>
              <w:t>Hyperlinks:</w:t>
            </w:r>
          </w:p>
        </w:tc>
      </w:tr>
      <w:tr w:rsidR="00422574" w:rsidRPr="00422574" w14:paraId="76B24E3A" w14:textId="77777777" w:rsidTr="00422574">
        <w:tblPrEx>
          <w:tblCellMar>
            <w:top w:w="0" w:type="dxa"/>
            <w:bottom w:w="0" w:type="dxa"/>
          </w:tblCellMar>
        </w:tblPrEx>
        <w:trPr>
          <w:trHeight w:hRule="exact" w:val="280"/>
        </w:trPr>
        <w:tc>
          <w:tcPr>
            <w:tcW w:w="5178" w:type="dxa"/>
            <w:shd w:val="clear" w:color="auto" w:fill="D3D3D3"/>
          </w:tcPr>
          <w:p w14:paraId="11A15E7B" w14:textId="46908387" w:rsidR="00422574" w:rsidRPr="00422574" w:rsidRDefault="00422574" w:rsidP="00422574">
            <w:pPr>
              <w:rPr>
                <w:sz w:val="20"/>
              </w:rPr>
            </w:pPr>
            <w:hyperlink r:id="rId27" w:history="1">
              <w:r w:rsidRPr="00422574">
                <w:rPr>
                  <w:rStyle w:val="a5"/>
                  <w:sz w:val="20"/>
                </w:rPr>
                <w:t>https://www.ipa.go.jp/security/publications/nist/index.html</w:t>
              </w:r>
            </w:hyperlink>
          </w:p>
        </w:tc>
      </w:tr>
    </w:tbl>
    <w:p w14:paraId="2517BD20" w14:textId="0F964CDE" w:rsidR="00422574" w:rsidRDefault="00422574" w:rsidP="00422574">
      <w:pPr>
        <w:pStyle w:val="4"/>
        <w:ind w:left="880"/>
        <w:rPr>
          <w:rFonts w:hint="eastAsia"/>
        </w:rPr>
      </w:pPr>
      <w:r>
        <w:rPr>
          <w:rFonts w:hint="eastAsia"/>
        </w:rPr>
        <w:t>米国国立標準技術研究所</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DAEB2CE" w14:textId="77777777" w:rsidTr="00422574">
        <w:tblPrEx>
          <w:tblCellMar>
            <w:top w:w="0" w:type="dxa"/>
            <w:bottom w:w="0" w:type="dxa"/>
          </w:tblCellMar>
        </w:tblPrEx>
        <w:trPr>
          <w:trHeight w:hRule="exact" w:val="360"/>
        </w:trPr>
        <w:tc>
          <w:tcPr>
            <w:tcW w:w="480" w:type="dxa"/>
            <w:vAlign w:val="bottom"/>
          </w:tcPr>
          <w:p w14:paraId="6FF10DE3" w14:textId="79C77CBA" w:rsidR="00422574" w:rsidRDefault="00422574" w:rsidP="00422574">
            <w:r>
              <w:rPr>
                <w:noProof/>
              </w:rPr>
              <w:drawing>
                <wp:inline distT="0" distB="0" distL="0" distR="0" wp14:anchorId="7508EE52" wp14:editId="6F827DBB">
                  <wp:extent cx="146292" cy="146292"/>
                  <wp:effectExtent l="0" t="0" r="6350" b="6350"/>
                  <wp:docPr id="282" name="図 282"/>
                  <wp:cNvGraphicFramePr/>
                  <a:graphic xmlns:a="http://schemas.openxmlformats.org/drawingml/2006/main">
                    <a:graphicData uri="http://schemas.openxmlformats.org/drawingml/2006/picture">
                      <pic:pic xmlns:pic="http://schemas.openxmlformats.org/drawingml/2006/picture">
                        <pic:nvPicPr>
                          <pic:cNvPr id="28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4D9F7A3" w14:textId="778CEE92" w:rsidR="00422574" w:rsidRDefault="00422574" w:rsidP="00422574">
      <w:pPr>
        <w:pStyle w:val="3"/>
        <w:ind w:left="880"/>
        <w:rPr>
          <w:rFonts w:hint="eastAsia"/>
        </w:rPr>
      </w:pPr>
      <w:r>
        <w:rPr>
          <w:rFonts w:hint="eastAsia"/>
        </w:rPr>
        <w:t xml:space="preserve">25 </w:t>
      </w:r>
      <w:r>
        <w:rPr>
          <w:rFonts w:hint="eastAsia"/>
        </w:rPr>
        <w:t>連邦情報システムのためのセキュリティ計画作成ガイド</w:t>
      </w:r>
      <w:r>
        <w:rPr>
          <w:rFonts w:hint="eastAsia"/>
        </w:rPr>
        <w:t xml:space="preserve"> </w:t>
      </w:r>
      <w:r>
        <w:rPr>
          <w:rFonts w:hint="eastAsia"/>
        </w:rPr>
        <w:t>改訂第</w:t>
      </w:r>
      <w:r>
        <w:rPr>
          <w:rFonts w:hint="eastAsia"/>
        </w:rPr>
        <w:t xml:space="preserve">1 </w:t>
      </w:r>
      <w:r>
        <w:rPr>
          <w:rFonts w:hint="eastAsia"/>
        </w:rPr>
        <w:t>版</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2E43D2A" w14:textId="77777777" w:rsidTr="00422574">
        <w:tblPrEx>
          <w:tblCellMar>
            <w:top w:w="0" w:type="dxa"/>
            <w:bottom w:w="0" w:type="dxa"/>
          </w:tblCellMar>
        </w:tblPrEx>
        <w:trPr>
          <w:trHeight w:hRule="exact" w:val="360"/>
        </w:trPr>
        <w:tc>
          <w:tcPr>
            <w:tcW w:w="480" w:type="dxa"/>
            <w:vAlign w:val="bottom"/>
          </w:tcPr>
          <w:p w14:paraId="2B70D691" w14:textId="2C1CE7AD" w:rsidR="00422574" w:rsidRDefault="00422574" w:rsidP="00422574">
            <w:r>
              <w:rPr>
                <w:noProof/>
              </w:rPr>
              <w:drawing>
                <wp:inline distT="0" distB="0" distL="0" distR="0" wp14:anchorId="6BF0AE63" wp14:editId="4F0DCC8A">
                  <wp:extent cx="146292" cy="146292"/>
                  <wp:effectExtent l="0" t="0" r="6350" b="6350"/>
                  <wp:docPr id="283" name="図 283"/>
                  <wp:cNvGraphicFramePr/>
                  <a:graphic xmlns:a="http://schemas.openxmlformats.org/drawingml/2006/main">
                    <a:graphicData uri="http://schemas.openxmlformats.org/drawingml/2006/picture">
                      <pic:pic xmlns:pic="http://schemas.openxmlformats.org/drawingml/2006/picture">
                        <pic:nvPicPr>
                          <pic:cNvPr id="28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95C30C7" w14:textId="663A2955" w:rsidR="00422574" w:rsidRDefault="00422574" w:rsidP="00422574">
      <w:pPr>
        <w:pStyle w:val="4"/>
        <w:ind w:left="880"/>
      </w:pPr>
      <w:r>
        <w:t>https://www.ipa.go.jp/security/publications/nist/index.html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EB1B37E" w14:textId="77777777" w:rsidTr="00422574">
        <w:tblPrEx>
          <w:tblCellMar>
            <w:top w:w="0" w:type="dxa"/>
            <w:bottom w:w="0" w:type="dxa"/>
          </w:tblCellMar>
        </w:tblPrEx>
        <w:trPr>
          <w:trHeight w:hRule="exact" w:val="360"/>
        </w:trPr>
        <w:tc>
          <w:tcPr>
            <w:tcW w:w="480" w:type="dxa"/>
            <w:vAlign w:val="bottom"/>
          </w:tcPr>
          <w:p w14:paraId="1EB4F1EC" w14:textId="7F7F1C38" w:rsidR="00422574" w:rsidRDefault="00422574" w:rsidP="00422574">
            <w:r>
              <w:rPr>
                <w:noProof/>
              </w:rPr>
              <w:drawing>
                <wp:inline distT="0" distB="0" distL="0" distR="0" wp14:anchorId="4A6A7C3D" wp14:editId="157A1483">
                  <wp:extent cx="146292" cy="146292"/>
                  <wp:effectExtent l="0" t="0" r="6350" b="6350"/>
                  <wp:docPr id="284" name="図 284"/>
                  <wp:cNvGraphicFramePr/>
                  <a:graphic xmlns:a="http://schemas.openxmlformats.org/drawingml/2006/main">
                    <a:graphicData uri="http://schemas.openxmlformats.org/drawingml/2006/picture">
                      <pic:pic xmlns:pic="http://schemas.openxmlformats.org/drawingml/2006/picture">
                        <pic:nvPicPr>
                          <pic:cNvPr id="28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5810CF1" w14:textId="3C1659AD"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35619CD9" w14:textId="77777777" w:rsidTr="00422574">
        <w:tblPrEx>
          <w:tblCellMar>
            <w:top w:w="0" w:type="dxa"/>
            <w:bottom w:w="0" w:type="dxa"/>
          </w:tblCellMar>
        </w:tblPrEx>
        <w:trPr>
          <w:trHeight w:hRule="exact" w:val="320"/>
        </w:trPr>
        <w:tc>
          <w:tcPr>
            <w:tcW w:w="5178" w:type="dxa"/>
            <w:shd w:val="clear" w:color="auto" w:fill="000080"/>
          </w:tcPr>
          <w:p w14:paraId="3D4C5B91" w14:textId="2CCB0B00" w:rsidR="00422574" w:rsidRPr="00422574" w:rsidRDefault="00422574" w:rsidP="00422574">
            <w:pPr>
              <w:rPr>
                <w:b/>
                <w:color w:val="FFFFFF"/>
                <w:u w:val="single"/>
              </w:rPr>
            </w:pPr>
            <w:r w:rsidRPr="00422574">
              <w:rPr>
                <w:b/>
                <w:color w:val="FFFFFF"/>
                <w:u w:val="single"/>
              </w:rPr>
              <w:t>Hyperlinks:</w:t>
            </w:r>
          </w:p>
        </w:tc>
      </w:tr>
      <w:tr w:rsidR="00422574" w:rsidRPr="00422574" w14:paraId="7918AB21" w14:textId="77777777" w:rsidTr="00422574">
        <w:tblPrEx>
          <w:tblCellMar>
            <w:top w:w="0" w:type="dxa"/>
            <w:bottom w:w="0" w:type="dxa"/>
          </w:tblCellMar>
        </w:tblPrEx>
        <w:trPr>
          <w:trHeight w:hRule="exact" w:val="280"/>
        </w:trPr>
        <w:tc>
          <w:tcPr>
            <w:tcW w:w="5178" w:type="dxa"/>
            <w:shd w:val="clear" w:color="auto" w:fill="D3D3D3"/>
          </w:tcPr>
          <w:p w14:paraId="12379340" w14:textId="6B22B01C" w:rsidR="00422574" w:rsidRPr="00422574" w:rsidRDefault="00422574" w:rsidP="00422574">
            <w:pPr>
              <w:rPr>
                <w:sz w:val="20"/>
              </w:rPr>
            </w:pPr>
            <w:hyperlink r:id="rId28" w:history="1">
              <w:r w:rsidRPr="00422574">
                <w:rPr>
                  <w:rStyle w:val="a5"/>
                  <w:sz w:val="20"/>
                </w:rPr>
                <w:t>https://www.ipa.go.jp/security/publications/nist/index.html</w:t>
              </w:r>
            </w:hyperlink>
          </w:p>
        </w:tc>
      </w:tr>
    </w:tbl>
    <w:p w14:paraId="19853C3C" w14:textId="3A937656" w:rsidR="00422574" w:rsidRDefault="00422574" w:rsidP="00422574">
      <w:pPr>
        <w:pStyle w:val="4"/>
        <w:ind w:left="880"/>
        <w:rPr>
          <w:rFonts w:hint="eastAsia"/>
        </w:rPr>
      </w:pPr>
      <w:r>
        <w:rPr>
          <w:rFonts w:hint="eastAsia"/>
        </w:rPr>
        <w:t>米国国立標準技術研究所</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409D882" w14:textId="77777777" w:rsidTr="00422574">
        <w:tblPrEx>
          <w:tblCellMar>
            <w:top w:w="0" w:type="dxa"/>
            <w:bottom w:w="0" w:type="dxa"/>
          </w:tblCellMar>
        </w:tblPrEx>
        <w:trPr>
          <w:trHeight w:hRule="exact" w:val="360"/>
        </w:trPr>
        <w:tc>
          <w:tcPr>
            <w:tcW w:w="480" w:type="dxa"/>
            <w:vAlign w:val="bottom"/>
          </w:tcPr>
          <w:p w14:paraId="6519A633" w14:textId="76186AF7" w:rsidR="00422574" w:rsidRDefault="00422574" w:rsidP="00422574">
            <w:r>
              <w:rPr>
                <w:noProof/>
              </w:rPr>
              <w:drawing>
                <wp:inline distT="0" distB="0" distL="0" distR="0" wp14:anchorId="21CC6A49" wp14:editId="0471D033">
                  <wp:extent cx="146292" cy="146292"/>
                  <wp:effectExtent l="0" t="0" r="6350" b="6350"/>
                  <wp:docPr id="285" name="図 285"/>
                  <wp:cNvGraphicFramePr/>
                  <a:graphic xmlns:a="http://schemas.openxmlformats.org/drawingml/2006/main">
                    <a:graphicData uri="http://schemas.openxmlformats.org/drawingml/2006/picture">
                      <pic:pic xmlns:pic="http://schemas.openxmlformats.org/drawingml/2006/picture">
                        <pic:nvPicPr>
                          <pic:cNvPr id="28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9C96769" w14:textId="4AD89443" w:rsidR="00422574" w:rsidRDefault="00422574" w:rsidP="00422574">
      <w:pPr>
        <w:pStyle w:val="2"/>
        <w:rPr>
          <w:rFonts w:hint="eastAsia"/>
        </w:rPr>
      </w:pPr>
      <w:r>
        <w:rPr>
          <w:rFonts w:hint="eastAsia"/>
        </w:rPr>
        <w:t>3.</w:t>
      </w:r>
      <w:r>
        <w:rPr>
          <w:rFonts w:hint="eastAsia"/>
        </w:rPr>
        <w:t>実装</w:t>
      </w:r>
      <w:r>
        <w:rPr>
          <w:rFonts w:hint="eastAsia"/>
        </w:rPr>
        <w:t>/</w:t>
      </w:r>
      <w:r>
        <w:rPr>
          <w:rFonts w:hint="eastAsia"/>
        </w:rPr>
        <w:t>構築</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5E4BEB1" w14:textId="77777777" w:rsidTr="00422574">
        <w:tblPrEx>
          <w:tblCellMar>
            <w:top w:w="0" w:type="dxa"/>
            <w:bottom w:w="0" w:type="dxa"/>
          </w:tblCellMar>
        </w:tblPrEx>
        <w:trPr>
          <w:trHeight w:hRule="exact" w:val="360"/>
        </w:trPr>
        <w:tc>
          <w:tcPr>
            <w:tcW w:w="480" w:type="dxa"/>
            <w:vAlign w:val="bottom"/>
          </w:tcPr>
          <w:p w14:paraId="3155DBF9" w14:textId="52B8EDAC" w:rsidR="00422574" w:rsidRDefault="00422574" w:rsidP="00422574">
            <w:r>
              <w:rPr>
                <w:noProof/>
              </w:rPr>
              <w:drawing>
                <wp:inline distT="0" distB="0" distL="0" distR="0" wp14:anchorId="1B82C8C3" wp14:editId="05ABA424">
                  <wp:extent cx="146292" cy="146292"/>
                  <wp:effectExtent l="0" t="0" r="6350" b="6350"/>
                  <wp:docPr id="286" name="図 286"/>
                  <wp:cNvGraphicFramePr/>
                  <a:graphic xmlns:a="http://schemas.openxmlformats.org/drawingml/2006/main">
                    <a:graphicData uri="http://schemas.openxmlformats.org/drawingml/2006/picture">
                      <pic:pic xmlns:pic="http://schemas.openxmlformats.org/drawingml/2006/picture">
                        <pic:nvPicPr>
                          <pic:cNvPr id="28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98C84B5" w14:textId="5FCD707D" w:rsidR="00422574" w:rsidRDefault="00422574" w:rsidP="00422574">
      <w:pPr>
        <w:pStyle w:val="3"/>
        <w:ind w:left="880"/>
        <w:rPr>
          <w:rFonts w:hint="eastAsia"/>
        </w:rPr>
      </w:pPr>
      <w:r>
        <w:rPr>
          <w:rFonts w:hint="eastAsia"/>
        </w:rPr>
        <w:t xml:space="preserve">26 </w:t>
      </w:r>
      <w:r>
        <w:rPr>
          <w:rFonts w:hint="eastAsia"/>
        </w:rPr>
        <w:t>安全なウェブサイトの作り方</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0E19096" w14:textId="77777777" w:rsidTr="00422574">
        <w:tblPrEx>
          <w:tblCellMar>
            <w:top w:w="0" w:type="dxa"/>
            <w:bottom w:w="0" w:type="dxa"/>
          </w:tblCellMar>
        </w:tblPrEx>
        <w:trPr>
          <w:trHeight w:hRule="exact" w:val="360"/>
        </w:trPr>
        <w:tc>
          <w:tcPr>
            <w:tcW w:w="480" w:type="dxa"/>
            <w:vAlign w:val="bottom"/>
          </w:tcPr>
          <w:p w14:paraId="02D56DCA" w14:textId="2C168D79" w:rsidR="00422574" w:rsidRDefault="00422574" w:rsidP="00422574">
            <w:r>
              <w:rPr>
                <w:noProof/>
              </w:rPr>
              <w:drawing>
                <wp:inline distT="0" distB="0" distL="0" distR="0" wp14:anchorId="783E19D2" wp14:editId="5ABFEB0E">
                  <wp:extent cx="146292" cy="146292"/>
                  <wp:effectExtent l="0" t="0" r="6350" b="6350"/>
                  <wp:docPr id="287" name="図 287"/>
                  <wp:cNvGraphicFramePr/>
                  <a:graphic xmlns:a="http://schemas.openxmlformats.org/drawingml/2006/main">
                    <a:graphicData uri="http://schemas.openxmlformats.org/drawingml/2006/picture">
                      <pic:pic xmlns:pic="http://schemas.openxmlformats.org/drawingml/2006/picture">
                        <pic:nvPicPr>
                          <pic:cNvPr id="28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EF7FF95" w14:textId="77777777" w:rsidR="00422574" w:rsidRDefault="00422574" w:rsidP="00422574">
      <w:pPr>
        <w:pStyle w:val="4"/>
        <w:ind w:left="880"/>
      </w:pPr>
      <w:r>
        <w:t>https://www.ipa.go.jp/security/vuln/websecurity.html</w:t>
      </w:r>
    </w:p>
    <w:p w14:paraId="1E59BC4D" w14:textId="30A4D7CF"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1876C42D" w14:textId="77777777" w:rsidTr="00422574">
        <w:tblPrEx>
          <w:tblCellMar>
            <w:top w:w="0" w:type="dxa"/>
            <w:bottom w:w="0" w:type="dxa"/>
          </w:tblCellMar>
        </w:tblPrEx>
        <w:trPr>
          <w:trHeight w:hRule="exact" w:val="320"/>
        </w:trPr>
        <w:tc>
          <w:tcPr>
            <w:tcW w:w="4728" w:type="dxa"/>
            <w:shd w:val="clear" w:color="auto" w:fill="000080"/>
          </w:tcPr>
          <w:p w14:paraId="0B42B06C" w14:textId="17EB95D5" w:rsidR="00422574" w:rsidRPr="00422574" w:rsidRDefault="00422574" w:rsidP="00422574">
            <w:pPr>
              <w:rPr>
                <w:b/>
                <w:color w:val="FFFFFF"/>
                <w:u w:val="single"/>
              </w:rPr>
            </w:pPr>
            <w:r w:rsidRPr="00422574">
              <w:rPr>
                <w:b/>
                <w:color w:val="FFFFFF"/>
                <w:u w:val="single"/>
              </w:rPr>
              <w:t>Hyperlinks:</w:t>
            </w:r>
          </w:p>
        </w:tc>
      </w:tr>
      <w:tr w:rsidR="00422574" w:rsidRPr="00422574" w14:paraId="594AC1D1" w14:textId="77777777" w:rsidTr="00422574">
        <w:tblPrEx>
          <w:tblCellMar>
            <w:top w:w="0" w:type="dxa"/>
            <w:bottom w:w="0" w:type="dxa"/>
          </w:tblCellMar>
        </w:tblPrEx>
        <w:trPr>
          <w:trHeight w:hRule="exact" w:val="280"/>
        </w:trPr>
        <w:tc>
          <w:tcPr>
            <w:tcW w:w="4728" w:type="dxa"/>
            <w:shd w:val="clear" w:color="auto" w:fill="D3D3D3"/>
          </w:tcPr>
          <w:p w14:paraId="771E1CFB" w14:textId="78BA235D" w:rsidR="00422574" w:rsidRPr="00422574" w:rsidRDefault="00422574" w:rsidP="00422574">
            <w:pPr>
              <w:rPr>
                <w:sz w:val="20"/>
              </w:rPr>
            </w:pPr>
            <w:hyperlink r:id="rId29" w:history="1">
              <w:r w:rsidRPr="00422574">
                <w:rPr>
                  <w:rStyle w:val="a5"/>
                  <w:sz w:val="20"/>
                </w:rPr>
                <w:t>https://www.ipa.go.jp/security/vuln/websecurity.html</w:t>
              </w:r>
            </w:hyperlink>
          </w:p>
        </w:tc>
      </w:tr>
    </w:tbl>
    <w:p w14:paraId="7AEF794B" w14:textId="3C77F349" w:rsidR="00422574" w:rsidRDefault="00422574" w:rsidP="00422574">
      <w:pPr>
        <w:pStyle w:val="4"/>
        <w:ind w:left="880"/>
      </w:pPr>
      <w:r>
        <w:t>IPA</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E7DA63A" w14:textId="77777777" w:rsidTr="00422574">
        <w:tblPrEx>
          <w:tblCellMar>
            <w:top w:w="0" w:type="dxa"/>
            <w:bottom w:w="0" w:type="dxa"/>
          </w:tblCellMar>
        </w:tblPrEx>
        <w:trPr>
          <w:trHeight w:hRule="exact" w:val="360"/>
        </w:trPr>
        <w:tc>
          <w:tcPr>
            <w:tcW w:w="480" w:type="dxa"/>
            <w:vAlign w:val="bottom"/>
          </w:tcPr>
          <w:p w14:paraId="3FA02A25" w14:textId="19DB41F0" w:rsidR="00422574" w:rsidRDefault="00422574" w:rsidP="00422574">
            <w:r>
              <w:rPr>
                <w:noProof/>
              </w:rPr>
              <w:drawing>
                <wp:inline distT="0" distB="0" distL="0" distR="0" wp14:anchorId="0B7D5D2C" wp14:editId="0E0F7F21">
                  <wp:extent cx="146292" cy="146292"/>
                  <wp:effectExtent l="0" t="0" r="6350" b="6350"/>
                  <wp:docPr id="288" name="図 288"/>
                  <wp:cNvGraphicFramePr/>
                  <a:graphic xmlns:a="http://schemas.openxmlformats.org/drawingml/2006/main">
                    <a:graphicData uri="http://schemas.openxmlformats.org/drawingml/2006/picture">
                      <pic:pic xmlns:pic="http://schemas.openxmlformats.org/drawingml/2006/picture">
                        <pic:nvPicPr>
                          <pic:cNvPr id="28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D0716FA" w14:textId="53B148DD" w:rsidR="00422574" w:rsidRDefault="00422574" w:rsidP="00422574">
      <w:pPr>
        <w:pStyle w:val="3"/>
        <w:ind w:left="880"/>
        <w:rPr>
          <w:rFonts w:hint="eastAsia"/>
        </w:rPr>
      </w:pPr>
      <w:r>
        <w:rPr>
          <w:rFonts w:hint="eastAsia"/>
        </w:rPr>
        <w:lastRenderedPageBreak/>
        <w:t xml:space="preserve">27 </w:t>
      </w:r>
      <w:r>
        <w:rPr>
          <w:rFonts w:hint="eastAsia"/>
        </w:rPr>
        <w:t>ウェブサイト改ざんの脅威と対策</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F51AA7F" w14:textId="77777777" w:rsidTr="00422574">
        <w:tblPrEx>
          <w:tblCellMar>
            <w:top w:w="0" w:type="dxa"/>
            <w:bottom w:w="0" w:type="dxa"/>
          </w:tblCellMar>
        </w:tblPrEx>
        <w:trPr>
          <w:trHeight w:hRule="exact" w:val="360"/>
        </w:trPr>
        <w:tc>
          <w:tcPr>
            <w:tcW w:w="480" w:type="dxa"/>
            <w:vAlign w:val="bottom"/>
          </w:tcPr>
          <w:p w14:paraId="064C7C85" w14:textId="079FAD13" w:rsidR="00422574" w:rsidRDefault="00422574" w:rsidP="00422574">
            <w:r>
              <w:rPr>
                <w:noProof/>
              </w:rPr>
              <w:drawing>
                <wp:inline distT="0" distB="0" distL="0" distR="0" wp14:anchorId="13BF6FA5" wp14:editId="00DF8DE7">
                  <wp:extent cx="146292" cy="146292"/>
                  <wp:effectExtent l="0" t="0" r="6350" b="6350"/>
                  <wp:docPr id="289" name="図 289"/>
                  <wp:cNvGraphicFramePr/>
                  <a:graphic xmlns:a="http://schemas.openxmlformats.org/drawingml/2006/main">
                    <a:graphicData uri="http://schemas.openxmlformats.org/drawingml/2006/picture">
                      <pic:pic xmlns:pic="http://schemas.openxmlformats.org/drawingml/2006/picture">
                        <pic:nvPicPr>
                          <pic:cNvPr id="28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CF0F296" w14:textId="77777777" w:rsidR="00422574" w:rsidRDefault="00422574" w:rsidP="00422574">
      <w:pPr>
        <w:pStyle w:val="4"/>
        <w:ind w:left="880"/>
      </w:pPr>
      <w:r>
        <w:t>https://www.ipa.go.jp/security/technicalwatch/20140829.html</w:t>
      </w:r>
    </w:p>
    <w:p w14:paraId="793B1140" w14:textId="2EEEDF15"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47661057" w14:textId="77777777" w:rsidTr="00422574">
        <w:tblPrEx>
          <w:tblCellMar>
            <w:top w:w="0" w:type="dxa"/>
            <w:bottom w:w="0" w:type="dxa"/>
          </w:tblCellMar>
        </w:tblPrEx>
        <w:trPr>
          <w:trHeight w:hRule="exact" w:val="320"/>
        </w:trPr>
        <w:tc>
          <w:tcPr>
            <w:tcW w:w="5448" w:type="dxa"/>
            <w:shd w:val="clear" w:color="auto" w:fill="000080"/>
          </w:tcPr>
          <w:p w14:paraId="0FD05BFF" w14:textId="4202D64B" w:rsidR="00422574" w:rsidRPr="00422574" w:rsidRDefault="00422574" w:rsidP="00422574">
            <w:pPr>
              <w:rPr>
                <w:b/>
                <w:color w:val="FFFFFF"/>
                <w:u w:val="single"/>
              </w:rPr>
            </w:pPr>
            <w:r w:rsidRPr="00422574">
              <w:rPr>
                <w:b/>
                <w:color w:val="FFFFFF"/>
                <w:u w:val="single"/>
              </w:rPr>
              <w:t>Hyperlinks:</w:t>
            </w:r>
          </w:p>
        </w:tc>
      </w:tr>
      <w:tr w:rsidR="00422574" w:rsidRPr="00422574" w14:paraId="1319E007" w14:textId="77777777" w:rsidTr="00422574">
        <w:tblPrEx>
          <w:tblCellMar>
            <w:top w:w="0" w:type="dxa"/>
            <w:bottom w:w="0" w:type="dxa"/>
          </w:tblCellMar>
        </w:tblPrEx>
        <w:trPr>
          <w:trHeight w:hRule="exact" w:val="280"/>
        </w:trPr>
        <w:tc>
          <w:tcPr>
            <w:tcW w:w="5448" w:type="dxa"/>
            <w:shd w:val="clear" w:color="auto" w:fill="D3D3D3"/>
          </w:tcPr>
          <w:p w14:paraId="24B6C7C0" w14:textId="619591AF" w:rsidR="00422574" w:rsidRPr="00422574" w:rsidRDefault="00422574" w:rsidP="00422574">
            <w:pPr>
              <w:rPr>
                <w:sz w:val="20"/>
              </w:rPr>
            </w:pPr>
            <w:hyperlink r:id="rId30" w:history="1">
              <w:r w:rsidRPr="00422574">
                <w:rPr>
                  <w:rStyle w:val="a5"/>
                  <w:sz w:val="20"/>
                </w:rPr>
                <w:t>https://www.ipa.go.jp/security/technicalwatch/20140829.html</w:t>
              </w:r>
            </w:hyperlink>
          </w:p>
        </w:tc>
      </w:tr>
    </w:tbl>
    <w:p w14:paraId="1B72AA2D" w14:textId="6B9C1C21" w:rsidR="00422574" w:rsidRDefault="00422574" w:rsidP="00422574">
      <w:pPr>
        <w:pStyle w:val="4"/>
        <w:ind w:left="880"/>
      </w:pPr>
      <w:r>
        <w:t>IPA</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BB0193F" w14:textId="77777777" w:rsidTr="00422574">
        <w:tblPrEx>
          <w:tblCellMar>
            <w:top w:w="0" w:type="dxa"/>
            <w:bottom w:w="0" w:type="dxa"/>
          </w:tblCellMar>
        </w:tblPrEx>
        <w:trPr>
          <w:trHeight w:hRule="exact" w:val="360"/>
        </w:trPr>
        <w:tc>
          <w:tcPr>
            <w:tcW w:w="480" w:type="dxa"/>
            <w:vAlign w:val="bottom"/>
          </w:tcPr>
          <w:p w14:paraId="19206ADB" w14:textId="11C93B60" w:rsidR="00422574" w:rsidRDefault="00422574" w:rsidP="00422574">
            <w:r>
              <w:rPr>
                <w:noProof/>
              </w:rPr>
              <w:drawing>
                <wp:inline distT="0" distB="0" distL="0" distR="0" wp14:anchorId="6FF7880C" wp14:editId="412ED3F4">
                  <wp:extent cx="146292" cy="146292"/>
                  <wp:effectExtent l="0" t="0" r="6350" b="6350"/>
                  <wp:docPr id="290" name="図 290"/>
                  <wp:cNvGraphicFramePr/>
                  <a:graphic xmlns:a="http://schemas.openxmlformats.org/drawingml/2006/main">
                    <a:graphicData uri="http://schemas.openxmlformats.org/drawingml/2006/picture">
                      <pic:pic xmlns:pic="http://schemas.openxmlformats.org/drawingml/2006/picture">
                        <pic:nvPicPr>
                          <pic:cNvPr id="29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B59EFE2" w14:textId="50CF83C9" w:rsidR="00422574" w:rsidRDefault="00422574" w:rsidP="00422574">
      <w:pPr>
        <w:pStyle w:val="3"/>
        <w:ind w:left="880"/>
        <w:rPr>
          <w:rFonts w:hint="eastAsia"/>
        </w:rPr>
      </w:pPr>
      <w:r>
        <w:rPr>
          <w:rFonts w:hint="eastAsia"/>
        </w:rPr>
        <w:t xml:space="preserve">28 </w:t>
      </w:r>
      <w:r>
        <w:rPr>
          <w:rFonts w:hint="eastAsia"/>
        </w:rPr>
        <w:t>攻撃者に狙われる設計・運用上の弱点についてのレポート</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AE3EC9D" w14:textId="77777777" w:rsidTr="00422574">
        <w:tblPrEx>
          <w:tblCellMar>
            <w:top w:w="0" w:type="dxa"/>
            <w:bottom w:w="0" w:type="dxa"/>
          </w:tblCellMar>
        </w:tblPrEx>
        <w:trPr>
          <w:trHeight w:hRule="exact" w:val="360"/>
        </w:trPr>
        <w:tc>
          <w:tcPr>
            <w:tcW w:w="480" w:type="dxa"/>
            <w:vAlign w:val="bottom"/>
          </w:tcPr>
          <w:p w14:paraId="4CEE3E96" w14:textId="2473A816" w:rsidR="00422574" w:rsidRDefault="00422574" w:rsidP="00422574">
            <w:r>
              <w:rPr>
                <w:noProof/>
              </w:rPr>
              <w:drawing>
                <wp:inline distT="0" distB="0" distL="0" distR="0" wp14:anchorId="0404187B" wp14:editId="78966A21">
                  <wp:extent cx="146292" cy="146292"/>
                  <wp:effectExtent l="0" t="0" r="6350" b="6350"/>
                  <wp:docPr id="291" name="図 291"/>
                  <wp:cNvGraphicFramePr/>
                  <a:graphic xmlns:a="http://schemas.openxmlformats.org/drawingml/2006/main">
                    <a:graphicData uri="http://schemas.openxmlformats.org/drawingml/2006/picture">
                      <pic:pic xmlns:pic="http://schemas.openxmlformats.org/drawingml/2006/picture">
                        <pic:nvPicPr>
                          <pic:cNvPr id="29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BA0E4F5" w14:textId="1485879F" w:rsidR="00422574" w:rsidRDefault="00422574" w:rsidP="00422574">
      <w:pPr>
        <w:pStyle w:val="4"/>
        <w:ind w:left="880"/>
      </w:pPr>
      <w:r>
        <w:t>https://www.ipa.go.jp/security/technicalwatch/20140328.html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E69E3A8" w14:textId="77777777" w:rsidTr="00422574">
        <w:tblPrEx>
          <w:tblCellMar>
            <w:top w:w="0" w:type="dxa"/>
            <w:bottom w:w="0" w:type="dxa"/>
          </w:tblCellMar>
        </w:tblPrEx>
        <w:trPr>
          <w:trHeight w:hRule="exact" w:val="360"/>
        </w:trPr>
        <w:tc>
          <w:tcPr>
            <w:tcW w:w="480" w:type="dxa"/>
            <w:vAlign w:val="bottom"/>
          </w:tcPr>
          <w:p w14:paraId="5459A709" w14:textId="732D38C4" w:rsidR="00422574" w:rsidRDefault="00422574" w:rsidP="00422574">
            <w:r>
              <w:rPr>
                <w:noProof/>
              </w:rPr>
              <w:drawing>
                <wp:inline distT="0" distB="0" distL="0" distR="0" wp14:anchorId="28E7A127" wp14:editId="32C077D7">
                  <wp:extent cx="146292" cy="146292"/>
                  <wp:effectExtent l="0" t="0" r="6350" b="6350"/>
                  <wp:docPr id="292" name="図 292"/>
                  <wp:cNvGraphicFramePr/>
                  <a:graphic xmlns:a="http://schemas.openxmlformats.org/drawingml/2006/main">
                    <a:graphicData uri="http://schemas.openxmlformats.org/drawingml/2006/picture">
                      <pic:pic xmlns:pic="http://schemas.openxmlformats.org/drawingml/2006/picture">
                        <pic:nvPicPr>
                          <pic:cNvPr id="29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054335C" w14:textId="4D347142"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0A32AF7A" w14:textId="77777777" w:rsidTr="00422574">
        <w:tblPrEx>
          <w:tblCellMar>
            <w:top w:w="0" w:type="dxa"/>
            <w:bottom w:w="0" w:type="dxa"/>
          </w:tblCellMar>
        </w:tblPrEx>
        <w:trPr>
          <w:trHeight w:hRule="exact" w:val="320"/>
        </w:trPr>
        <w:tc>
          <w:tcPr>
            <w:tcW w:w="5448" w:type="dxa"/>
            <w:shd w:val="clear" w:color="auto" w:fill="000080"/>
          </w:tcPr>
          <w:p w14:paraId="7C23F31E" w14:textId="37EC60E2" w:rsidR="00422574" w:rsidRPr="00422574" w:rsidRDefault="00422574" w:rsidP="00422574">
            <w:pPr>
              <w:rPr>
                <w:b/>
                <w:color w:val="FFFFFF"/>
                <w:u w:val="single"/>
              </w:rPr>
            </w:pPr>
            <w:r w:rsidRPr="00422574">
              <w:rPr>
                <w:b/>
                <w:color w:val="FFFFFF"/>
                <w:u w:val="single"/>
              </w:rPr>
              <w:t>Hyperlinks:</w:t>
            </w:r>
          </w:p>
        </w:tc>
      </w:tr>
      <w:tr w:rsidR="00422574" w:rsidRPr="00422574" w14:paraId="3D9D36C3" w14:textId="77777777" w:rsidTr="00422574">
        <w:tblPrEx>
          <w:tblCellMar>
            <w:top w:w="0" w:type="dxa"/>
            <w:bottom w:w="0" w:type="dxa"/>
          </w:tblCellMar>
        </w:tblPrEx>
        <w:trPr>
          <w:trHeight w:hRule="exact" w:val="280"/>
        </w:trPr>
        <w:tc>
          <w:tcPr>
            <w:tcW w:w="5448" w:type="dxa"/>
            <w:shd w:val="clear" w:color="auto" w:fill="D3D3D3"/>
          </w:tcPr>
          <w:p w14:paraId="0C4B3E2F" w14:textId="5139F803" w:rsidR="00422574" w:rsidRPr="00422574" w:rsidRDefault="00422574" w:rsidP="00422574">
            <w:pPr>
              <w:rPr>
                <w:sz w:val="20"/>
              </w:rPr>
            </w:pPr>
            <w:hyperlink r:id="rId31" w:history="1">
              <w:r w:rsidRPr="00422574">
                <w:rPr>
                  <w:rStyle w:val="a5"/>
                  <w:sz w:val="20"/>
                </w:rPr>
                <w:t>https://www.ipa.go.jp/security/technicalwatch/20140328.html</w:t>
              </w:r>
            </w:hyperlink>
          </w:p>
        </w:tc>
      </w:tr>
    </w:tbl>
    <w:p w14:paraId="4C86A538" w14:textId="77777777" w:rsidR="00422574" w:rsidRDefault="00422574" w:rsidP="00422574">
      <w:pPr>
        <w:pStyle w:val="4"/>
        <w:ind w:left="880"/>
      </w:pPr>
      <w:r>
        <w:t>IPA</w:t>
      </w:r>
    </w:p>
    <w:p w14:paraId="0B11CE51" w14:textId="572BF5EF" w:rsidR="00422574" w:rsidRDefault="00422574" w:rsidP="00422574">
      <w:pPr>
        <w:pStyle w:val="3"/>
        <w:ind w:left="880"/>
        <w:rPr>
          <w:rFonts w:hint="eastAsia"/>
        </w:rPr>
      </w:pPr>
      <w:r>
        <w:rPr>
          <w:rFonts w:hint="eastAsia"/>
        </w:rPr>
        <w:t xml:space="preserve">29 IPA </w:t>
      </w:r>
      <w:r>
        <w:rPr>
          <w:rFonts w:hint="eastAsia"/>
        </w:rPr>
        <w:t>セキュア・プログラミング講座</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80907B7" w14:textId="77777777" w:rsidTr="00422574">
        <w:tblPrEx>
          <w:tblCellMar>
            <w:top w:w="0" w:type="dxa"/>
            <w:bottom w:w="0" w:type="dxa"/>
          </w:tblCellMar>
        </w:tblPrEx>
        <w:trPr>
          <w:trHeight w:hRule="exact" w:val="360"/>
        </w:trPr>
        <w:tc>
          <w:tcPr>
            <w:tcW w:w="480" w:type="dxa"/>
            <w:vAlign w:val="bottom"/>
          </w:tcPr>
          <w:p w14:paraId="4D657367" w14:textId="65D5E328" w:rsidR="00422574" w:rsidRDefault="00422574" w:rsidP="00422574">
            <w:r>
              <w:rPr>
                <w:noProof/>
              </w:rPr>
              <w:drawing>
                <wp:inline distT="0" distB="0" distL="0" distR="0" wp14:anchorId="597865C6" wp14:editId="460A5036">
                  <wp:extent cx="146292" cy="146292"/>
                  <wp:effectExtent l="0" t="0" r="6350" b="6350"/>
                  <wp:docPr id="293" name="図 293"/>
                  <wp:cNvGraphicFramePr/>
                  <a:graphic xmlns:a="http://schemas.openxmlformats.org/drawingml/2006/main">
                    <a:graphicData uri="http://schemas.openxmlformats.org/drawingml/2006/picture">
                      <pic:pic xmlns:pic="http://schemas.openxmlformats.org/drawingml/2006/picture">
                        <pic:nvPicPr>
                          <pic:cNvPr id="29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7A322F1" w14:textId="2F3F71D6" w:rsidR="00422574" w:rsidRDefault="00422574" w:rsidP="00422574">
      <w:pPr>
        <w:pStyle w:val="4"/>
        <w:ind w:left="880"/>
      </w:pPr>
      <w:r>
        <w:t>https://www.ipa.go.jp/security/awareness/vendor/programming/</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BFB62C7" w14:textId="77777777" w:rsidTr="00422574">
        <w:tblPrEx>
          <w:tblCellMar>
            <w:top w:w="0" w:type="dxa"/>
            <w:bottom w:w="0" w:type="dxa"/>
          </w:tblCellMar>
        </w:tblPrEx>
        <w:trPr>
          <w:trHeight w:hRule="exact" w:val="360"/>
        </w:trPr>
        <w:tc>
          <w:tcPr>
            <w:tcW w:w="480" w:type="dxa"/>
            <w:vAlign w:val="bottom"/>
          </w:tcPr>
          <w:p w14:paraId="70684A68" w14:textId="50C26AD5" w:rsidR="00422574" w:rsidRDefault="00422574" w:rsidP="00422574">
            <w:r>
              <w:rPr>
                <w:noProof/>
              </w:rPr>
              <w:drawing>
                <wp:inline distT="0" distB="0" distL="0" distR="0" wp14:anchorId="4D895D2C" wp14:editId="65B420B9">
                  <wp:extent cx="146292" cy="146292"/>
                  <wp:effectExtent l="0" t="0" r="6350" b="6350"/>
                  <wp:docPr id="294" name="図 294"/>
                  <wp:cNvGraphicFramePr/>
                  <a:graphic xmlns:a="http://schemas.openxmlformats.org/drawingml/2006/main">
                    <a:graphicData uri="http://schemas.openxmlformats.org/drawingml/2006/picture">
                      <pic:pic xmlns:pic="http://schemas.openxmlformats.org/drawingml/2006/picture">
                        <pic:nvPicPr>
                          <pic:cNvPr id="29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668214B" w14:textId="4F69E273"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600B97D7" w14:textId="77777777" w:rsidTr="00422574">
        <w:tblPrEx>
          <w:tblCellMar>
            <w:top w:w="0" w:type="dxa"/>
            <w:bottom w:w="0" w:type="dxa"/>
          </w:tblCellMar>
        </w:tblPrEx>
        <w:trPr>
          <w:trHeight w:hRule="exact" w:val="320"/>
        </w:trPr>
        <w:tc>
          <w:tcPr>
            <w:tcW w:w="5658" w:type="dxa"/>
            <w:shd w:val="clear" w:color="auto" w:fill="000080"/>
          </w:tcPr>
          <w:p w14:paraId="6C8FB47A" w14:textId="11E704A7" w:rsidR="00422574" w:rsidRPr="00422574" w:rsidRDefault="00422574" w:rsidP="00422574">
            <w:pPr>
              <w:rPr>
                <w:b/>
                <w:color w:val="FFFFFF"/>
                <w:u w:val="single"/>
              </w:rPr>
            </w:pPr>
            <w:r w:rsidRPr="00422574">
              <w:rPr>
                <w:b/>
                <w:color w:val="FFFFFF"/>
                <w:u w:val="single"/>
              </w:rPr>
              <w:t>Hyperlinks:</w:t>
            </w:r>
          </w:p>
        </w:tc>
      </w:tr>
      <w:tr w:rsidR="00422574" w:rsidRPr="00422574" w14:paraId="2FA23C25" w14:textId="77777777" w:rsidTr="00422574">
        <w:tblPrEx>
          <w:tblCellMar>
            <w:top w:w="0" w:type="dxa"/>
            <w:bottom w:w="0" w:type="dxa"/>
          </w:tblCellMar>
        </w:tblPrEx>
        <w:trPr>
          <w:trHeight w:hRule="exact" w:val="280"/>
        </w:trPr>
        <w:tc>
          <w:tcPr>
            <w:tcW w:w="5658" w:type="dxa"/>
            <w:shd w:val="clear" w:color="auto" w:fill="D3D3D3"/>
          </w:tcPr>
          <w:p w14:paraId="4F70A622" w14:textId="4EEDBFE1" w:rsidR="00422574" w:rsidRPr="00422574" w:rsidRDefault="00422574" w:rsidP="00422574">
            <w:pPr>
              <w:rPr>
                <w:sz w:val="20"/>
              </w:rPr>
            </w:pPr>
            <w:hyperlink r:id="rId32" w:history="1">
              <w:r w:rsidRPr="00422574">
                <w:rPr>
                  <w:rStyle w:val="a5"/>
                  <w:sz w:val="20"/>
                </w:rPr>
                <w:t>https://www.ipa.go.jp/security/awareness/vendor/programming/</w:t>
              </w:r>
            </w:hyperlink>
          </w:p>
        </w:tc>
      </w:tr>
    </w:tbl>
    <w:p w14:paraId="2B2622B1" w14:textId="0FAFEA40" w:rsidR="00422574" w:rsidRDefault="00422574" w:rsidP="00422574">
      <w:pPr>
        <w:pStyle w:val="4"/>
        <w:ind w:left="880"/>
      </w:pPr>
      <w:r>
        <w:t>IPA</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C7A394F" w14:textId="77777777" w:rsidTr="00422574">
        <w:tblPrEx>
          <w:tblCellMar>
            <w:top w:w="0" w:type="dxa"/>
            <w:bottom w:w="0" w:type="dxa"/>
          </w:tblCellMar>
        </w:tblPrEx>
        <w:trPr>
          <w:trHeight w:hRule="exact" w:val="360"/>
        </w:trPr>
        <w:tc>
          <w:tcPr>
            <w:tcW w:w="480" w:type="dxa"/>
            <w:vAlign w:val="bottom"/>
          </w:tcPr>
          <w:p w14:paraId="2322789F" w14:textId="22020EDF" w:rsidR="00422574" w:rsidRDefault="00422574" w:rsidP="00422574">
            <w:r>
              <w:rPr>
                <w:noProof/>
              </w:rPr>
              <w:drawing>
                <wp:inline distT="0" distB="0" distL="0" distR="0" wp14:anchorId="4401462C" wp14:editId="17B36E11">
                  <wp:extent cx="146292" cy="146292"/>
                  <wp:effectExtent l="0" t="0" r="6350" b="6350"/>
                  <wp:docPr id="295" name="図 295"/>
                  <wp:cNvGraphicFramePr/>
                  <a:graphic xmlns:a="http://schemas.openxmlformats.org/drawingml/2006/main">
                    <a:graphicData uri="http://schemas.openxmlformats.org/drawingml/2006/picture">
                      <pic:pic xmlns:pic="http://schemas.openxmlformats.org/drawingml/2006/picture">
                        <pic:nvPicPr>
                          <pic:cNvPr id="29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8CDBD17" w14:textId="540AB079" w:rsidR="00422574" w:rsidRDefault="00422574" w:rsidP="00422574">
      <w:pPr>
        <w:pStyle w:val="3"/>
        <w:ind w:left="880"/>
        <w:rPr>
          <w:rFonts w:hint="eastAsia"/>
        </w:rPr>
      </w:pPr>
      <w:r>
        <w:rPr>
          <w:rFonts w:hint="eastAsia"/>
        </w:rPr>
        <w:t xml:space="preserve">30 </w:t>
      </w:r>
      <w:r>
        <w:rPr>
          <w:rFonts w:hint="eastAsia"/>
        </w:rPr>
        <w:t>ウェブサイトにおける脆弱性検査手法の紹介（ソースコード検査編）</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60E8EEB" w14:textId="77777777" w:rsidTr="00422574">
        <w:tblPrEx>
          <w:tblCellMar>
            <w:top w:w="0" w:type="dxa"/>
            <w:bottom w:w="0" w:type="dxa"/>
          </w:tblCellMar>
        </w:tblPrEx>
        <w:trPr>
          <w:trHeight w:hRule="exact" w:val="360"/>
        </w:trPr>
        <w:tc>
          <w:tcPr>
            <w:tcW w:w="480" w:type="dxa"/>
            <w:vAlign w:val="bottom"/>
          </w:tcPr>
          <w:p w14:paraId="470FD942" w14:textId="524B9DA8" w:rsidR="00422574" w:rsidRDefault="00422574" w:rsidP="00422574">
            <w:r>
              <w:rPr>
                <w:noProof/>
              </w:rPr>
              <w:drawing>
                <wp:inline distT="0" distB="0" distL="0" distR="0" wp14:anchorId="39EC1724" wp14:editId="72EBF6AD">
                  <wp:extent cx="146292" cy="146292"/>
                  <wp:effectExtent l="0" t="0" r="6350" b="6350"/>
                  <wp:docPr id="296" name="図 296"/>
                  <wp:cNvGraphicFramePr/>
                  <a:graphic xmlns:a="http://schemas.openxmlformats.org/drawingml/2006/main">
                    <a:graphicData uri="http://schemas.openxmlformats.org/drawingml/2006/picture">
                      <pic:pic xmlns:pic="http://schemas.openxmlformats.org/drawingml/2006/picture">
                        <pic:nvPicPr>
                          <pic:cNvPr id="29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5CACB82" w14:textId="6B0EE8AF" w:rsidR="00422574" w:rsidRDefault="00422574" w:rsidP="00422574">
      <w:pPr>
        <w:pStyle w:val="4"/>
        <w:ind w:left="880"/>
      </w:pPr>
      <w:r>
        <w:t>https://www.ipa.go.jp/security/technicalwatch/20140306.html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EB3D8EE" w14:textId="77777777" w:rsidTr="00422574">
        <w:tblPrEx>
          <w:tblCellMar>
            <w:top w:w="0" w:type="dxa"/>
            <w:bottom w:w="0" w:type="dxa"/>
          </w:tblCellMar>
        </w:tblPrEx>
        <w:trPr>
          <w:trHeight w:hRule="exact" w:val="360"/>
        </w:trPr>
        <w:tc>
          <w:tcPr>
            <w:tcW w:w="480" w:type="dxa"/>
            <w:vAlign w:val="bottom"/>
          </w:tcPr>
          <w:p w14:paraId="0D16CC9A" w14:textId="5B0AEFFA" w:rsidR="00422574" w:rsidRDefault="00422574" w:rsidP="00422574">
            <w:r>
              <w:rPr>
                <w:noProof/>
              </w:rPr>
              <w:drawing>
                <wp:inline distT="0" distB="0" distL="0" distR="0" wp14:anchorId="4DA53052" wp14:editId="6FB6BF56">
                  <wp:extent cx="146292" cy="146292"/>
                  <wp:effectExtent l="0" t="0" r="6350" b="6350"/>
                  <wp:docPr id="297" name="図 297"/>
                  <wp:cNvGraphicFramePr/>
                  <a:graphic xmlns:a="http://schemas.openxmlformats.org/drawingml/2006/main">
                    <a:graphicData uri="http://schemas.openxmlformats.org/drawingml/2006/picture">
                      <pic:pic xmlns:pic="http://schemas.openxmlformats.org/drawingml/2006/picture">
                        <pic:nvPicPr>
                          <pic:cNvPr id="29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D58A9A8" w14:textId="272BFC02"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3BB618C9" w14:textId="77777777" w:rsidTr="00422574">
        <w:tblPrEx>
          <w:tblCellMar>
            <w:top w:w="0" w:type="dxa"/>
            <w:bottom w:w="0" w:type="dxa"/>
          </w:tblCellMar>
        </w:tblPrEx>
        <w:trPr>
          <w:trHeight w:hRule="exact" w:val="320"/>
        </w:trPr>
        <w:tc>
          <w:tcPr>
            <w:tcW w:w="5448" w:type="dxa"/>
            <w:shd w:val="clear" w:color="auto" w:fill="000080"/>
          </w:tcPr>
          <w:p w14:paraId="67E79E70" w14:textId="6D51A1EA" w:rsidR="00422574" w:rsidRPr="00422574" w:rsidRDefault="00422574" w:rsidP="00422574">
            <w:pPr>
              <w:rPr>
                <w:b/>
                <w:color w:val="FFFFFF"/>
                <w:u w:val="single"/>
              </w:rPr>
            </w:pPr>
            <w:r w:rsidRPr="00422574">
              <w:rPr>
                <w:b/>
                <w:color w:val="FFFFFF"/>
                <w:u w:val="single"/>
              </w:rPr>
              <w:t>Hyperlinks:</w:t>
            </w:r>
          </w:p>
        </w:tc>
      </w:tr>
      <w:tr w:rsidR="00422574" w:rsidRPr="00422574" w14:paraId="5E59DA3C" w14:textId="77777777" w:rsidTr="00422574">
        <w:tblPrEx>
          <w:tblCellMar>
            <w:top w:w="0" w:type="dxa"/>
            <w:bottom w:w="0" w:type="dxa"/>
          </w:tblCellMar>
        </w:tblPrEx>
        <w:trPr>
          <w:trHeight w:hRule="exact" w:val="280"/>
        </w:trPr>
        <w:tc>
          <w:tcPr>
            <w:tcW w:w="5448" w:type="dxa"/>
            <w:shd w:val="clear" w:color="auto" w:fill="D3D3D3"/>
          </w:tcPr>
          <w:p w14:paraId="1575AC26" w14:textId="591748D3" w:rsidR="00422574" w:rsidRPr="00422574" w:rsidRDefault="00422574" w:rsidP="00422574">
            <w:pPr>
              <w:rPr>
                <w:sz w:val="20"/>
              </w:rPr>
            </w:pPr>
            <w:hyperlink r:id="rId33" w:history="1">
              <w:r w:rsidRPr="00422574">
                <w:rPr>
                  <w:rStyle w:val="a5"/>
                  <w:sz w:val="20"/>
                </w:rPr>
                <w:t>https://www.ipa.go.jp/security/technicalwatch/20140306.html</w:t>
              </w:r>
            </w:hyperlink>
          </w:p>
        </w:tc>
      </w:tr>
    </w:tbl>
    <w:p w14:paraId="5ECD5E90" w14:textId="77777777" w:rsidR="00422574" w:rsidRDefault="00422574" w:rsidP="00422574">
      <w:pPr>
        <w:pStyle w:val="4"/>
        <w:ind w:left="880"/>
      </w:pPr>
      <w:r>
        <w:lastRenderedPageBreak/>
        <w:t>IPA</w:t>
      </w:r>
    </w:p>
    <w:p w14:paraId="2D6EFADD" w14:textId="214B3F70" w:rsidR="00422574" w:rsidRDefault="00422574" w:rsidP="00422574">
      <w:pPr>
        <w:pStyle w:val="3"/>
        <w:ind w:left="880"/>
        <w:rPr>
          <w:rFonts w:hint="eastAsia"/>
        </w:rPr>
      </w:pPr>
      <w:r>
        <w:rPr>
          <w:rFonts w:hint="eastAsia"/>
        </w:rPr>
        <w:t xml:space="preserve">31 CERT C </w:t>
      </w:r>
      <w:r>
        <w:rPr>
          <w:rFonts w:hint="eastAsia"/>
        </w:rPr>
        <w:t>コーディングスタンダード</w:t>
      </w:r>
      <w:r>
        <w:rPr>
          <w:rFonts w:hint="eastAsia"/>
        </w:rPr>
        <w:t xml:space="preserve"> </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C0A79DB" w14:textId="77777777" w:rsidTr="00422574">
        <w:tblPrEx>
          <w:tblCellMar>
            <w:top w:w="0" w:type="dxa"/>
            <w:bottom w:w="0" w:type="dxa"/>
          </w:tblCellMar>
        </w:tblPrEx>
        <w:trPr>
          <w:trHeight w:hRule="exact" w:val="360"/>
        </w:trPr>
        <w:tc>
          <w:tcPr>
            <w:tcW w:w="480" w:type="dxa"/>
            <w:vAlign w:val="bottom"/>
          </w:tcPr>
          <w:p w14:paraId="0590B8B4" w14:textId="4361F740" w:rsidR="00422574" w:rsidRDefault="00422574" w:rsidP="00422574">
            <w:r>
              <w:rPr>
                <w:noProof/>
              </w:rPr>
              <w:drawing>
                <wp:inline distT="0" distB="0" distL="0" distR="0" wp14:anchorId="20573622" wp14:editId="15268BB0">
                  <wp:extent cx="146292" cy="146292"/>
                  <wp:effectExtent l="0" t="0" r="6350" b="6350"/>
                  <wp:docPr id="298" name="図 298"/>
                  <wp:cNvGraphicFramePr/>
                  <a:graphic xmlns:a="http://schemas.openxmlformats.org/drawingml/2006/main">
                    <a:graphicData uri="http://schemas.openxmlformats.org/drawingml/2006/picture">
                      <pic:pic xmlns:pic="http://schemas.openxmlformats.org/drawingml/2006/picture">
                        <pic:nvPicPr>
                          <pic:cNvPr id="29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DD6F215" w14:textId="163274AC" w:rsidR="00422574" w:rsidRDefault="00422574" w:rsidP="00422574">
      <w:pPr>
        <w:pStyle w:val="4"/>
        <w:ind w:left="880"/>
      </w:pPr>
      <w:r>
        <w:t>https://www.jpcert.or.jp/sc-rules/</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7911F532" w14:textId="77777777" w:rsidTr="00422574">
        <w:tblPrEx>
          <w:tblCellMar>
            <w:top w:w="0" w:type="dxa"/>
            <w:bottom w:w="0" w:type="dxa"/>
          </w:tblCellMar>
        </w:tblPrEx>
        <w:trPr>
          <w:trHeight w:hRule="exact" w:val="360"/>
        </w:trPr>
        <w:tc>
          <w:tcPr>
            <w:tcW w:w="480" w:type="dxa"/>
            <w:vAlign w:val="bottom"/>
          </w:tcPr>
          <w:p w14:paraId="0571C7FD" w14:textId="175AD4FC" w:rsidR="00422574" w:rsidRDefault="00422574" w:rsidP="00422574">
            <w:r>
              <w:rPr>
                <w:noProof/>
              </w:rPr>
              <w:drawing>
                <wp:inline distT="0" distB="0" distL="0" distR="0" wp14:anchorId="12A99015" wp14:editId="2BF34811">
                  <wp:extent cx="146292" cy="146292"/>
                  <wp:effectExtent l="0" t="0" r="6350" b="6350"/>
                  <wp:docPr id="299" name="図 299"/>
                  <wp:cNvGraphicFramePr/>
                  <a:graphic xmlns:a="http://schemas.openxmlformats.org/drawingml/2006/main">
                    <a:graphicData uri="http://schemas.openxmlformats.org/drawingml/2006/picture">
                      <pic:pic xmlns:pic="http://schemas.openxmlformats.org/drawingml/2006/picture">
                        <pic:nvPicPr>
                          <pic:cNvPr id="29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5939E6D" w14:textId="1385F8B5"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7F90E797" w14:textId="77777777" w:rsidTr="00422574">
        <w:tblPrEx>
          <w:tblCellMar>
            <w:top w:w="0" w:type="dxa"/>
            <w:bottom w:w="0" w:type="dxa"/>
          </w:tblCellMar>
        </w:tblPrEx>
        <w:trPr>
          <w:trHeight w:hRule="exact" w:val="320"/>
        </w:trPr>
        <w:tc>
          <w:tcPr>
            <w:tcW w:w="3123" w:type="dxa"/>
            <w:shd w:val="clear" w:color="auto" w:fill="000080"/>
          </w:tcPr>
          <w:p w14:paraId="27A1A703" w14:textId="6EFBC1DE" w:rsidR="00422574" w:rsidRPr="00422574" w:rsidRDefault="00422574" w:rsidP="00422574">
            <w:pPr>
              <w:rPr>
                <w:b/>
                <w:color w:val="FFFFFF"/>
                <w:u w:val="single"/>
              </w:rPr>
            </w:pPr>
            <w:r w:rsidRPr="00422574">
              <w:rPr>
                <w:b/>
                <w:color w:val="FFFFFF"/>
                <w:u w:val="single"/>
              </w:rPr>
              <w:t>Hyperlinks:</w:t>
            </w:r>
          </w:p>
        </w:tc>
      </w:tr>
      <w:tr w:rsidR="00422574" w:rsidRPr="00422574" w14:paraId="47E1B71F" w14:textId="77777777" w:rsidTr="00422574">
        <w:tblPrEx>
          <w:tblCellMar>
            <w:top w:w="0" w:type="dxa"/>
            <w:bottom w:w="0" w:type="dxa"/>
          </w:tblCellMar>
        </w:tblPrEx>
        <w:trPr>
          <w:trHeight w:hRule="exact" w:val="280"/>
        </w:trPr>
        <w:tc>
          <w:tcPr>
            <w:tcW w:w="3123" w:type="dxa"/>
            <w:shd w:val="clear" w:color="auto" w:fill="D3D3D3"/>
          </w:tcPr>
          <w:p w14:paraId="3E4DC094" w14:textId="45D09BF4" w:rsidR="00422574" w:rsidRPr="00422574" w:rsidRDefault="00422574" w:rsidP="00422574">
            <w:pPr>
              <w:rPr>
                <w:sz w:val="20"/>
              </w:rPr>
            </w:pPr>
            <w:hyperlink r:id="rId34" w:history="1">
              <w:r w:rsidRPr="00422574">
                <w:rPr>
                  <w:rStyle w:val="a5"/>
                  <w:sz w:val="20"/>
                </w:rPr>
                <w:t>https://www.jpcert.or.jp/sc-rules/</w:t>
              </w:r>
            </w:hyperlink>
          </w:p>
        </w:tc>
      </w:tr>
    </w:tbl>
    <w:p w14:paraId="59FC515A" w14:textId="5058D54B" w:rsidR="00422574" w:rsidRDefault="00422574" w:rsidP="00422574">
      <w:pPr>
        <w:pStyle w:val="4"/>
        <w:ind w:left="880"/>
      </w:pPr>
      <w:r>
        <w:t>JPCERT/CC</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C82053A" w14:textId="77777777" w:rsidTr="00422574">
        <w:tblPrEx>
          <w:tblCellMar>
            <w:top w:w="0" w:type="dxa"/>
            <w:bottom w:w="0" w:type="dxa"/>
          </w:tblCellMar>
        </w:tblPrEx>
        <w:trPr>
          <w:trHeight w:hRule="exact" w:val="360"/>
        </w:trPr>
        <w:tc>
          <w:tcPr>
            <w:tcW w:w="480" w:type="dxa"/>
            <w:vAlign w:val="bottom"/>
          </w:tcPr>
          <w:p w14:paraId="363E3B9F" w14:textId="2A2FA5E7" w:rsidR="00422574" w:rsidRDefault="00422574" w:rsidP="00422574">
            <w:r>
              <w:rPr>
                <w:noProof/>
              </w:rPr>
              <w:drawing>
                <wp:inline distT="0" distB="0" distL="0" distR="0" wp14:anchorId="00FC5B6D" wp14:editId="6222D6B8">
                  <wp:extent cx="146292" cy="146292"/>
                  <wp:effectExtent l="0" t="0" r="6350" b="6350"/>
                  <wp:docPr id="300" name="図 300"/>
                  <wp:cNvGraphicFramePr/>
                  <a:graphic xmlns:a="http://schemas.openxmlformats.org/drawingml/2006/main">
                    <a:graphicData uri="http://schemas.openxmlformats.org/drawingml/2006/picture">
                      <pic:pic xmlns:pic="http://schemas.openxmlformats.org/drawingml/2006/picture">
                        <pic:nvPicPr>
                          <pic:cNvPr id="30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A445594" w14:textId="5538212C" w:rsidR="00422574" w:rsidRDefault="00422574" w:rsidP="00422574">
      <w:pPr>
        <w:pStyle w:val="3"/>
        <w:ind w:left="880"/>
        <w:rPr>
          <w:rFonts w:hint="eastAsia"/>
        </w:rPr>
      </w:pPr>
      <w:r>
        <w:rPr>
          <w:rFonts w:hint="eastAsia"/>
        </w:rPr>
        <w:t xml:space="preserve">32 </w:t>
      </w:r>
      <w:r>
        <w:rPr>
          <w:rFonts w:hint="eastAsia"/>
        </w:rPr>
        <w:t>連邦政府情報システムのためのセキュリティ管理策アセスメントガイド</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D30BF4D" w14:textId="77777777" w:rsidTr="00422574">
        <w:tblPrEx>
          <w:tblCellMar>
            <w:top w:w="0" w:type="dxa"/>
            <w:bottom w:w="0" w:type="dxa"/>
          </w:tblCellMar>
        </w:tblPrEx>
        <w:trPr>
          <w:trHeight w:hRule="exact" w:val="360"/>
        </w:trPr>
        <w:tc>
          <w:tcPr>
            <w:tcW w:w="480" w:type="dxa"/>
            <w:vAlign w:val="bottom"/>
          </w:tcPr>
          <w:p w14:paraId="20613B68" w14:textId="2A36D46B" w:rsidR="00422574" w:rsidRDefault="00422574" w:rsidP="00422574">
            <w:r>
              <w:rPr>
                <w:noProof/>
              </w:rPr>
              <w:drawing>
                <wp:inline distT="0" distB="0" distL="0" distR="0" wp14:anchorId="147FD7F4" wp14:editId="05080218">
                  <wp:extent cx="146292" cy="146292"/>
                  <wp:effectExtent l="0" t="0" r="6350" b="6350"/>
                  <wp:docPr id="301" name="図 301"/>
                  <wp:cNvGraphicFramePr/>
                  <a:graphic xmlns:a="http://schemas.openxmlformats.org/drawingml/2006/main">
                    <a:graphicData uri="http://schemas.openxmlformats.org/drawingml/2006/picture">
                      <pic:pic xmlns:pic="http://schemas.openxmlformats.org/drawingml/2006/picture">
                        <pic:nvPicPr>
                          <pic:cNvPr id="30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61CBD10" w14:textId="1B30FABC" w:rsidR="00422574" w:rsidRDefault="00422574" w:rsidP="00422574">
      <w:pPr>
        <w:pStyle w:val="4"/>
        <w:ind w:left="880"/>
      </w:pPr>
      <w:r>
        <w:t>https://www.ipa.go.jp/security/publications/nist/index.html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C06ADE3" w14:textId="77777777" w:rsidTr="00422574">
        <w:tblPrEx>
          <w:tblCellMar>
            <w:top w:w="0" w:type="dxa"/>
            <w:bottom w:w="0" w:type="dxa"/>
          </w:tblCellMar>
        </w:tblPrEx>
        <w:trPr>
          <w:trHeight w:hRule="exact" w:val="360"/>
        </w:trPr>
        <w:tc>
          <w:tcPr>
            <w:tcW w:w="480" w:type="dxa"/>
            <w:vAlign w:val="bottom"/>
          </w:tcPr>
          <w:p w14:paraId="3A716A45" w14:textId="7FD6965A" w:rsidR="00422574" w:rsidRDefault="00422574" w:rsidP="00422574">
            <w:r>
              <w:rPr>
                <w:noProof/>
              </w:rPr>
              <w:drawing>
                <wp:inline distT="0" distB="0" distL="0" distR="0" wp14:anchorId="6652FC8B" wp14:editId="0CF08A7D">
                  <wp:extent cx="146292" cy="146292"/>
                  <wp:effectExtent l="0" t="0" r="6350" b="6350"/>
                  <wp:docPr id="302" name="図 302"/>
                  <wp:cNvGraphicFramePr/>
                  <a:graphic xmlns:a="http://schemas.openxmlformats.org/drawingml/2006/main">
                    <a:graphicData uri="http://schemas.openxmlformats.org/drawingml/2006/picture">
                      <pic:pic xmlns:pic="http://schemas.openxmlformats.org/drawingml/2006/picture">
                        <pic:nvPicPr>
                          <pic:cNvPr id="30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D3D3CA9" w14:textId="32455BA7"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5F45B790" w14:textId="77777777" w:rsidTr="00422574">
        <w:tblPrEx>
          <w:tblCellMar>
            <w:top w:w="0" w:type="dxa"/>
            <w:bottom w:w="0" w:type="dxa"/>
          </w:tblCellMar>
        </w:tblPrEx>
        <w:trPr>
          <w:trHeight w:hRule="exact" w:val="320"/>
        </w:trPr>
        <w:tc>
          <w:tcPr>
            <w:tcW w:w="5178" w:type="dxa"/>
            <w:shd w:val="clear" w:color="auto" w:fill="000080"/>
          </w:tcPr>
          <w:p w14:paraId="5C9BC79D" w14:textId="665C817F" w:rsidR="00422574" w:rsidRPr="00422574" w:rsidRDefault="00422574" w:rsidP="00422574">
            <w:pPr>
              <w:rPr>
                <w:b/>
                <w:color w:val="FFFFFF"/>
                <w:u w:val="single"/>
              </w:rPr>
            </w:pPr>
            <w:r w:rsidRPr="00422574">
              <w:rPr>
                <w:b/>
                <w:color w:val="FFFFFF"/>
                <w:u w:val="single"/>
              </w:rPr>
              <w:t>Hyperlinks:</w:t>
            </w:r>
          </w:p>
        </w:tc>
      </w:tr>
      <w:tr w:rsidR="00422574" w:rsidRPr="00422574" w14:paraId="4CF1769B" w14:textId="77777777" w:rsidTr="00422574">
        <w:tblPrEx>
          <w:tblCellMar>
            <w:top w:w="0" w:type="dxa"/>
            <w:bottom w:w="0" w:type="dxa"/>
          </w:tblCellMar>
        </w:tblPrEx>
        <w:trPr>
          <w:trHeight w:hRule="exact" w:val="280"/>
        </w:trPr>
        <w:tc>
          <w:tcPr>
            <w:tcW w:w="5178" w:type="dxa"/>
            <w:shd w:val="clear" w:color="auto" w:fill="D3D3D3"/>
          </w:tcPr>
          <w:p w14:paraId="627566B1" w14:textId="5D822F46" w:rsidR="00422574" w:rsidRPr="00422574" w:rsidRDefault="00422574" w:rsidP="00422574">
            <w:pPr>
              <w:rPr>
                <w:sz w:val="20"/>
              </w:rPr>
            </w:pPr>
            <w:hyperlink r:id="rId35" w:history="1">
              <w:r w:rsidRPr="00422574">
                <w:rPr>
                  <w:rStyle w:val="a5"/>
                  <w:sz w:val="20"/>
                </w:rPr>
                <w:t>https://www.ipa.go.jp/security/publications/nist/index.html</w:t>
              </w:r>
            </w:hyperlink>
          </w:p>
        </w:tc>
      </w:tr>
    </w:tbl>
    <w:p w14:paraId="1A982828" w14:textId="7E2B28DD" w:rsidR="00422574" w:rsidRDefault="00422574" w:rsidP="00422574">
      <w:pPr>
        <w:pStyle w:val="4"/>
        <w:ind w:left="880"/>
        <w:rPr>
          <w:rFonts w:hint="eastAsia"/>
        </w:rPr>
      </w:pPr>
      <w:r>
        <w:rPr>
          <w:rFonts w:hint="eastAsia"/>
        </w:rPr>
        <w:t>米国国立標準技術研究所</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46554A9" w14:textId="77777777" w:rsidTr="00422574">
        <w:tblPrEx>
          <w:tblCellMar>
            <w:top w:w="0" w:type="dxa"/>
            <w:bottom w:w="0" w:type="dxa"/>
          </w:tblCellMar>
        </w:tblPrEx>
        <w:trPr>
          <w:trHeight w:hRule="exact" w:val="360"/>
        </w:trPr>
        <w:tc>
          <w:tcPr>
            <w:tcW w:w="480" w:type="dxa"/>
            <w:vAlign w:val="bottom"/>
          </w:tcPr>
          <w:p w14:paraId="26227EC0" w14:textId="19F15025" w:rsidR="00422574" w:rsidRDefault="00422574" w:rsidP="00422574">
            <w:r>
              <w:rPr>
                <w:noProof/>
              </w:rPr>
              <w:drawing>
                <wp:inline distT="0" distB="0" distL="0" distR="0" wp14:anchorId="599C61B9" wp14:editId="5B688F7D">
                  <wp:extent cx="146292" cy="146292"/>
                  <wp:effectExtent l="0" t="0" r="6350" b="6350"/>
                  <wp:docPr id="303" name="図 303"/>
                  <wp:cNvGraphicFramePr/>
                  <a:graphic xmlns:a="http://schemas.openxmlformats.org/drawingml/2006/main">
                    <a:graphicData uri="http://schemas.openxmlformats.org/drawingml/2006/picture">
                      <pic:pic xmlns:pic="http://schemas.openxmlformats.org/drawingml/2006/picture">
                        <pic:nvPicPr>
                          <pic:cNvPr id="30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CCED721" w14:textId="75ED8CBF" w:rsidR="00422574" w:rsidRDefault="00422574" w:rsidP="00422574">
      <w:pPr>
        <w:pStyle w:val="2"/>
        <w:rPr>
          <w:rFonts w:hint="eastAsia"/>
        </w:rPr>
      </w:pPr>
      <w:r>
        <w:rPr>
          <w:rFonts w:hint="eastAsia"/>
        </w:rPr>
        <w:t>4.</w:t>
      </w:r>
      <w:r>
        <w:rPr>
          <w:rFonts w:hint="eastAsia"/>
        </w:rPr>
        <w:t>テスト</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50C0D04" w14:textId="77777777" w:rsidTr="00422574">
        <w:tblPrEx>
          <w:tblCellMar>
            <w:top w:w="0" w:type="dxa"/>
            <w:bottom w:w="0" w:type="dxa"/>
          </w:tblCellMar>
        </w:tblPrEx>
        <w:trPr>
          <w:trHeight w:hRule="exact" w:val="360"/>
        </w:trPr>
        <w:tc>
          <w:tcPr>
            <w:tcW w:w="480" w:type="dxa"/>
            <w:vAlign w:val="bottom"/>
          </w:tcPr>
          <w:p w14:paraId="606E5DA9" w14:textId="7764ECBE" w:rsidR="00422574" w:rsidRDefault="00422574" w:rsidP="00422574">
            <w:r>
              <w:rPr>
                <w:noProof/>
              </w:rPr>
              <w:drawing>
                <wp:inline distT="0" distB="0" distL="0" distR="0" wp14:anchorId="75DB2869" wp14:editId="531579A6">
                  <wp:extent cx="146292" cy="146292"/>
                  <wp:effectExtent l="0" t="0" r="6350" b="6350"/>
                  <wp:docPr id="304" name="図 304"/>
                  <wp:cNvGraphicFramePr/>
                  <a:graphic xmlns:a="http://schemas.openxmlformats.org/drawingml/2006/main">
                    <a:graphicData uri="http://schemas.openxmlformats.org/drawingml/2006/picture">
                      <pic:pic xmlns:pic="http://schemas.openxmlformats.org/drawingml/2006/picture">
                        <pic:nvPicPr>
                          <pic:cNvPr id="30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FA223F4" w14:textId="0E5E415C" w:rsidR="00422574" w:rsidRDefault="00422574" w:rsidP="00422574">
      <w:pPr>
        <w:pStyle w:val="3"/>
        <w:ind w:left="880"/>
        <w:rPr>
          <w:rFonts w:hint="eastAsia"/>
        </w:rPr>
      </w:pPr>
      <w:r>
        <w:rPr>
          <w:rFonts w:hint="eastAsia"/>
        </w:rPr>
        <w:t xml:space="preserve">33 </w:t>
      </w:r>
      <w:r>
        <w:rPr>
          <w:rFonts w:hint="eastAsia"/>
        </w:rPr>
        <w:t>安全なウェブサイトの作り方</w:t>
      </w:r>
      <w:r>
        <w:rPr>
          <w:rFonts w:hint="eastAsia"/>
        </w:rPr>
        <w:t xml:space="preserve"> </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5FA4CCF" w14:textId="77777777" w:rsidTr="00422574">
        <w:tblPrEx>
          <w:tblCellMar>
            <w:top w:w="0" w:type="dxa"/>
            <w:bottom w:w="0" w:type="dxa"/>
          </w:tblCellMar>
        </w:tblPrEx>
        <w:trPr>
          <w:trHeight w:hRule="exact" w:val="360"/>
        </w:trPr>
        <w:tc>
          <w:tcPr>
            <w:tcW w:w="480" w:type="dxa"/>
            <w:vAlign w:val="bottom"/>
          </w:tcPr>
          <w:p w14:paraId="682D1E8F" w14:textId="4CA5E136" w:rsidR="00422574" w:rsidRDefault="00422574" w:rsidP="00422574">
            <w:r>
              <w:rPr>
                <w:noProof/>
              </w:rPr>
              <w:drawing>
                <wp:inline distT="0" distB="0" distL="0" distR="0" wp14:anchorId="12BDA47E" wp14:editId="44296F50">
                  <wp:extent cx="146292" cy="146292"/>
                  <wp:effectExtent l="0" t="0" r="6350" b="6350"/>
                  <wp:docPr id="305" name="図 305"/>
                  <wp:cNvGraphicFramePr/>
                  <a:graphic xmlns:a="http://schemas.openxmlformats.org/drawingml/2006/main">
                    <a:graphicData uri="http://schemas.openxmlformats.org/drawingml/2006/picture">
                      <pic:pic xmlns:pic="http://schemas.openxmlformats.org/drawingml/2006/picture">
                        <pic:nvPicPr>
                          <pic:cNvPr id="30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B6251FB" w14:textId="77777777" w:rsidR="00422574" w:rsidRDefault="00422574" w:rsidP="00422574">
      <w:pPr>
        <w:pStyle w:val="4"/>
        <w:ind w:left="880"/>
      </w:pPr>
      <w:r>
        <w:t>https://www.ipa.go.jp/security/vuln/websecurity.html</w:t>
      </w:r>
    </w:p>
    <w:p w14:paraId="24C326BC" w14:textId="08B9CFB7"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5990C098" w14:textId="77777777" w:rsidTr="00422574">
        <w:tblPrEx>
          <w:tblCellMar>
            <w:top w:w="0" w:type="dxa"/>
            <w:bottom w:w="0" w:type="dxa"/>
          </w:tblCellMar>
        </w:tblPrEx>
        <w:trPr>
          <w:trHeight w:hRule="exact" w:val="320"/>
        </w:trPr>
        <w:tc>
          <w:tcPr>
            <w:tcW w:w="4728" w:type="dxa"/>
            <w:shd w:val="clear" w:color="auto" w:fill="000080"/>
          </w:tcPr>
          <w:p w14:paraId="0DA6F850" w14:textId="6A8C23B8" w:rsidR="00422574" w:rsidRPr="00422574" w:rsidRDefault="00422574" w:rsidP="00422574">
            <w:pPr>
              <w:rPr>
                <w:b/>
                <w:color w:val="FFFFFF"/>
                <w:u w:val="single"/>
              </w:rPr>
            </w:pPr>
            <w:r w:rsidRPr="00422574">
              <w:rPr>
                <w:b/>
                <w:color w:val="FFFFFF"/>
                <w:u w:val="single"/>
              </w:rPr>
              <w:t>Hyperlinks:</w:t>
            </w:r>
          </w:p>
        </w:tc>
      </w:tr>
      <w:tr w:rsidR="00422574" w:rsidRPr="00422574" w14:paraId="16D1C0CE" w14:textId="77777777" w:rsidTr="00422574">
        <w:tblPrEx>
          <w:tblCellMar>
            <w:top w:w="0" w:type="dxa"/>
            <w:bottom w:w="0" w:type="dxa"/>
          </w:tblCellMar>
        </w:tblPrEx>
        <w:trPr>
          <w:trHeight w:hRule="exact" w:val="280"/>
        </w:trPr>
        <w:tc>
          <w:tcPr>
            <w:tcW w:w="4728" w:type="dxa"/>
            <w:shd w:val="clear" w:color="auto" w:fill="D3D3D3"/>
          </w:tcPr>
          <w:p w14:paraId="345E0AD1" w14:textId="74D355B6" w:rsidR="00422574" w:rsidRPr="00422574" w:rsidRDefault="00422574" w:rsidP="00422574">
            <w:pPr>
              <w:rPr>
                <w:sz w:val="20"/>
              </w:rPr>
            </w:pPr>
            <w:hyperlink r:id="rId36" w:history="1">
              <w:r w:rsidRPr="00422574">
                <w:rPr>
                  <w:rStyle w:val="a5"/>
                  <w:sz w:val="20"/>
                </w:rPr>
                <w:t>https://www.ipa.go.jp/security/vuln/websecurity.html</w:t>
              </w:r>
            </w:hyperlink>
          </w:p>
        </w:tc>
      </w:tr>
    </w:tbl>
    <w:p w14:paraId="39E3FB60" w14:textId="6D91BABE" w:rsidR="00422574" w:rsidRDefault="00422574" w:rsidP="00422574">
      <w:pPr>
        <w:pStyle w:val="4"/>
        <w:ind w:left="880"/>
      </w:pPr>
      <w:r>
        <w:t>IPA</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4B3D5A0" w14:textId="77777777" w:rsidTr="00422574">
        <w:tblPrEx>
          <w:tblCellMar>
            <w:top w:w="0" w:type="dxa"/>
            <w:bottom w:w="0" w:type="dxa"/>
          </w:tblCellMar>
        </w:tblPrEx>
        <w:trPr>
          <w:trHeight w:hRule="exact" w:val="360"/>
        </w:trPr>
        <w:tc>
          <w:tcPr>
            <w:tcW w:w="480" w:type="dxa"/>
            <w:vAlign w:val="bottom"/>
          </w:tcPr>
          <w:p w14:paraId="7FFC7F7D" w14:textId="598C7C22" w:rsidR="00422574" w:rsidRDefault="00422574" w:rsidP="00422574">
            <w:r>
              <w:rPr>
                <w:noProof/>
              </w:rPr>
              <w:drawing>
                <wp:inline distT="0" distB="0" distL="0" distR="0" wp14:anchorId="7D830E39" wp14:editId="1FDFE23B">
                  <wp:extent cx="146292" cy="146292"/>
                  <wp:effectExtent l="0" t="0" r="6350" b="6350"/>
                  <wp:docPr id="306" name="図 306"/>
                  <wp:cNvGraphicFramePr/>
                  <a:graphic xmlns:a="http://schemas.openxmlformats.org/drawingml/2006/main">
                    <a:graphicData uri="http://schemas.openxmlformats.org/drawingml/2006/picture">
                      <pic:pic xmlns:pic="http://schemas.openxmlformats.org/drawingml/2006/picture">
                        <pic:nvPicPr>
                          <pic:cNvPr id="30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84E74B3" w14:textId="279E88C9" w:rsidR="00422574" w:rsidRDefault="00422574" w:rsidP="00422574">
      <w:pPr>
        <w:pStyle w:val="3"/>
        <w:ind w:left="880"/>
        <w:rPr>
          <w:rFonts w:hint="eastAsia"/>
        </w:rPr>
      </w:pPr>
      <w:r>
        <w:rPr>
          <w:rFonts w:hint="eastAsia"/>
        </w:rPr>
        <w:t xml:space="preserve">34 </w:t>
      </w:r>
      <w:r>
        <w:rPr>
          <w:rFonts w:hint="eastAsia"/>
        </w:rPr>
        <w:t>ウェブサイトにおける脆弱性検査手法</w:t>
      </w:r>
      <w:r>
        <w:rPr>
          <w:rFonts w:hint="eastAsia"/>
        </w:rPr>
        <w:t>(</w:t>
      </w:r>
      <w:r>
        <w:rPr>
          <w:rFonts w:hint="eastAsia"/>
        </w:rPr>
        <w:t>ウェブアプリケーション検査編</w:t>
      </w:r>
      <w:r>
        <w:rPr>
          <w:rFonts w:hint="eastAsia"/>
        </w:rPr>
        <w:t>)</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CD90E83" w14:textId="77777777" w:rsidTr="00422574">
        <w:tblPrEx>
          <w:tblCellMar>
            <w:top w:w="0" w:type="dxa"/>
            <w:bottom w:w="0" w:type="dxa"/>
          </w:tblCellMar>
        </w:tblPrEx>
        <w:trPr>
          <w:trHeight w:hRule="exact" w:val="360"/>
        </w:trPr>
        <w:tc>
          <w:tcPr>
            <w:tcW w:w="480" w:type="dxa"/>
            <w:vAlign w:val="bottom"/>
          </w:tcPr>
          <w:p w14:paraId="72406E6C" w14:textId="2B5EEF24" w:rsidR="00422574" w:rsidRDefault="00422574" w:rsidP="00422574">
            <w:r>
              <w:rPr>
                <w:noProof/>
              </w:rPr>
              <w:drawing>
                <wp:inline distT="0" distB="0" distL="0" distR="0" wp14:anchorId="740902A1" wp14:editId="4486C507">
                  <wp:extent cx="146292" cy="146292"/>
                  <wp:effectExtent l="0" t="0" r="6350" b="6350"/>
                  <wp:docPr id="307" name="図 307"/>
                  <wp:cNvGraphicFramePr/>
                  <a:graphic xmlns:a="http://schemas.openxmlformats.org/drawingml/2006/main">
                    <a:graphicData uri="http://schemas.openxmlformats.org/drawingml/2006/picture">
                      <pic:pic xmlns:pic="http://schemas.openxmlformats.org/drawingml/2006/picture">
                        <pic:nvPicPr>
                          <pic:cNvPr id="30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52697F3" w14:textId="03DBADE6" w:rsidR="00422574" w:rsidRDefault="00422574" w:rsidP="00422574">
      <w:pPr>
        <w:pStyle w:val="4"/>
        <w:ind w:left="880"/>
      </w:pPr>
      <w:r>
        <w:lastRenderedPageBreak/>
        <w:t>https://www.ipa.go.jp/security/technicalwatch/20160928-2.html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901DB4C" w14:textId="77777777" w:rsidTr="00422574">
        <w:tblPrEx>
          <w:tblCellMar>
            <w:top w:w="0" w:type="dxa"/>
            <w:bottom w:w="0" w:type="dxa"/>
          </w:tblCellMar>
        </w:tblPrEx>
        <w:trPr>
          <w:trHeight w:hRule="exact" w:val="360"/>
        </w:trPr>
        <w:tc>
          <w:tcPr>
            <w:tcW w:w="480" w:type="dxa"/>
            <w:vAlign w:val="bottom"/>
          </w:tcPr>
          <w:p w14:paraId="4BFB769A" w14:textId="5E97920E" w:rsidR="00422574" w:rsidRDefault="00422574" w:rsidP="00422574">
            <w:r>
              <w:rPr>
                <w:noProof/>
              </w:rPr>
              <w:drawing>
                <wp:inline distT="0" distB="0" distL="0" distR="0" wp14:anchorId="77CB187F" wp14:editId="296CD533">
                  <wp:extent cx="146292" cy="146292"/>
                  <wp:effectExtent l="0" t="0" r="6350" b="6350"/>
                  <wp:docPr id="308" name="図 308"/>
                  <wp:cNvGraphicFramePr/>
                  <a:graphic xmlns:a="http://schemas.openxmlformats.org/drawingml/2006/main">
                    <a:graphicData uri="http://schemas.openxmlformats.org/drawingml/2006/picture">
                      <pic:pic xmlns:pic="http://schemas.openxmlformats.org/drawingml/2006/picture">
                        <pic:nvPicPr>
                          <pic:cNvPr id="30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21A4460" w14:textId="165B0DFA"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09EAA38B" w14:textId="77777777" w:rsidTr="00422574">
        <w:tblPrEx>
          <w:tblCellMar>
            <w:top w:w="0" w:type="dxa"/>
            <w:bottom w:w="0" w:type="dxa"/>
          </w:tblCellMar>
        </w:tblPrEx>
        <w:trPr>
          <w:trHeight w:hRule="exact" w:val="320"/>
        </w:trPr>
        <w:tc>
          <w:tcPr>
            <w:tcW w:w="5613" w:type="dxa"/>
            <w:shd w:val="clear" w:color="auto" w:fill="000080"/>
          </w:tcPr>
          <w:p w14:paraId="309CC97E" w14:textId="3A2FE51C" w:rsidR="00422574" w:rsidRPr="00422574" w:rsidRDefault="00422574" w:rsidP="00422574">
            <w:pPr>
              <w:rPr>
                <w:b/>
                <w:color w:val="FFFFFF"/>
                <w:u w:val="single"/>
              </w:rPr>
            </w:pPr>
            <w:r w:rsidRPr="00422574">
              <w:rPr>
                <w:b/>
                <w:color w:val="FFFFFF"/>
                <w:u w:val="single"/>
              </w:rPr>
              <w:t>Hyperlinks:</w:t>
            </w:r>
          </w:p>
        </w:tc>
      </w:tr>
      <w:tr w:rsidR="00422574" w:rsidRPr="00422574" w14:paraId="0BFB17FF" w14:textId="77777777" w:rsidTr="00422574">
        <w:tblPrEx>
          <w:tblCellMar>
            <w:top w:w="0" w:type="dxa"/>
            <w:bottom w:w="0" w:type="dxa"/>
          </w:tblCellMar>
        </w:tblPrEx>
        <w:trPr>
          <w:trHeight w:hRule="exact" w:val="280"/>
        </w:trPr>
        <w:tc>
          <w:tcPr>
            <w:tcW w:w="5613" w:type="dxa"/>
            <w:shd w:val="clear" w:color="auto" w:fill="D3D3D3"/>
          </w:tcPr>
          <w:p w14:paraId="12C43392" w14:textId="76E494DD" w:rsidR="00422574" w:rsidRPr="00422574" w:rsidRDefault="00422574" w:rsidP="00422574">
            <w:pPr>
              <w:rPr>
                <w:sz w:val="20"/>
              </w:rPr>
            </w:pPr>
            <w:hyperlink r:id="rId37" w:history="1">
              <w:r w:rsidRPr="00422574">
                <w:rPr>
                  <w:rStyle w:val="a5"/>
                  <w:sz w:val="20"/>
                </w:rPr>
                <w:t>https://www.ipa.go.jp/security/technicalwatch/20160928-2.html</w:t>
              </w:r>
            </w:hyperlink>
          </w:p>
        </w:tc>
      </w:tr>
    </w:tbl>
    <w:p w14:paraId="5F8CE3EE" w14:textId="6E1981AB" w:rsidR="00422574" w:rsidRDefault="00422574" w:rsidP="00422574">
      <w:pPr>
        <w:pStyle w:val="4"/>
        <w:ind w:left="880"/>
      </w:pPr>
      <w:r>
        <w:t>IPA</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5BD5886" w14:textId="77777777" w:rsidTr="00422574">
        <w:tblPrEx>
          <w:tblCellMar>
            <w:top w:w="0" w:type="dxa"/>
            <w:bottom w:w="0" w:type="dxa"/>
          </w:tblCellMar>
        </w:tblPrEx>
        <w:trPr>
          <w:trHeight w:hRule="exact" w:val="360"/>
        </w:trPr>
        <w:tc>
          <w:tcPr>
            <w:tcW w:w="480" w:type="dxa"/>
            <w:vAlign w:val="bottom"/>
          </w:tcPr>
          <w:p w14:paraId="5CE76FEA" w14:textId="79E59253" w:rsidR="00422574" w:rsidRDefault="00422574" w:rsidP="00422574">
            <w:r>
              <w:rPr>
                <w:noProof/>
              </w:rPr>
              <w:drawing>
                <wp:inline distT="0" distB="0" distL="0" distR="0" wp14:anchorId="772B8105" wp14:editId="3AA1DE58">
                  <wp:extent cx="146292" cy="146292"/>
                  <wp:effectExtent l="0" t="0" r="6350" b="6350"/>
                  <wp:docPr id="309" name="図 309"/>
                  <wp:cNvGraphicFramePr/>
                  <a:graphic xmlns:a="http://schemas.openxmlformats.org/drawingml/2006/main">
                    <a:graphicData uri="http://schemas.openxmlformats.org/drawingml/2006/picture">
                      <pic:pic xmlns:pic="http://schemas.openxmlformats.org/drawingml/2006/picture">
                        <pic:nvPicPr>
                          <pic:cNvPr id="30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D5BE536" w14:textId="04CC2E93" w:rsidR="00422574" w:rsidRDefault="00422574" w:rsidP="00422574">
      <w:pPr>
        <w:pStyle w:val="3"/>
        <w:ind w:left="880"/>
        <w:rPr>
          <w:rFonts w:hint="eastAsia"/>
        </w:rPr>
      </w:pPr>
      <w:r>
        <w:rPr>
          <w:rFonts w:hint="eastAsia"/>
        </w:rPr>
        <w:t xml:space="preserve">35 </w:t>
      </w:r>
      <w:r>
        <w:rPr>
          <w:rFonts w:hint="eastAsia"/>
        </w:rPr>
        <w:t>システム監査企業台帳</w:t>
      </w:r>
      <w:r>
        <w:rPr>
          <w:rFonts w:hint="eastAsia"/>
        </w:rPr>
        <w:t xml:space="preserve"> </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7262BC1" w14:textId="77777777" w:rsidTr="00422574">
        <w:tblPrEx>
          <w:tblCellMar>
            <w:top w:w="0" w:type="dxa"/>
            <w:bottom w:w="0" w:type="dxa"/>
          </w:tblCellMar>
        </w:tblPrEx>
        <w:trPr>
          <w:trHeight w:hRule="exact" w:val="360"/>
        </w:trPr>
        <w:tc>
          <w:tcPr>
            <w:tcW w:w="480" w:type="dxa"/>
            <w:vAlign w:val="bottom"/>
          </w:tcPr>
          <w:p w14:paraId="23D82C3F" w14:textId="38DA7E46" w:rsidR="00422574" w:rsidRDefault="00422574" w:rsidP="00422574">
            <w:r>
              <w:rPr>
                <w:noProof/>
              </w:rPr>
              <w:drawing>
                <wp:inline distT="0" distB="0" distL="0" distR="0" wp14:anchorId="312B243D" wp14:editId="631CDF94">
                  <wp:extent cx="146292" cy="146292"/>
                  <wp:effectExtent l="0" t="0" r="6350" b="6350"/>
                  <wp:docPr id="310" name="図 310"/>
                  <wp:cNvGraphicFramePr/>
                  <a:graphic xmlns:a="http://schemas.openxmlformats.org/drawingml/2006/main">
                    <a:graphicData uri="http://schemas.openxmlformats.org/drawingml/2006/picture">
                      <pic:pic xmlns:pic="http://schemas.openxmlformats.org/drawingml/2006/picture">
                        <pic:nvPicPr>
                          <pic:cNvPr id="31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085A7D5" w14:textId="2892B40D" w:rsidR="00422574" w:rsidRDefault="00422574" w:rsidP="00422574">
      <w:pPr>
        <w:pStyle w:val="4"/>
        <w:ind w:left="880"/>
      </w:pPr>
      <w:r>
        <w:t>http://www.meti.go.jp/policy/netsecurity/sys-kansa/</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A2F066C" w14:textId="77777777" w:rsidTr="00422574">
        <w:tblPrEx>
          <w:tblCellMar>
            <w:top w:w="0" w:type="dxa"/>
            <w:bottom w:w="0" w:type="dxa"/>
          </w:tblCellMar>
        </w:tblPrEx>
        <w:trPr>
          <w:trHeight w:hRule="exact" w:val="360"/>
        </w:trPr>
        <w:tc>
          <w:tcPr>
            <w:tcW w:w="480" w:type="dxa"/>
            <w:vAlign w:val="bottom"/>
          </w:tcPr>
          <w:p w14:paraId="601E6C56" w14:textId="6F3B3FE6" w:rsidR="00422574" w:rsidRDefault="00422574" w:rsidP="00422574">
            <w:r>
              <w:rPr>
                <w:noProof/>
              </w:rPr>
              <w:drawing>
                <wp:inline distT="0" distB="0" distL="0" distR="0" wp14:anchorId="4F0F451A" wp14:editId="45EECB9B">
                  <wp:extent cx="146292" cy="146292"/>
                  <wp:effectExtent l="0" t="0" r="6350" b="6350"/>
                  <wp:docPr id="311" name="図 311"/>
                  <wp:cNvGraphicFramePr/>
                  <a:graphic xmlns:a="http://schemas.openxmlformats.org/drawingml/2006/main">
                    <a:graphicData uri="http://schemas.openxmlformats.org/drawingml/2006/picture">
                      <pic:pic xmlns:pic="http://schemas.openxmlformats.org/drawingml/2006/picture">
                        <pic:nvPicPr>
                          <pic:cNvPr id="31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F86A6AB" w14:textId="0EDC1134"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4B6310E4" w14:textId="77777777" w:rsidTr="00422574">
        <w:tblPrEx>
          <w:tblCellMar>
            <w:top w:w="0" w:type="dxa"/>
            <w:bottom w:w="0" w:type="dxa"/>
          </w:tblCellMar>
        </w:tblPrEx>
        <w:trPr>
          <w:trHeight w:hRule="exact" w:val="320"/>
        </w:trPr>
        <w:tc>
          <w:tcPr>
            <w:tcW w:w="4608" w:type="dxa"/>
            <w:shd w:val="clear" w:color="auto" w:fill="000080"/>
          </w:tcPr>
          <w:p w14:paraId="5FF815A4" w14:textId="4579F10D" w:rsidR="00422574" w:rsidRPr="00422574" w:rsidRDefault="00422574" w:rsidP="00422574">
            <w:pPr>
              <w:rPr>
                <w:b/>
                <w:color w:val="FFFFFF"/>
                <w:u w:val="single"/>
              </w:rPr>
            </w:pPr>
            <w:r w:rsidRPr="00422574">
              <w:rPr>
                <w:b/>
                <w:color w:val="FFFFFF"/>
                <w:u w:val="single"/>
              </w:rPr>
              <w:t>Hyperlinks:</w:t>
            </w:r>
          </w:p>
        </w:tc>
      </w:tr>
      <w:tr w:rsidR="00422574" w:rsidRPr="00422574" w14:paraId="05677263" w14:textId="77777777" w:rsidTr="00422574">
        <w:tblPrEx>
          <w:tblCellMar>
            <w:top w:w="0" w:type="dxa"/>
            <w:bottom w:w="0" w:type="dxa"/>
          </w:tblCellMar>
        </w:tblPrEx>
        <w:trPr>
          <w:trHeight w:hRule="exact" w:val="280"/>
        </w:trPr>
        <w:tc>
          <w:tcPr>
            <w:tcW w:w="4608" w:type="dxa"/>
            <w:shd w:val="clear" w:color="auto" w:fill="D3D3D3"/>
          </w:tcPr>
          <w:p w14:paraId="38288447" w14:textId="21FB6C64" w:rsidR="00422574" w:rsidRPr="00422574" w:rsidRDefault="00422574" w:rsidP="00422574">
            <w:pPr>
              <w:rPr>
                <w:sz w:val="20"/>
              </w:rPr>
            </w:pPr>
            <w:hyperlink r:id="rId38" w:history="1">
              <w:r w:rsidRPr="00422574">
                <w:rPr>
                  <w:rStyle w:val="a5"/>
                  <w:sz w:val="20"/>
                </w:rPr>
                <w:t>http://www.meti.go.jp/policy/netsecurity/sys-kansa/</w:t>
              </w:r>
            </w:hyperlink>
          </w:p>
        </w:tc>
      </w:tr>
    </w:tbl>
    <w:p w14:paraId="0198BBF7" w14:textId="5B091697" w:rsidR="00422574" w:rsidRDefault="00422574" w:rsidP="00422574">
      <w:pPr>
        <w:pStyle w:val="4"/>
        <w:ind w:left="880"/>
        <w:rPr>
          <w:rFonts w:hint="eastAsia"/>
        </w:rPr>
      </w:pPr>
      <w:r>
        <w:rPr>
          <w:rFonts w:hint="eastAsia"/>
        </w:rPr>
        <w:t>経済産業省</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C6AEEEF" w14:textId="77777777" w:rsidTr="00422574">
        <w:tblPrEx>
          <w:tblCellMar>
            <w:top w:w="0" w:type="dxa"/>
            <w:bottom w:w="0" w:type="dxa"/>
          </w:tblCellMar>
        </w:tblPrEx>
        <w:trPr>
          <w:trHeight w:hRule="exact" w:val="360"/>
        </w:trPr>
        <w:tc>
          <w:tcPr>
            <w:tcW w:w="480" w:type="dxa"/>
            <w:vAlign w:val="bottom"/>
          </w:tcPr>
          <w:p w14:paraId="7D8041D8" w14:textId="2836B161" w:rsidR="00422574" w:rsidRDefault="00422574" w:rsidP="00422574">
            <w:r>
              <w:rPr>
                <w:noProof/>
              </w:rPr>
              <w:drawing>
                <wp:inline distT="0" distB="0" distL="0" distR="0" wp14:anchorId="553FAD61" wp14:editId="27B66D54">
                  <wp:extent cx="146292" cy="146292"/>
                  <wp:effectExtent l="0" t="0" r="6350" b="6350"/>
                  <wp:docPr id="312" name="図 312"/>
                  <wp:cNvGraphicFramePr/>
                  <a:graphic xmlns:a="http://schemas.openxmlformats.org/drawingml/2006/main">
                    <a:graphicData uri="http://schemas.openxmlformats.org/drawingml/2006/picture">
                      <pic:pic xmlns:pic="http://schemas.openxmlformats.org/drawingml/2006/picture">
                        <pic:nvPicPr>
                          <pic:cNvPr id="31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784D28F" w14:textId="08F44438" w:rsidR="00422574" w:rsidRDefault="00422574" w:rsidP="00422574">
      <w:pPr>
        <w:pStyle w:val="3"/>
        <w:ind w:left="880"/>
        <w:rPr>
          <w:rFonts w:hint="eastAsia"/>
        </w:rPr>
      </w:pPr>
      <w:r>
        <w:rPr>
          <w:rFonts w:hint="eastAsia"/>
        </w:rPr>
        <w:t xml:space="preserve">36 </w:t>
      </w:r>
      <w:r>
        <w:rPr>
          <w:rFonts w:hint="eastAsia"/>
        </w:rPr>
        <w:t>情報セキュリティ監査企業台帳</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303812B" w14:textId="77777777" w:rsidTr="00422574">
        <w:tblPrEx>
          <w:tblCellMar>
            <w:top w:w="0" w:type="dxa"/>
            <w:bottom w:w="0" w:type="dxa"/>
          </w:tblCellMar>
        </w:tblPrEx>
        <w:trPr>
          <w:trHeight w:hRule="exact" w:val="360"/>
        </w:trPr>
        <w:tc>
          <w:tcPr>
            <w:tcW w:w="480" w:type="dxa"/>
            <w:vAlign w:val="bottom"/>
          </w:tcPr>
          <w:p w14:paraId="2B6B009E" w14:textId="41AD43A0" w:rsidR="00422574" w:rsidRDefault="00422574" w:rsidP="00422574">
            <w:r>
              <w:rPr>
                <w:noProof/>
              </w:rPr>
              <w:drawing>
                <wp:inline distT="0" distB="0" distL="0" distR="0" wp14:anchorId="2F08275E" wp14:editId="4ACBAE95">
                  <wp:extent cx="146292" cy="146292"/>
                  <wp:effectExtent l="0" t="0" r="6350" b="6350"/>
                  <wp:docPr id="313" name="図 313"/>
                  <wp:cNvGraphicFramePr/>
                  <a:graphic xmlns:a="http://schemas.openxmlformats.org/drawingml/2006/main">
                    <a:graphicData uri="http://schemas.openxmlformats.org/drawingml/2006/picture">
                      <pic:pic xmlns:pic="http://schemas.openxmlformats.org/drawingml/2006/picture">
                        <pic:nvPicPr>
                          <pic:cNvPr id="31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A50FB0C" w14:textId="5F63E405" w:rsidR="00422574" w:rsidRDefault="00422574" w:rsidP="00422574">
      <w:pPr>
        <w:pStyle w:val="4"/>
        <w:ind w:left="880"/>
      </w:pPr>
      <w:r>
        <w:t>http://www.meti.go.jp/policy/netsecurity/is-kansa/</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0B719AF6" w14:textId="77777777" w:rsidTr="00422574">
        <w:tblPrEx>
          <w:tblCellMar>
            <w:top w:w="0" w:type="dxa"/>
            <w:bottom w:w="0" w:type="dxa"/>
          </w:tblCellMar>
        </w:tblPrEx>
        <w:trPr>
          <w:trHeight w:hRule="exact" w:val="360"/>
        </w:trPr>
        <w:tc>
          <w:tcPr>
            <w:tcW w:w="480" w:type="dxa"/>
            <w:vAlign w:val="bottom"/>
          </w:tcPr>
          <w:p w14:paraId="292F0222" w14:textId="1880C97F" w:rsidR="00422574" w:rsidRDefault="00422574" w:rsidP="00422574">
            <w:r>
              <w:rPr>
                <w:noProof/>
              </w:rPr>
              <w:drawing>
                <wp:inline distT="0" distB="0" distL="0" distR="0" wp14:anchorId="1FBED1EC" wp14:editId="7D76FB06">
                  <wp:extent cx="146292" cy="146292"/>
                  <wp:effectExtent l="0" t="0" r="6350" b="6350"/>
                  <wp:docPr id="314" name="図 314"/>
                  <wp:cNvGraphicFramePr/>
                  <a:graphic xmlns:a="http://schemas.openxmlformats.org/drawingml/2006/main">
                    <a:graphicData uri="http://schemas.openxmlformats.org/drawingml/2006/picture">
                      <pic:pic xmlns:pic="http://schemas.openxmlformats.org/drawingml/2006/picture">
                        <pic:nvPicPr>
                          <pic:cNvPr id="31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E6ABDE6" w14:textId="5DD19B04" w:rsidR="00422574" w:rsidRDefault="00422574" w:rsidP="00422574">
      <w:pPr>
        <w:pStyle w:val="4"/>
        <w:ind w:left="880"/>
        <w:rPr>
          <w:rFonts w:hint="eastAsia"/>
        </w:rPr>
      </w:pPr>
      <w:r>
        <w:rPr>
          <w:rFonts w:hint="eastAsia"/>
        </w:rPr>
        <w:t>経済産業省</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1A13A48B" w14:textId="77777777" w:rsidTr="00422574">
        <w:tblPrEx>
          <w:tblCellMar>
            <w:top w:w="0" w:type="dxa"/>
            <w:bottom w:w="0" w:type="dxa"/>
          </w:tblCellMar>
        </w:tblPrEx>
        <w:trPr>
          <w:trHeight w:hRule="exact" w:val="360"/>
        </w:trPr>
        <w:tc>
          <w:tcPr>
            <w:tcW w:w="480" w:type="dxa"/>
            <w:vAlign w:val="bottom"/>
          </w:tcPr>
          <w:p w14:paraId="1F36F2F7" w14:textId="480AA89F" w:rsidR="00422574" w:rsidRDefault="00422574" w:rsidP="00422574">
            <w:r>
              <w:rPr>
                <w:noProof/>
              </w:rPr>
              <w:drawing>
                <wp:inline distT="0" distB="0" distL="0" distR="0" wp14:anchorId="5BF3BAB2" wp14:editId="20102159">
                  <wp:extent cx="146292" cy="146292"/>
                  <wp:effectExtent l="0" t="0" r="6350" b="6350"/>
                  <wp:docPr id="315" name="図 315"/>
                  <wp:cNvGraphicFramePr/>
                  <a:graphic xmlns:a="http://schemas.openxmlformats.org/drawingml/2006/main">
                    <a:graphicData uri="http://schemas.openxmlformats.org/drawingml/2006/picture">
                      <pic:pic xmlns:pic="http://schemas.openxmlformats.org/drawingml/2006/picture">
                        <pic:nvPicPr>
                          <pic:cNvPr id="31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10F702B" w14:textId="77777777" w:rsidR="00422574" w:rsidRDefault="00422574" w:rsidP="00422574">
      <w:pPr>
        <w:pStyle w:val="2"/>
        <w:rPr>
          <w:rFonts w:hint="eastAsia"/>
        </w:rPr>
      </w:pPr>
      <w:r>
        <w:rPr>
          <w:rFonts w:hint="eastAsia"/>
        </w:rPr>
        <w:t>5.</w:t>
      </w:r>
      <w:r>
        <w:rPr>
          <w:rFonts w:hint="eastAsia"/>
        </w:rPr>
        <w:t>運用</w:t>
      </w:r>
      <w:r>
        <w:rPr>
          <w:rFonts w:hint="eastAsia"/>
        </w:rPr>
        <w:t>/</w:t>
      </w:r>
      <w:r>
        <w:rPr>
          <w:rFonts w:hint="eastAsia"/>
        </w:rPr>
        <w:t>利用</w:t>
      </w:r>
    </w:p>
    <w:p w14:paraId="2F0EBE0B" w14:textId="16A3480A" w:rsidR="00422574" w:rsidRDefault="00422574" w:rsidP="00422574">
      <w:pPr>
        <w:pStyle w:val="3"/>
        <w:ind w:left="880"/>
        <w:rPr>
          <w:rFonts w:hint="eastAsia"/>
        </w:rPr>
      </w:pPr>
      <w:r>
        <w:rPr>
          <w:rFonts w:hint="eastAsia"/>
        </w:rPr>
        <w:t xml:space="preserve">37 </w:t>
      </w:r>
      <w:r>
        <w:rPr>
          <w:rFonts w:hint="eastAsia"/>
        </w:rPr>
        <w:t>ウェブサイト運営者のための脆弱性対応ガイド</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8BA4B41" w14:textId="77777777" w:rsidTr="00422574">
        <w:tblPrEx>
          <w:tblCellMar>
            <w:top w:w="0" w:type="dxa"/>
            <w:bottom w:w="0" w:type="dxa"/>
          </w:tblCellMar>
        </w:tblPrEx>
        <w:trPr>
          <w:trHeight w:hRule="exact" w:val="360"/>
        </w:trPr>
        <w:tc>
          <w:tcPr>
            <w:tcW w:w="480" w:type="dxa"/>
            <w:vAlign w:val="bottom"/>
          </w:tcPr>
          <w:p w14:paraId="10AF1B62" w14:textId="44559DD7" w:rsidR="00422574" w:rsidRDefault="00422574" w:rsidP="00422574">
            <w:r>
              <w:rPr>
                <w:noProof/>
              </w:rPr>
              <w:drawing>
                <wp:inline distT="0" distB="0" distL="0" distR="0" wp14:anchorId="23951A1F" wp14:editId="1A677DE3">
                  <wp:extent cx="146292" cy="146292"/>
                  <wp:effectExtent l="0" t="0" r="6350" b="6350"/>
                  <wp:docPr id="316" name="図 316"/>
                  <wp:cNvGraphicFramePr/>
                  <a:graphic xmlns:a="http://schemas.openxmlformats.org/drawingml/2006/main">
                    <a:graphicData uri="http://schemas.openxmlformats.org/drawingml/2006/picture">
                      <pic:pic xmlns:pic="http://schemas.openxmlformats.org/drawingml/2006/picture">
                        <pic:nvPicPr>
                          <pic:cNvPr id="31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FAC9963" w14:textId="77777777" w:rsidR="00422574" w:rsidRDefault="00422574" w:rsidP="00422574">
      <w:pPr>
        <w:pStyle w:val="4"/>
        <w:ind w:left="880"/>
      </w:pPr>
      <w:r>
        <w:t>https://www.ipa.go.jp/security/fy19/reports/vuln_handling/index.html</w:t>
      </w:r>
    </w:p>
    <w:p w14:paraId="0E520359" w14:textId="70C34EA2"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65599D61" w14:textId="77777777" w:rsidTr="00422574">
        <w:tblPrEx>
          <w:tblCellMar>
            <w:top w:w="0" w:type="dxa"/>
            <w:bottom w:w="0" w:type="dxa"/>
          </w:tblCellMar>
        </w:tblPrEx>
        <w:trPr>
          <w:trHeight w:hRule="exact" w:val="320"/>
        </w:trPr>
        <w:tc>
          <w:tcPr>
            <w:tcW w:w="6093" w:type="dxa"/>
            <w:shd w:val="clear" w:color="auto" w:fill="000080"/>
          </w:tcPr>
          <w:p w14:paraId="513E7D4C" w14:textId="24F4D3DA" w:rsidR="00422574" w:rsidRPr="00422574" w:rsidRDefault="00422574" w:rsidP="00422574">
            <w:pPr>
              <w:rPr>
                <w:b/>
                <w:color w:val="FFFFFF"/>
                <w:u w:val="single"/>
              </w:rPr>
            </w:pPr>
            <w:r w:rsidRPr="00422574">
              <w:rPr>
                <w:b/>
                <w:color w:val="FFFFFF"/>
                <w:u w:val="single"/>
              </w:rPr>
              <w:t>Hyperlinks:</w:t>
            </w:r>
          </w:p>
        </w:tc>
      </w:tr>
      <w:tr w:rsidR="00422574" w:rsidRPr="00422574" w14:paraId="60AE6B4F" w14:textId="77777777" w:rsidTr="00422574">
        <w:tblPrEx>
          <w:tblCellMar>
            <w:top w:w="0" w:type="dxa"/>
            <w:bottom w:w="0" w:type="dxa"/>
          </w:tblCellMar>
        </w:tblPrEx>
        <w:trPr>
          <w:trHeight w:hRule="exact" w:val="280"/>
        </w:trPr>
        <w:tc>
          <w:tcPr>
            <w:tcW w:w="6093" w:type="dxa"/>
            <w:shd w:val="clear" w:color="auto" w:fill="D3D3D3"/>
          </w:tcPr>
          <w:p w14:paraId="68A01765" w14:textId="658E7394" w:rsidR="00422574" w:rsidRPr="00422574" w:rsidRDefault="00422574" w:rsidP="00422574">
            <w:pPr>
              <w:rPr>
                <w:sz w:val="20"/>
              </w:rPr>
            </w:pPr>
            <w:hyperlink r:id="rId39" w:history="1">
              <w:r w:rsidRPr="00422574">
                <w:rPr>
                  <w:rStyle w:val="a5"/>
                  <w:sz w:val="20"/>
                </w:rPr>
                <w:t>https://www.ipa.go.jp/security/fy19/reports/vuln_handling/index.html</w:t>
              </w:r>
            </w:hyperlink>
          </w:p>
        </w:tc>
      </w:tr>
    </w:tbl>
    <w:p w14:paraId="6A7927EB" w14:textId="31CCB032" w:rsidR="00422574" w:rsidRDefault="00422574" w:rsidP="00422574">
      <w:pPr>
        <w:pStyle w:val="4"/>
        <w:ind w:left="880"/>
      </w:pPr>
      <w:r>
        <w:t>IPA</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FCB5E50" w14:textId="77777777" w:rsidTr="00422574">
        <w:tblPrEx>
          <w:tblCellMar>
            <w:top w:w="0" w:type="dxa"/>
            <w:bottom w:w="0" w:type="dxa"/>
          </w:tblCellMar>
        </w:tblPrEx>
        <w:trPr>
          <w:trHeight w:hRule="exact" w:val="360"/>
        </w:trPr>
        <w:tc>
          <w:tcPr>
            <w:tcW w:w="480" w:type="dxa"/>
            <w:vAlign w:val="bottom"/>
          </w:tcPr>
          <w:p w14:paraId="3D361B8A" w14:textId="236D34AA" w:rsidR="00422574" w:rsidRDefault="00422574" w:rsidP="00422574">
            <w:r>
              <w:rPr>
                <w:noProof/>
              </w:rPr>
              <w:drawing>
                <wp:inline distT="0" distB="0" distL="0" distR="0" wp14:anchorId="2F8A2A56" wp14:editId="7D8CE04A">
                  <wp:extent cx="146292" cy="146292"/>
                  <wp:effectExtent l="0" t="0" r="6350" b="6350"/>
                  <wp:docPr id="317" name="図 317"/>
                  <wp:cNvGraphicFramePr/>
                  <a:graphic xmlns:a="http://schemas.openxmlformats.org/drawingml/2006/main">
                    <a:graphicData uri="http://schemas.openxmlformats.org/drawingml/2006/picture">
                      <pic:pic xmlns:pic="http://schemas.openxmlformats.org/drawingml/2006/picture">
                        <pic:nvPicPr>
                          <pic:cNvPr id="31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9B52A12" w14:textId="24700E27" w:rsidR="00422574" w:rsidRDefault="00422574" w:rsidP="00422574">
      <w:pPr>
        <w:pStyle w:val="3"/>
        <w:ind w:left="880"/>
        <w:rPr>
          <w:rFonts w:hint="eastAsia"/>
        </w:rPr>
      </w:pPr>
      <w:r>
        <w:rPr>
          <w:rFonts w:hint="eastAsia"/>
        </w:rPr>
        <w:lastRenderedPageBreak/>
        <w:t xml:space="preserve">38 </w:t>
      </w:r>
      <w:r>
        <w:rPr>
          <w:rFonts w:hint="eastAsia"/>
        </w:rPr>
        <w:t>インシデントハンドリングマニュアル</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FDAB855" w14:textId="77777777" w:rsidTr="00422574">
        <w:tblPrEx>
          <w:tblCellMar>
            <w:top w:w="0" w:type="dxa"/>
            <w:bottom w:w="0" w:type="dxa"/>
          </w:tblCellMar>
        </w:tblPrEx>
        <w:trPr>
          <w:trHeight w:hRule="exact" w:val="360"/>
        </w:trPr>
        <w:tc>
          <w:tcPr>
            <w:tcW w:w="480" w:type="dxa"/>
            <w:vAlign w:val="bottom"/>
          </w:tcPr>
          <w:p w14:paraId="0977B155" w14:textId="37D6B1A6" w:rsidR="00422574" w:rsidRDefault="00422574" w:rsidP="00422574">
            <w:r>
              <w:rPr>
                <w:noProof/>
              </w:rPr>
              <w:drawing>
                <wp:inline distT="0" distB="0" distL="0" distR="0" wp14:anchorId="426A08CB" wp14:editId="45E218DD">
                  <wp:extent cx="146292" cy="146292"/>
                  <wp:effectExtent l="0" t="0" r="6350" b="6350"/>
                  <wp:docPr id="318" name="図 318"/>
                  <wp:cNvGraphicFramePr/>
                  <a:graphic xmlns:a="http://schemas.openxmlformats.org/drawingml/2006/main">
                    <a:graphicData uri="http://schemas.openxmlformats.org/drawingml/2006/picture">
                      <pic:pic xmlns:pic="http://schemas.openxmlformats.org/drawingml/2006/picture">
                        <pic:nvPicPr>
                          <pic:cNvPr id="318"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2A428728" w14:textId="77777777" w:rsidR="00422574" w:rsidRDefault="00422574" w:rsidP="00422574">
      <w:pPr>
        <w:pStyle w:val="4"/>
        <w:ind w:left="880"/>
      </w:pPr>
      <w:r>
        <w:t>http://www.jpcert.or.jp/csirt_material/operation_phase.html</w:t>
      </w:r>
    </w:p>
    <w:p w14:paraId="521DDD8B" w14:textId="7F4236F0"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11B037D0" w14:textId="77777777" w:rsidTr="00422574">
        <w:tblPrEx>
          <w:tblCellMar>
            <w:top w:w="0" w:type="dxa"/>
            <w:bottom w:w="0" w:type="dxa"/>
          </w:tblCellMar>
        </w:tblPrEx>
        <w:trPr>
          <w:trHeight w:hRule="exact" w:val="320"/>
        </w:trPr>
        <w:tc>
          <w:tcPr>
            <w:tcW w:w="5313" w:type="dxa"/>
            <w:shd w:val="clear" w:color="auto" w:fill="000080"/>
          </w:tcPr>
          <w:p w14:paraId="1569AA20" w14:textId="4A73B587" w:rsidR="00422574" w:rsidRPr="00422574" w:rsidRDefault="00422574" w:rsidP="00422574">
            <w:pPr>
              <w:rPr>
                <w:b/>
                <w:color w:val="FFFFFF"/>
                <w:u w:val="single"/>
              </w:rPr>
            </w:pPr>
            <w:r w:rsidRPr="00422574">
              <w:rPr>
                <w:b/>
                <w:color w:val="FFFFFF"/>
                <w:u w:val="single"/>
              </w:rPr>
              <w:t>Hyperlinks:</w:t>
            </w:r>
          </w:p>
        </w:tc>
      </w:tr>
      <w:tr w:rsidR="00422574" w:rsidRPr="00422574" w14:paraId="28F1F7F7" w14:textId="77777777" w:rsidTr="00422574">
        <w:tblPrEx>
          <w:tblCellMar>
            <w:top w:w="0" w:type="dxa"/>
            <w:bottom w:w="0" w:type="dxa"/>
          </w:tblCellMar>
        </w:tblPrEx>
        <w:trPr>
          <w:trHeight w:hRule="exact" w:val="280"/>
        </w:trPr>
        <w:tc>
          <w:tcPr>
            <w:tcW w:w="5313" w:type="dxa"/>
            <w:shd w:val="clear" w:color="auto" w:fill="D3D3D3"/>
          </w:tcPr>
          <w:p w14:paraId="039291DA" w14:textId="50398A19" w:rsidR="00422574" w:rsidRPr="00422574" w:rsidRDefault="00422574" w:rsidP="00422574">
            <w:pPr>
              <w:rPr>
                <w:sz w:val="20"/>
              </w:rPr>
            </w:pPr>
            <w:hyperlink r:id="rId40" w:history="1">
              <w:r w:rsidRPr="00422574">
                <w:rPr>
                  <w:rStyle w:val="a5"/>
                  <w:sz w:val="20"/>
                </w:rPr>
                <w:t>http://www.jpcert.or.jp/csirt_material/operation_phase.html</w:t>
              </w:r>
            </w:hyperlink>
          </w:p>
        </w:tc>
      </w:tr>
    </w:tbl>
    <w:p w14:paraId="49F8C40B" w14:textId="07C5FE2D" w:rsidR="00422574" w:rsidRDefault="00422574" w:rsidP="00422574">
      <w:pPr>
        <w:pStyle w:val="4"/>
        <w:ind w:left="880"/>
      </w:pPr>
      <w:r>
        <w:t>JPCERT/CC</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4268EF9B" w14:textId="77777777" w:rsidTr="00422574">
        <w:tblPrEx>
          <w:tblCellMar>
            <w:top w:w="0" w:type="dxa"/>
            <w:bottom w:w="0" w:type="dxa"/>
          </w:tblCellMar>
        </w:tblPrEx>
        <w:trPr>
          <w:trHeight w:hRule="exact" w:val="360"/>
        </w:trPr>
        <w:tc>
          <w:tcPr>
            <w:tcW w:w="480" w:type="dxa"/>
            <w:vAlign w:val="bottom"/>
          </w:tcPr>
          <w:p w14:paraId="75EA8E7B" w14:textId="41276107" w:rsidR="00422574" w:rsidRDefault="00422574" w:rsidP="00422574">
            <w:r>
              <w:rPr>
                <w:noProof/>
              </w:rPr>
              <w:drawing>
                <wp:inline distT="0" distB="0" distL="0" distR="0" wp14:anchorId="1EC21C57" wp14:editId="2DECB6D7">
                  <wp:extent cx="146292" cy="146292"/>
                  <wp:effectExtent l="0" t="0" r="6350" b="6350"/>
                  <wp:docPr id="319" name="図 319"/>
                  <wp:cNvGraphicFramePr/>
                  <a:graphic xmlns:a="http://schemas.openxmlformats.org/drawingml/2006/main">
                    <a:graphicData uri="http://schemas.openxmlformats.org/drawingml/2006/picture">
                      <pic:pic xmlns:pic="http://schemas.openxmlformats.org/drawingml/2006/picture">
                        <pic:nvPicPr>
                          <pic:cNvPr id="319"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44BCBAB1" w14:textId="1069198D" w:rsidR="00422574" w:rsidRDefault="00422574" w:rsidP="00422574">
      <w:pPr>
        <w:pStyle w:val="3"/>
        <w:ind w:left="880"/>
        <w:rPr>
          <w:rFonts w:hint="eastAsia"/>
        </w:rPr>
      </w:pPr>
      <w:r>
        <w:rPr>
          <w:rFonts w:hint="eastAsia"/>
        </w:rPr>
        <w:t xml:space="preserve">39 CSIRT </w:t>
      </w:r>
      <w:r>
        <w:rPr>
          <w:rFonts w:hint="eastAsia"/>
        </w:rPr>
        <w:t>ガイド</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A2F53A1" w14:textId="77777777" w:rsidTr="00422574">
        <w:tblPrEx>
          <w:tblCellMar>
            <w:top w:w="0" w:type="dxa"/>
            <w:bottom w:w="0" w:type="dxa"/>
          </w:tblCellMar>
        </w:tblPrEx>
        <w:trPr>
          <w:trHeight w:hRule="exact" w:val="360"/>
        </w:trPr>
        <w:tc>
          <w:tcPr>
            <w:tcW w:w="480" w:type="dxa"/>
            <w:vAlign w:val="bottom"/>
          </w:tcPr>
          <w:p w14:paraId="1E1657B4" w14:textId="22D3D104" w:rsidR="00422574" w:rsidRDefault="00422574" w:rsidP="00422574">
            <w:r>
              <w:rPr>
                <w:noProof/>
              </w:rPr>
              <w:drawing>
                <wp:inline distT="0" distB="0" distL="0" distR="0" wp14:anchorId="330642C6" wp14:editId="3F982DFC">
                  <wp:extent cx="146292" cy="146292"/>
                  <wp:effectExtent l="0" t="0" r="6350" b="6350"/>
                  <wp:docPr id="320" name="図 320"/>
                  <wp:cNvGraphicFramePr/>
                  <a:graphic xmlns:a="http://schemas.openxmlformats.org/drawingml/2006/main">
                    <a:graphicData uri="http://schemas.openxmlformats.org/drawingml/2006/picture">
                      <pic:pic xmlns:pic="http://schemas.openxmlformats.org/drawingml/2006/picture">
                        <pic:nvPicPr>
                          <pic:cNvPr id="320"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BABF82F" w14:textId="780DF0EC" w:rsidR="00422574" w:rsidRDefault="00422574" w:rsidP="00422574">
      <w:pPr>
        <w:pStyle w:val="4"/>
        <w:ind w:left="880"/>
      </w:pPr>
      <w:r>
        <w:t>http://www.jpcert.or.jp/csirt_material/operation_phase.html</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65C435F6" w14:textId="77777777" w:rsidTr="00422574">
        <w:tblPrEx>
          <w:tblCellMar>
            <w:top w:w="0" w:type="dxa"/>
            <w:bottom w:w="0" w:type="dxa"/>
          </w:tblCellMar>
        </w:tblPrEx>
        <w:trPr>
          <w:trHeight w:hRule="exact" w:val="360"/>
        </w:trPr>
        <w:tc>
          <w:tcPr>
            <w:tcW w:w="480" w:type="dxa"/>
            <w:vAlign w:val="bottom"/>
          </w:tcPr>
          <w:p w14:paraId="774D2653" w14:textId="2D0C3D71" w:rsidR="00422574" w:rsidRDefault="00422574" w:rsidP="00422574">
            <w:r>
              <w:rPr>
                <w:noProof/>
              </w:rPr>
              <w:drawing>
                <wp:inline distT="0" distB="0" distL="0" distR="0" wp14:anchorId="499DDE8F" wp14:editId="5824C9F6">
                  <wp:extent cx="146292" cy="146292"/>
                  <wp:effectExtent l="0" t="0" r="6350" b="6350"/>
                  <wp:docPr id="321" name="図 321"/>
                  <wp:cNvGraphicFramePr/>
                  <a:graphic xmlns:a="http://schemas.openxmlformats.org/drawingml/2006/main">
                    <a:graphicData uri="http://schemas.openxmlformats.org/drawingml/2006/picture">
                      <pic:pic xmlns:pic="http://schemas.openxmlformats.org/drawingml/2006/picture">
                        <pic:nvPicPr>
                          <pic:cNvPr id="321"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EDC7B87" w14:textId="7358FB99" w:rsidR="00422574" w:rsidRDefault="00422574" w:rsidP="0042257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9558"/>
      </w:tblGrid>
      <w:tr w:rsidR="00422574" w:rsidRPr="00422574" w14:paraId="7855B172" w14:textId="77777777" w:rsidTr="00422574">
        <w:tblPrEx>
          <w:tblCellMar>
            <w:top w:w="0" w:type="dxa"/>
            <w:bottom w:w="0" w:type="dxa"/>
          </w:tblCellMar>
        </w:tblPrEx>
        <w:trPr>
          <w:trHeight w:hRule="exact" w:val="320"/>
        </w:trPr>
        <w:tc>
          <w:tcPr>
            <w:tcW w:w="5313" w:type="dxa"/>
            <w:shd w:val="clear" w:color="auto" w:fill="000080"/>
          </w:tcPr>
          <w:p w14:paraId="1DDB1231" w14:textId="40373BE8" w:rsidR="00422574" w:rsidRPr="00422574" w:rsidRDefault="00422574" w:rsidP="00422574">
            <w:pPr>
              <w:rPr>
                <w:b/>
                <w:color w:val="FFFFFF"/>
                <w:u w:val="single"/>
              </w:rPr>
            </w:pPr>
            <w:r w:rsidRPr="00422574">
              <w:rPr>
                <w:b/>
                <w:color w:val="FFFFFF"/>
                <w:u w:val="single"/>
              </w:rPr>
              <w:t>Hyperlinks:</w:t>
            </w:r>
          </w:p>
        </w:tc>
      </w:tr>
      <w:tr w:rsidR="00422574" w:rsidRPr="00422574" w14:paraId="421929F8" w14:textId="77777777" w:rsidTr="00422574">
        <w:tblPrEx>
          <w:tblCellMar>
            <w:top w:w="0" w:type="dxa"/>
            <w:bottom w:w="0" w:type="dxa"/>
          </w:tblCellMar>
        </w:tblPrEx>
        <w:trPr>
          <w:trHeight w:hRule="exact" w:val="280"/>
        </w:trPr>
        <w:tc>
          <w:tcPr>
            <w:tcW w:w="5313" w:type="dxa"/>
            <w:shd w:val="clear" w:color="auto" w:fill="D3D3D3"/>
          </w:tcPr>
          <w:p w14:paraId="3AA0B3A9" w14:textId="6E6BFF8A" w:rsidR="00422574" w:rsidRPr="00422574" w:rsidRDefault="00422574" w:rsidP="00422574">
            <w:pPr>
              <w:rPr>
                <w:sz w:val="20"/>
              </w:rPr>
            </w:pPr>
            <w:hyperlink r:id="rId41" w:history="1">
              <w:r w:rsidRPr="00422574">
                <w:rPr>
                  <w:rStyle w:val="a5"/>
                  <w:sz w:val="20"/>
                </w:rPr>
                <w:t>http://www.jpcert.or.jp/csirt_material/operation_phase.html</w:t>
              </w:r>
            </w:hyperlink>
          </w:p>
        </w:tc>
      </w:tr>
    </w:tbl>
    <w:p w14:paraId="42D27A8A" w14:textId="7435705F" w:rsidR="00422574" w:rsidRDefault="00422574" w:rsidP="00422574">
      <w:pPr>
        <w:pStyle w:val="4"/>
        <w:ind w:left="880"/>
      </w:pPr>
      <w:r>
        <w:t>JPCERT/CC</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63AF680" w14:textId="77777777" w:rsidTr="00422574">
        <w:tblPrEx>
          <w:tblCellMar>
            <w:top w:w="0" w:type="dxa"/>
            <w:bottom w:w="0" w:type="dxa"/>
          </w:tblCellMar>
        </w:tblPrEx>
        <w:trPr>
          <w:trHeight w:hRule="exact" w:val="360"/>
        </w:trPr>
        <w:tc>
          <w:tcPr>
            <w:tcW w:w="480" w:type="dxa"/>
            <w:vAlign w:val="bottom"/>
          </w:tcPr>
          <w:p w14:paraId="5BB1273B" w14:textId="5929F391" w:rsidR="00422574" w:rsidRDefault="00422574" w:rsidP="00422574">
            <w:r>
              <w:rPr>
                <w:noProof/>
              </w:rPr>
              <w:drawing>
                <wp:inline distT="0" distB="0" distL="0" distR="0" wp14:anchorId="3971DFF0" wp14:editId="11AD5462">
                  <wp:extent cx="146292" cy="146292"/>
                  <wp:effectExtent l="0" t="0" r="6350" b="6350"/>
                  <wp:docPr id="322" name="図 322"/>
                  <wp:cNvGraphicFramePr/>
                  <a:graphic xmlns:a="http://schemas.openxmlformats.org/drawingml/2006/main">
                    <a:graphicData uri="http://schemas.openxmlformats.org/drawingml/2006/picture">
                      <pic:pic xmlns:pic="http://schemas.openxmlformats.org/drawingml/2006/picture">
                        <pic:nvPicPr>
                          <pic:cNvPr id="322"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0BC699CD" w14:textId="59B391E5" w:rsidR="00422574" w:rsidRDefault="00422574" w:rsidP="00422574">
      <w:pPr>
        <w:pStyle w:val="1"/>
        <w:rPr>
          <w:rFonts w:hint="eastAsia"/>
        </w:rPr>
      </w:pPr>
      <w:r>
        <w:rPr>
          <w:rFonts w:hint="eastAsia"/>
        </w:rPr>
        <w:t>【付録</w:t>
      </w:r>
      <w:r>
        <w:rPr>
          <w:rFonts w:hint="eastAsia"/>
        </w:rPr>
        <w:t>B</w:t>
      </w:r>
      <w:r>
        <w:rPr>
          <w:rFonts w:hint="eastAsia"/>
        </w:rPr>
        <w:t>】複数の観点による運営形態の選定</w:t>
      </w:r>
      <w:r>
        <w:rPr>
          <w:rFonts w:hint="eastAsia"/>
        </w:rPr>
        <w:t xml:space="preserve"> </w:t>
      </w:r>
      <w:r>
        <w:rPr>
          <w:rFonts w:hint="eastAsia"/>
        </w:rPr>
        <w:t>アプローチ</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D61DAFD" w14:textId="77777777" w:rsidTr="00422574">
        <w:tblPrEx>
          <w:tblCellMar>
            <w:top w:w="0" w:type="dxa"/>
            <w:bottom w:w="0" w:type="dxa"/>
          </w:tblCellMar>
        </w:tblPrEx>
        <w:trPr>
          <w:trHeight w:hRule="exact" w:val="360"/>
        </w:trPr>
        <w:tc>
          <w:tcPr>
            <w:tcW w:w="480" w:type="dxa"/>
            <w:vAlign w:val="bottom"/>
          </w:tcPr>
          <w:p w14:paraId="22A4F543" w14:textId="0BCE32DD" w:rsidR="00422574" w:rsidRDefault="00422574" w:rsidP="00422574">
            <w:r>
              <w:rPr>
                <w:noProof/>
              </w:rPr>
              <w:drawing>
                <wp:inline distT="0" distB="0" distL="0" distR="0" wp14:anchorId="008209ED" wp14:editId="70AA2DAF">
                  <wp:extent cx="146292" cy="146292"/>
                  <wp:effectExtent l="0" t="0" r="6350" b="6350"/>
                  <wp:docPr id="323" name="図 323"/>
                  <wp:cNvGraphicFramePr/>
                  <a:graphic xmlns:a="http://schemas.openxmlformats.org/drawingml/2006/main">
                    <a:graphicData uri="http://schemas.openxmlformats.org/drawingml/2006/picture">
                      <pic:pic xmlns:pic="http://schemas.openxmlformats.org/drawingml/2006/picture">
                        <pic:nvPicPr>
                          <pic:cNvPr id="323"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75E1F79B" w14:textId="5A9F5B66" w:rsidR="00422574" w:rsidRDefault="00422574" w:rsidP="00422574">
      <w:pPr>
        <w:pStyle w:val="2"/>
        <w:rPr>
          <w:rFonts w:hint="eastAsia"/>
        </w:rPr>
      </w:pPr>
      <w:r>
        <w:rPr>
          <w:rFonts w:hint="eastAsia"/>
        </w:rPr>
        <w:t>図</w:t>
      </w:r>
      <w:r>
        <w:rPr>
          <w:rFonts w:hint="eastAsia"/>
        </w:rPr>
        <w:t xml:space="preserve">B-1 </w:t>
      </w:r>
      <w:r>
        <w:rPr>
          <w:rFonts w:hint="eastAsia"/>
        </w:rPr>
        <w:t>ウェブサイト構築時の観点に基づくフローチャート</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330451D" w14:textId="77777777" w:rsidTr="00422574">
        <w:tblPrEx>
          <w:tblCellMar>
            <w:top w:w="0" w:type="dxa"/>
            <w:bottom w:w="0" w:type="dxa"/>
          </w:tblCellMar>
        </w:tblPrEx>
        <w:trPr>
          <w:trHeight w:hRule="exact" w:val="360"/>
        </w:trPr>
        <w:tc>
          <w:tcPr>
            <w:tcW w:w="480" w:type="dxa"/>
            <w:vAlign w:val="bottom"/>
          </w:tcPr>
          <w:p w14:paraId="21F871BE" w14:textId="6C474F6D" w:rsidR="00422574" w:rsidRDefault="00422574" w:rsidP="00422574">
            <w:r>
              <w:rPr>
                <w:noProof/>
              </w:rPr>
              <w:drawing>
                <wp:inline distT="0" distB="0" distL="0" distR="0" wp14:anchorId="06BEEA88" wp14:editId="07AC8E82">
                  <wp:extent cx="146292" cy="146292"/>
                  <wp:effectExtent l="0" t="0" r="6350" b="6350"/>
                  <wp:docPr id="324" name="図 324"/>
                  <wp:cNvGraphicFramePr/>
                  <a:graphic xmlns:a="http://schemas.openxmlformats.org/drawingml/2006/main">
                    <a:graphicData uri="http://schemas.openxmlformats.org/drawingml/2006/picture">
                      <pic:pic xmlns:pic="http://schemas.openxmlformats.org/drawingml/2006/picture">
                        <pic:nvPicPr>
                          <pic:cNvPr id="324"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1C4584D0" w14:textId="6F8D4A29" w:rsidR="00422574" w:rsidRDefault="00422574" w:rsidP="00422574">
      <w:pPr>
        <w:pStyle w:val="2"/>
        <w:rPr>
          <w:rFonts w:hint="eastAsia"/>
        </w:rPr>
      </w:pPr>
      <w:r>
        <w:rPr>
          <w:rFonts w:hint="eastAsia"/>
        </w:rPr>
        <w:t>図</w:t>
      </w:r>
      <w:r>
        <w:rPr>
          <w:rFonts w:hint="eastAsia"/>
        </w:rPr>
        <w:t xml:space="preserve">B-2 </w:t>
      </w:r>
      <w:r>
        <w:rPr>
          <w:rFonts w:hint="eastAsia"/>
        </w:rPr>
        <w:t>ウェブサイト運用時の観点に基づくフローチャート</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5908DEFC" w14:textId="77777777" w:rsidTr="00422574">
        <w:tblPrEx>
          <w:tblCellMar>
            <w:top w:w="0" w:type="dxa"/>
            <w:bottom w:w="0" w:type="dxa"/>
          </w:tblCellMar>
        </w:tblPrEx>
        <w:trPr>
          <w:trHeight w:hRule="exact" w:val="360"/>
        </w:trPr>
        <w:tc>
          <w:tcPr>
            <w:tcW w:w="480" w:type="dxa"/>
            <w:vAlign w:val="bottom"/>
          </w:tcPr>
          <w:p w14:paraId="722D9061" w14:textId="16FC2F61" w:rsidR="00422574" w:rsidRDefault="00422574" w:rsidP="00422574">
            <w:r>
              <w:rPr>
                <w:noProof/>
              </w:rPr>
              <w:drawing>
                <wp:inline distT="0" distB="0" distL="0" distR="0" wp14:anchorId="63B25BB3" wp14:editId="225F186C">
                  <wp:extent cx="146292" cy="146292"/>
                  <wp:effectExtent l="0" t="0" r="6350" b="6350"/>
                  <wp:docPr id="325" name="図 325"/>
                  <wp:cNvGraphicFramePr/>
                  <a:graphic xmlns:a="http://schemas.openxmlformats.org/drawingml/2006/main">
                    <a:graphicData uri="http://schemas.openxmlformats.org/drawingml/2006/picture">
                      <pic:pic xmlns:pic="http://schemas.openxmlformats.org/drawingml/2006/picture">
                        <pic:nvPicPr>
                          <pic:cNvPr id="325"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5B31A025" w14:textId="22B4FF5F" w:rsidR="00422574" w:rsidRDefault="00422574" w:rsidP="00422574">
      <w:pPr>
        <w:pStyle w:val="2"/>
        <w:rPr>
          <w:rFonts w:hint="eastAsia"/>
        </w:rPr>
      </w:pPr>
      <w:r>
        <w:rPr>
          <w:rFonts w:hint="eastAsia"/>
        </w:rPr>
        <w:t>図</w:t>
      </w:r>
      <w:r>
        <w:rPr>
          <w:rFonts w:hint="eastAsia"/>
        </w:rPr>
        <w:t xml:space="preserve">B-3 </w:t>
      </w:r>
      <w:r>
        <w:rPr>
          <w:rFonts w:hint="eastAsia"/>
        </w:rPr>
        <w:t>セキュリティインシデント発生時の観点から見たフローチャート</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251ABB7B" w14:textId="77777777" w:rsidTr="00422574">
        <w:tblPrEx>
          <w:tblCellMar>
            <w:top w:w="0" w:type="dxa"/>
            <w:bottom w:w="0" w:type="dxa"/>
          </w:tblCellMar>
        </w:tblPrEx>
        <w:trPr>
          <w:trHeight w:hRule="exact" w:val="360"/>
        </w:trPr>
        <w:tc>
          <w:tcPr>
            <w:tcW w:w="480" w:type="dxa"/>
            <w:vAlign w:val="bottom"/>
          </w:tcPr>
          <w:p w14:paraId="48093A9F" w14:textId="7C0EEECC" w:rsidR="00422574" w:rsidRDefault="00422574" w:rsidP="00422574">
            <w:r>
              <w:rPr>
                <w:noProof/>
              </w:rPr>
              <w:drawing>
                <wp:inline distT="0" distB="0" distL="0" distR="0" wp14:anchorId="63EC0E74" wp14:editId="4E549366">
                  <wp:extent cx="146292" cy="146292"/>
                  <wp:effectExtent l="0" t="0" r="6350" b="6350"/>
                  <wp:docPr id="326" name="図 326"/>
                  <wp:cNvGraphicFramePr/>
                  <a:graphic xmlns:a="http://schemas.openxmlformats.org/drawingml/2006/main">
                    <a:graphicData uri="http://schemas.openxmlformats.org/drawingml/2006/picture">
                      <pic:pic xmlns:pic="http://schemas.openxmlformats.org/drawingml/2006/picture">
                        <pic:nvPicPr>
                          <pic:cNvPr id="326"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3E6AB2FC" w14:textId="6706500D" w:rsidR="00422574" w:rsidRDefault="00422574" w:rsidP="00422574">
      <w:pPr>
        <w:pStyle w:val="2"/>
        <w:rPr>
          <w:rFonts w:hint="eastAsia"/>
        </w:rPr>
      </w:pPr>
      <w:r>
        <w:rPr>
          <w:rFonts w:hint="eastAsia"/>
        </w:rPr>
        <w:t>図</w:t>
      </w:r>
      <w:r>
        <w:rPr>
          <w:rFonts w:hint="eastAsia"/>
        </w:rPr>
        <w:t xml:space="preserve">B-4 </w:t>
      </w:r>
      <w:r>
        <w:rPr>
          <w:rFonts w:hint="eastAsia"/>
        </w:rPr>
        <w:t>セキュリティインシデント対応体制構築の観点から見たフローチャート</w:t>
      </w:r>
    </w:p>
    <w:tbl>
      <w:tblPr>
        <w:tblW w:w="0" w:type="auto"/>
        <w:tblLayout w:type="fixed"/>
        <w:tblCellMar>
          <w:left w:w="99" w:type="dxa"/>
          <w:right w:w="99" w:type="dxa"/>
        </w:tblCellMar>
        <w:tblLook w:val="0000" w:firstRow="0" w:lastRow="0" w:firstColumn="0" w:lastColumn="0" w:noHBand="0" w:noVBand="0"/>
      </w:tblPr>
      <w:tblGrid>
        <w:gridCol w:w="480"/>
      </w:tblGrid>
      <w:tr w:rsidR="00422574" w14:paraId="3647B693" w14:textId="77777777" w:rsidTr="00422574">
        <w:tblPrEx>
          <w:tblCellMar>
            <w:top w:w="0" w:type="dxa"/>
            <w:bottom w:w="0" w:type="dxa"/>
          </w:tblCellMar>
        </w:tblPrEx>
        <w:trPr>
          <w:trHeight w:hRule="exact" w:val="360"/>
        </w:trPr>
        <w:tc>
          <w:tcPr>
            <w:tcW w:w="480" w:type="dxa"/>
            <w:vAlign w:val="bottom"/>
          </w:tcPr>
          <w:p w14:paraId="7E2A428A" w14:textId="79CEAD7E" w:rsidR="00422574" w:rsidRDefault="00422574" w:rsidP="00422574">
            <w:r>
              <w:rPr>
                <w:noProof/>
              </w:rPr>
              <w:drawing>
                <wp:inline distT="0" distB="0" distL="0" distR="0" wp14:anchorId="08E2A5B3" wp14:editId="58C59FD6">
                  <wp:extent cx="146292" cy="146292"/>
                  <wp:effectExtent l="0" t="0" r="6350" b="6350"/>
                  <wp:docPr id="327" name="図 327"/>
                  <wp:cNvGraphicFramePr/>
                  <a:graphic xmlns:a="http://schemas.openxmlformats.org/drawingml/2006/main">
                    <a:graphicData uri="http://schemas.openxmlformats.org/drawingml/2006/picture">
                      <pic:pic xmlns:pic="http://schemas.openxmlformats.org/drawingml/2006/picture">
                        <pic:nvPicPr>
                          <pic:cNvPr id="327" name=""/>
                          <pic:cNvPicPr/>
                        </pic:nvPicPr>
                        <pic:blipFill>
                          <a:blip r:embed="rId5">
                            <a:extLst>
                              <a:ext uri="{28A0092B-C50C-407E-A947-70E740481C1C}">
                                <a14:useLocalDpi xmlns:a14="http://schemas.microsoft.com/office/drawing/2010/main" val="0"/>
                              </a:ext>
                            </a:extLst>
                          </a:blip>
                          <a:stretch>
                            <a:fillRect/>
                          </a:stretch>
                        </pic:blipFill>
                        <pic:spPr>
                          <a:xfrm>
                            <a:off x="0" y="0"/>
                            <a:ext cx="146292" cy="146292"/>
                          </a:xfrm>
                          <a:prstGeom prst="rect">
                            <a:avLst/>
                          </a:prstGeom>
                        </pic:spPr>
                      </pic:pic>
                    </a:graphicData>
                  </a:graphic>
                </wp:inline>
              </w:drawing>
            </w:r>
          </w:p>
        </w:tc>
      </w:tr>
    </w:tbl>
    <w:p w14:paraId="6D2982FA" w14:textId="77777777" w:rsidR="00422574" w:rsidRPr="00422574" w:rsidRDefault="00422574" w:rsidP="00422574"/>
    <w:sectPr w:rsidR="00422574" w:rsidRPr="00422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bordersDoNotSurroundHeader/>
  <w:bordersDoNotSurroundFooter/>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3B"/>
    <w:rsid w:val="00030D3B"/>
    <w:rsid w:val="00422574"/>
    <w:rsid w:val="007D3A5C"/>
    <w:rsid w:val="00D955A3"/>
    <w:rsid w:val="00F20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A8DB6A"/>
  <w15:chartTrackingRefBased/>
  <w15:docId w15:val="{77A91E4B-071C-4C48-8BF8-3F329C80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2257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2257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22574"/>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422574"/>
    <w:pPr>
      <w:keepNext/>
      <w:ind w:leftChars="400" w:left="400"/>
      <w:outlineLvl w:val="3"/>
    </w:pPr>
    <w:rPr>
      <w:b/>
      <w:bCs/>
    </w:rPr>
  </w:style>
  <w:style w:type="paragraph" w:styleId="5">
    <w:name w:val="heading 5"/>
    <w:basedOn w:val="a"/>
    <w:next w:val="a"/>
    <w:link w:val="50"/>
    <w:uiPriority w:val="9"/>
    <w:unhideWhenUsed/>
    <w:qFormat/>
    <w:rsid w:val="00422574"/>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422574"/>
    <w:pPr>
      <w:keepNext/>
      <w:ind w:leftChars="800" w:left="800"/>
      <w:outlineLvl w:val="5"/>
    </w:pPr>
    <w:rPr>
      <w:b/>
      <w:bCs/>
    </w:rPr>
  </w:style>
  <w:style w:type="paragraph" w:styleId="7">
    <w:name w:val="heading 7"/>
    <w:basedOn w:val="a"/>
    <w:next w:val="a"/>
    <w:link w:val="70"/>
    <w:uiPriority w:val="9"/>
    <w:unhideWhenUsed/>
    <w:qFormat/>
    <w:rsid w:val="00422574"/>
    <w:pPr>
      <w:keepNext/>
      <w:ind w:leftChars="800" w:left="800"/>
      <w:outlineLvl w:val="6"/>
    </w:pPr>
  </w:style>
  <w:style w:type="paragraph" w:styleId="8">
    <w:name w:val="heading 8"/>
    <w:basedOn w:val="a"/>
    <w:next w:val="a"/>
    <w:link w:val="80"/>
    <w:uiPriority w:val="9"/>
    <w:unhideWhenUsed/>
    <w:qFormat/>
    <w:rsid w:val="00422574"/>
    <w:pPr>
      <w:keepNext/>
      <w:ind w:leftChars="1200" w:left="1200"/>
      <w:outlineLvl w:val="7"/>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2257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422574"/>
    <w:rPr>
      <w:rFonts w:asciiTheme="majorHAnsi" w:eastAsiaTheme="majorEastAsia" w:hAnsiTheme="majorHAnsi" w:cstheme="majorBidi"/>
      <w:sz w:val="32"/>
      <w:szCs w:val="32"/>
    </w:rPr>
  </w:style>
  <w:style w:type="character" w:styleId="a5">
    <w:name w:val="Hyperlink"/>
    <w:basedOn w:val="a0"/>
    <w:uiPriority w:val="99"/>
    <w:unhideWhenUsed/>
    <w:rsid w:val="00422574"/>
    <w:rPr>
      <w:color w:val="0563C1" w:themeColor="hyperlink"/>
      <w:u w:val="single"/>
    </w:rPr>
  </w:style>
  <w:style w:type="character" w:styleId="a6">
    <w:name w:val="Unresolved Mention"/>
    <w:basedOn w:val="a0"/>
    <w:uiPriority w:val="99"/>
    <w:semiHidden/>
    <w:unhideWhenUsed/>
    <w:rsid w:val="00422574"/>
    <w:rPr>
      <w:color w:val="605E5C"/>
      <w:shd w:val="clear" w:color="auto" w:fill="E1DFDD"/>
    </w:rPr>
  </w:style>
  <w:style w:type="character" w:customStyle="1" w:styleId="10">
    <w:name w:val="見出し 1 (文字)"/>
    <w:basedOn w:val="a0"/>
    <w:link w:val="1"/>
    <w:uiPriority w:val="9"/>
    <w:rsid w:val="00422574"/>
    <w:rPr>
      <w:rFonts w:asciiTheme="majorHAnsi" w:eastAsiaTheme="majorEastAsia" w:hAnsiTheme="majorHAnsi" w:cstheme="majorBidi"/>
      <w:sz w:val="24"/>
      <w:szCs w:val="24"/>
    </w:rPr>
  </w:style>
  <w:style w:type="character" w:customStyle="1" w:styleId="20">
    <w:name w:val="見出し 2 (文字)"/>
    <w:basedOn w:val="a0"/>
    <w:link w:val="2"/>
    <w:uiPriority w:val="9"/>
    <w:rsid w:val="00422574"/>
    <w:rPr>
      <w:rFonts w:asciiTheme="majorHAnsi" w:eastAsiaTheme="majorEastAsia" w:hAnsiTheme="majorHAnsi" w:cstheme="majorBidi"/>
    </w:rPr>
  </w:style>
  <w:style w:type="character" w:customStyle="1" w:styleId="30">
    <w:name w:val="見出し 3 (文字)"/>
    <w:basedOn w:val="a0"/>
    <w:link w:val="3"/>
    <w:uiPriority w:val="9"/>
    <w:rsid w:val="00422574"/>
    <w:rPr>
      <w:rFonts w:asciiTheme="majorHAnsi" w:eastAsiaTheme="majorEastAsia" w:hAnsiTheme="majorHAnsi" w:cstheme="majorBidi"/>
    </w:rPr>
  </w:style>
  <w:style w:type="character" w:customStyle="1" w:styleId="40">
    <w:name w:val="見出し 4 (文字)"/>
    <w:basedOn w:val="a0"/>
    <w:link w:val="4"/>
    <w:uiPriority w:val="9"/>
    <w:rsid w:val="00422574"/>
    <w:rPr>
      <w:b/>
      <w:bCs/>
    </w:rPr>
  </w:style>
  <w:style w:type="character" w:customStyle="1" w:styleId="50">
    <w:name w:val="見出し 5 (文字)"/>
    <w:basedOn w:val="a0"/>
    <w:link w:val="5"/>
    <w:uiPriority w:val="9"/>
    <w:rsid w:val="00422574"/>
    <w:rPr>
      <w:rFonts w:asciiTheme="majorHAnsi" w:eastAsiaTheme="majorEastAsia" w:hAnsiTheme="majorHAnsi" w:cstheme="majorBidi"/>
    </w:rPr>
  </w:style>
  <w:style w:type="character" w:customStyle="1" w:styleId="60">
    <w:name w:val="見出し 6 (文字)"/>
    <w:basedOn w:val="a0"/>
    <w:link w:val="6"/>
    <w:uiPriority w:val="9"/>
    <w:rsid w:val="00422574"/>
    <w:rPr>
      <w:b/>
      <w:bCs/>
    </w:rPr>
  </w:style>
  <w:style w:type="character" w:customStyle="1" w:styleId="70">
    <w:name w:val="見出し 7 (文字)"/>
    <w:basedOn w:val="a0"/>
    <w:link w:val="7"/>
    <w:uiPriority w:val="9"/>
    <w:rsid w:val="00422574"/>
  </w:style>
  <w:style w:type="character" w:customStyle="1" w:styleId="80">
    <w:name w:val="見出し 8 (文字)"/>
    <w:basedOn w:val="a0"/>
    <w:link w:val="8"/>
    <w:uiPriority w:val="9"/>
    <w:rsid w:val="00422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yperlink" Target="https://sans-japan.jp/resources/CriticalSecurityControls.html" TargetMode="External"/><Relationship Id="rId18" Type="http://schemas.openxmlformats.org/officeDocument/2006/relationships/hyperlink" Target="https://ja.pcisecuritystandards.org/minisite/env2/" TargetMode="External"/><Relationship Id="rId26" Type="http://schemas.openxmlformats.org/officeDocument/2006/relationships/hyperlink" Target="http://www.db-security.org/report.html" TargetMode="External"/><Relationship Id="rId39" Type="http://schemas.openxmlformats.org/officeDocument/2006/relationships/hyperlink" Target="https://www.ipa.go.jp/security/fy19/reports/vuln_handling/index.html" TargetMode="External"/><Relationship Id="rId21" Type="http://schemas.openxmlformats.org/officeDocument/2006/relationships/hyperlink" Target="https://www.ipa.go.jp/security/technicalwatch/20140829.html" TargetMode="External"/><Relationship Id="rId34" Type="http://schemas.openxmlformats.org/officeDocument/2006/relationships/hyperlink" Target="https://www.jpcert.or.jp/sc-rules/" TargetMode="External"/><Relationship Id="rId42" Type="http://schemas.openxmlformats.org/officeDocument/2006/relationships/fontTable" Target="fontTable.xml"/><Relationship Id="rId7" Type="http://schemas.openxmlformats.org/officeDocument/2006/relationships/hyperlink" Target="https://www.ipa.go.jp/security/publications/hakusyo/2017.html" TargetMode="External"/><Relationship Id="rId2" Type="http://schemas.openxmlformats.org/officeDocument/2006/relationships/settings" Target="settings.xml"/><Relationship Id="rId16" Type="http://schemas.openxmlformats.org/officeDocument/2006/relationships/hyperlink" Target="https://www.ipa.go.jp/security/publications/nist/index.html" TargetMode="External"/><Relationship Id="rId20" Type="http://schemas.openxmlformats.org/officeDocument/2006/relationships/hyperlink" Target="https://www.nisc.go.jp/active/general/kijun28.html" TargetMode="External"/><Relationship Id="rId29" Type="http://schemas.openxmlformats.org/officeDocument/2006/relationships/hyperlink" Target="https://www.ipa.go.jp/security/vuln/websecurity.html" TargetMode="External"/><Relationship Id="rId41" Type="http://schemas.openxmlformats.org/officeDocument/2006/relationships/hyperlink" Target="http://www.jpcert.or.jp/csirt_material/operation_phase.html" TargetMode="External"/><Relationship Id="rId1" Type="http://schemas.openxmlformats.org/officeDocument/2006/relationships/styles" Target="styles.xml"/><Relationship Id="rId6" Type="http://schemas.openxmlformats.org/officeDocument/2006/relationships/hyperlink" Target="https://www.ipa.go.jp/security/vuln/10threats2017.html" TargetMode="External"/><Relationship Id="rId11" Type="http://schemas.openxmlformats.org/officeDocument/2006/relationships/hyperlink" Target="https://www.ipa.go.jp/security/fy22/reports/vuln_handling/index.html" TargetMode="External"/><Relationship Id="rId24" Type="http://schemas.openxmlformats.org/officeDocument/2006/relationships/hyperlink" Target="https://www.jpcert.or.jp/csirt_material/build_phase.html" TargetMode="External"/><Relationship Id="rId32" Type="http://schemas.openxmlformats.org/officeDocument/2006/relationships/hyperlink" Target="https://www.ipa.go.jp/security/awareness/vendor/programming/" TargetMode="External"/><Relationship Id="rId37" Type="http://schemas.openxmlformats.org/officeDocument/2006/relationships/hyperlink" Target="https://www.ipa.go.jp/security/technicalwatch/20160928-2.html" TargetMode="External"/><Relationship Id="rId40" Type="http://schemas.openxmlformats.org/officeDocument/2006/relationships/hyperlink" Target="http://www.jpcert.or.jp/csirt_material/operation_phase.html" TargetMode="External"/><Relationship Id="rId5" Type="http://schemas.openxmlformats.org/officeDocument/2006/relationships/image" Target="media/image1.png"/><Relationship Id="rId15" Type="http://schemas.openxmlformats.org/officeDocument/2006/relationships/hyperlink" Target="https://www.jpcert.or.jp/research/aptrisk.html" TargetMode="External"/><Relationship Id="rId23" Type="http://schemas.openxmlformats.org/officeDocument/2006/relationships/hyperlink" Target="https://www.ipa.go.jp/security/vuln/websecurity.html" TargetMode="External"/><Relationship Id="rId28" Type="http://schemas.openxmlformats.org/officeDocument/2006/relationships/hyperlink" Target="https://www.ipa.go.jp/security/publications/nist/index.html" TargetMode="External"/><Relationship Id="rId36" Type="http://schemas.openxmlformats.org/officeDocument/2006/relationships/hyperlink" Target="https://www.ipa.go.jp/security/vuln/websecurity.html" TargetMode="External"/><Relationship Id="rId10" Type="http://schemas.openxmlformats.org/officeDocument/2006/relationships/hyperlink" Target="https://www.ipa.go.jp/security/fy20/reports/vuln_handling/index.html" TargetMode="External"/><Relationship Id="rId19" Type="http://schemas.openxmlformats.org/officeDocument/2006/relationships/hyperlink" Target="https://www.ipa.go.jp/security/publications/nist/index.html" TargetMode="External"/><Relationship Id="rId31" Type="http://schemas.openxmlformats.org/officeDocument/2006/relationships/hyperlink" Target="https://www.ipa.go.jp/security/technicalwatch/20140328.html" TargetMode="External"/><Relationship Id="rId4" Type="http://schemas.openxmlformats.org/officeDocument/2006/relationships/hyperlink" Target="https://www.ipa.go.jp/files/000066952.pdf" TargetMode="External"/><Relationship Id="rId9" Type="http://schemas.openxmlformats.org/officeDocument/2006/relationships/hyperlink" Target="https://www.ipa.go.jp/security/cloud/tebiki_guide.html" TargetMode="External"/><Relationship Id="rId14" Type="http://schemas.openxmlformats.org/officeDocument/2006/relationships/hyperlink" Target="http://www.meti.go.jp/policy/netsecurity/secdoc/contents/seccontents_000039.html" TargetMode="External"/><Relationship Id="rId22" Type="http://schemas.openxmlformats.org/officeDocument/2006/relationships/hyperlink" Target="https://www.ipa.go.jp/security/vuln/waf.html" TargetMode="External"/><Relationship Id="rId27" Type="http://schemas.openxmlformats.org/officeDocument/2006/relationships/hyperlink" Target="https://www.ipa.go.jp/security/publications/nist/index.html" TargetMode="External"/><Relationship Id="rId30" Type="http://schemas.openxmlformats.org/officeDocument/2006/relationships/hyperlink" Target="https://www.ipa.go.jp/security/technicalwatch/20140829.html" TargetMode="External"/><Relationship Id="rId35" Type="http://schemas.openxmlformats.org/officeDocument/2006/relationships/hyperlink" Target="https://www.ipa.go.jp/security/publications/nist/index.html" TargetMode="External"/><Relationship Id="rId43" Type="http://schemas.openxmlformats.org/officeDocument/2006/relationships/theme" Target="theme/theme1.xml"/><Relationship Id="rId8" Type="http://schemas.openxmlformats.org/officeDocument/2006/relationships/hyperlink" Target="https://www.ipa.go.jp/security/keihatsu/sme/guideline/" TargetMode="External"/><Relationship Id="rId3" Type="http://schemas.openxmlformats.org/officeDocument/2006/relationships/webSettings" Target="webSettings.xml"/><Relationship Id="rId12" Type="http://schemas.openxmlformats.org/officeDocument/2006/relationships/hyperlink" Target="http://www.meti.go.jp/policy/netsecurity/downloadfiles/softkanriguide.htm" TargetMode="External"/><Relationship Id="rId17" Type="http://schemas.openxmlformats.org/officeDocument/2006/relationships/hyperlink" Target="http://www.db-security.org/report/guideline_seika.html" TargetMode="External"/><Relationship Id="rId25" Type="http://schemas.openxmlformats.org/officeDocument/2006/relationships/hyperlink" Target="http://www.db-security.org/report.html" TargetMode="External"/><Relationship Id="rId33" Type="http://schemas.openxmlformats.org/officeDocument/2006/relationships/hyperlink" Target="https://www.ipa.go.jp/security/technicalwatch/20140306.html" TargetMode="External"/><Relationship Id="rId38" Type="http://schemas.openxmlformats.org/officeDocument/2006/relationships/hyperlink" Target="http://www.meti.go.jp/policy/netsecurity/sys-kans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kn5_vv2581g\AppData\Local\Olympic%20Limited\WordX2\WordX2%20Templates\Normal%20(Word%202016%20-%20Editab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 (Word 2016 - Editable)</Template>
  <TotalTime>2</TotalTime>
  <Pages>35</Pages>
  <Words>3044</Words>
  <Characters>17354</Characters>
  <Application>Microsoft Office Word</Application>
  <DocSecurity>0</DocSecurity>
  <Lines>144</Lines>
  <Paragraphs>40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nakayama masaki</cp:lastModifiedBy>
  <cp:revision>2</cp:revision>
  <dcterms:created xsi:type="dcterms:W3CDTF">2020-12-01T07:52:00Z</dcterms:created>
  <dcterms:modified xsi:type="dcterms:W3CDTF">2020-12-01T07:54:00Z</dcterms:modified>
</cp:coreProperties>
</file>